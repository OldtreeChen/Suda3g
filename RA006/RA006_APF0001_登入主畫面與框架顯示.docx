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2013/09/06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09610C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登入主畫面與框架顯示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2A53DF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2A53DF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704321">
              <w:rPr>
                <w:rFonts w:ascii="標楷體" w:hAnsi="標楷體" w:hint="eastAsia"/>
                <w:szCs w:val="24"/>
                <w:u w:val="single"/>
              </w:rPr>
              <w:t>3000</w:t>
            </w:r>
            <w:r w:rsidRPr="002A53DF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2A53DF" w:rsidRPr="00472CFB" w:rsidRDefault="002A53DF" w:rsidP="00704321">
            <w:pPr>
              <w:rPr>
                <w:szCs w:val="24"/>
                <w:u w:val="single"/>
              </w:rPr>
            </w:pPr>
            <w:r w:rsidRPr="002A53DF">
              <w:rPr>
                <w:rFonts w:hint="eastAsia"/>
                <w:szCs w:val="24"/>
                <w:u w:val="single"/>
              </w:rPr>
              <w:t>concurrent</w:t>
            </w:r>
            <w:r w:rsidRPr="002A53DF">
              <w:rPr>
                <w:rFonts w:hint="eastAsia"/>
                <w:szCs w:val="24"/>
                <w:u w:val="single"/>
              </w:rPr>
              <w:t>數</w:t>
            </w:r>
            <w:r w:rsidRPr="002A53DF">
              <w:rPr>
                <w:rFonts w:hint="eastAsia"/>
                <w:szCs w:val="24"/>
                <w:u w:val="single"/>
              </w:rPr>
              <w:t xml:space="preserve"> </w:t>
            </w:r>
            <w:r w:rsidR="00704321">
              <w:rPr>
                <w:rFonts w:hint="eastAsia"/>
                <w:szCs w:val="24"/>
                <w:u w:val="single"/>
              </w:rPr>
              <w:t>1500</w:t>
            </w:r>
            <w:r w:rsidRPr="002A53DF">
              <w:rPr>
                <w:rFonts w:hint="eastAsia"/>
                <w:szCs w:val="24"/>
                <w:u w:val="single"/>
              </w:rPr>
              <w:t>人</w:t>
            </w:r>
            <w:r w:rsidRPr="002A53DF">
              <w:rPr>
                <w:rFonts w:hint="eastAsia"/>
                <w:szCs w:val="24"/>
                <w:u w:val="single"/>
              </w:rPr>
              <w:t xml:space="preserve"> - </w:t>
            </w:r>
            <w:r w:rsidR="00704321">
              <w:rPr>
                <w:rFonts w:hint="eastAsia"/>
                <w:szCs w:val="24"/>
                <w:u w:val="single"/>
              </w:rPr>
              <w:t>5</w:t>
            </w:r>
            <w:r w:rsidRPr="002A53DF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704321" w:rsidP="00E677B8">
            <w:pPr>
              <w:rPr>
                <w:szCs w:val="24"/>
              </w:rPr>
            </w:pPr>
            <w:r w:rsidRPr="00704321">
              <w:rPr>
                <w:rFonts w:hint="eastAsia"/>
                <w:szCs w:val="24"/>
              </w:rPr>
              <w:t>每日預計</w:t>
            </w:r>
            <w:r w:rsidRPr="00704321">
              <w:rPr>
                <w:rFonts w:hint="eastAsia"/>
                <w:szCs w:val="24"/>
              </w:rPr>
              <w:t>30000</w:t>
            </w:r>
            <w:r w:rsidRPr="00704321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SSO</w:t>
            </w:r>
            <w:r w:rsidRPr="00C4155E">
              <w:rPr>
                <w:rFonts w:hint="eastAsia"/>
                <w:szCs w:val="24"/>
              </w:rPr>
              <w:t>成功登入後驗證使用者是否生效</w:t>
            </w:r>
            <w:r>
              <w:rPr>
                <w:rFonts w:hint="eastAsia"/>
                <w:szCs w:val="24"/>
              </w:rPr>
              <w:t>。</w:t>
            </w:r>
          </w:p>
          <w:p w:rsid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 w:rsidRPr="00C4155E">
              <w:rPr>
                <w:rFonts w:hint="eastAsia"/>
                <w:szCs w:val="24"/>
              </w:rPr>
              <w:t>驗證使用者是否需變更密碼</w:t>
            </w:r>
            <w:r>
              <w:rPr>
                <w:rFonts w:hint="eastAsia"/>
                <w:szCs w:val="24"/>
              </w:rPr>
              <w:t>。</w:t>
            </w:r>
          </w:p>
          <w:p w:rsidR="00C4155E" w:rsidRPr="00C4155E" w:rsidRDefault="00C4155E" w:rsidP="00C4155E">
            <w:pPr>
              <w:pStyle w:val="aa"/>
              <w:numPr>
                <w:ilvl w:val="0"/>
                <w:numId w:val="30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登入系統並顯示主畫面。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系統依取得的權限資料顯示</w:t>
            </w:r>
            <w:r w:rsidR="0023018F">
              <w:rPr>
                <w:rFonts w:hint="eastAsia"/>
                <w:szCs w:val="24"/>
              </w:rPr>
              <w:t>功能清單。</w:t>
            </w:r>
          </w:p>
          <w:p w:rsidR="0009610C" w:rsidRPr="0009610C" w:rsidRDefault="0009610C" w:rsidP="0009610C">
            <w:pPr>
              <w:pStyle w:val="aa"/>
              <w:numPr>
                <w:ilvl w:val="0"/>
                <w:numId w:val="15"/>
              </w:numPr>
              <w:ind w:leftChars="0" w:left="284" w:hanging="284"/>
              <w:rPr>
                <w:szCs w:val="24"/>
              </w:rPr>
            </w:pPr>
            <w:r w:rsidRPr="0009610C">
              <w:rPr>
                <w:rFonts w:hint="eastAsia"/>
                <w:szCs w:val="24"/>
              </w:rPr>
              <w:t>系統依</w:t>
            </w:r>
            <w:proofErr w:type="spellStart"/>
            <w:r w:rsidR="00C86CA5">
              <w:rPr>
                <w:rFonts w:hint="eastAsia"/>
                <w:szCs w:val="24"/>
              </w:rPr>
              <w:t>web.</w:t>
            </w:r>
            <w:r w:rsidRPr="0009610C">
              <w:rPr>
                <w:rFonts w:hint="eastAsia"/>
                <w:szCs w:val="24"/>
              </w:rPr>
              <w:t>config</w:t>
            </w:r>
            <w:proofErr w:type="spellEnd"/>
            <w:r w:rsidRPr="0009610C">
              <w:rPr>
                <w:rFonts w:hint="eastAsia"/>
                <w:szCs w:val="24"/>
              </w:rPr>
              <w:t>設定顯示其餘區塊資訊</w:t>
            </w:r>
            <w:r w:rsidRPr="0009610C">
              <w:rPr>
                <w:rFonts w:hint="eastAsia"/>
                <w:szCs w:val="24"/>
              </w:rPr>
              <w:t>(ex:</w:t>
            </w:r>
            <w:r w:rsidRPr="0009610C">
              <w:rPr>
                <w:rFonts w:hint="eastAsia"/>
                <w:szCs w:val="24"/>
              </w:rPr>
              <w:t>異常警示</w:t>
            </w:r>
            <w:r w:rsidRPr="0009610C">
              <w:rPr>
                <w:rFonts w:hint="eastAsia"/>
                <w:szCs w:val="24"/>
              </w:rPr>
              <w:t>)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EF05AF" w:rsidP="00E677B8">
            <w:pPr>
              <w:rPr>
                <w:szCs w:val="24"/>
              </w:rPr>
            </w:pPr>
            <w:r w:rsidRPr="00EF05AF">
              <w:rPr>
                <w:rFonts w:hint="eastAsia"/>
                <w:szCs w:val="24"/>
              </w:rPr>
              <w:t>登入使用者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E152FF" w:rsidP="002D2695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</w:t>
            </w:r>
            <w:r w:rsidR="002D2695">
              <w:rPr>
                <w:rFonts w:ascii="標楷體" w:hAnsi="標楷體" w:hint="eastAsia"/>
                <w:szCs w:val="24"/>
              </w:rPr>
              <w:t>完成SSO登入後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主檔已建立使用者帳號。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各模組已建立職稱角色並上傳至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各模組已建立功能清單並上傳至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。</w:t>
            </w:r>
          </w:p>
          <w:p w:rsidR="0023018F" w:rsidRPr="0023018F" w:rsidRDefault="0023018F" w:rsidP="0023018F">
            <w:pPr>
              <w:pStyle w:val="aa"/>
              <w:numPr>
                <w:ilvl w:val="0"/>
                <w:numId w:val="26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已設定各角色及功能清單對應之權限。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檢核重覆登入與帳號生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失效驗證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Pr="004C2CAC">
              <w:rPr>
                <w:rFonts w:hint="eastAsia"/>
                <w:szCs w:val="24"/>
              </w:rPr>
              <w:t>重覆登入檢核，如相同帳號已登入則系統顯示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已重覆登入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2.</w:t>
            </w:r>
            <w:r w:rsidRPr="004C2CAC">
              <w:rPr>
                <w:rFonts w:hint="eastAsia"/>
                <w:szCs w:val="24"/>
              </w:rPr>
              <w:t>帳號生</w:t>
            </w:r>
            <w:r w:rsidRPr="004C2CAC">
              <w:rPr>
                <w:rFonts w:hint="eastAsia"/>
                <w:szCs w:val="24"/>
              </w:rPr>
              <w:t>/</w:t>
            </w:r>
            <w:r w:rsidRPr="004C2CAC">
              <w:rPr>
                <w:rFonts w:hint="eastAsia"/>
                <w:szCs w:val="24"/>
              </w:rPr>
              <w:t>失效檢核，如未生效</w:t>
            </w:r>
            <w:r w:rsidRPr="004C2CAC">
              <w:rPr>
                <w:rFonts w:hint="eastAsia"/>
                <w:szCs w:val="24"/>
              </w:rPr>
              <w:t xml:space="preserve"> or </w:t>
            </w:r>
            <w:r w:rsidRPr="004C2CAC">
              <w:rPr>
                <w:rFonts w:hint="eastAsia"/>
                <w:szCs w:val="24"/>
              </w:rPr>
              <w:t>已失效則導回</w:t>
            </w:r>
            <w:r w:rsidRPr="004C2CAC">
              <w:rPr>
                <w:rFonts w:hint="eastAsia"/>
                <w:szCs w:val="24"/>
              </w:rPr>
              <w:t>SSO</w:t>
            </w:r>
            <w:r w:rsidRPr="004C2CAC">
              <w:rPr>
                <w:rFonts w:hint="eastAsia"/>
                <w:szCs w:val="24"/>
              </w:rPr>
              <w:t>並顯示</w:t>
            </w:r>
            <w:r w:rsidR="00A653E8">
              <w:rPr>
                <w:rFonts w:hint="eastAsia"/>
                <w:szCs w:val="24"/>
              </w:rPr>
              <w:t>「</w:t>
            </w:r>
            <w:r w:rsidRPr="004C2CAC">
              <w:rPr>
                <w:rFonts w:hint="eastAsia"/>
                <w:szCs w:val="24"/>
              </w:rPr>
              <w:t>登入失敗</w:t>
            </w:r>
            <w:r w:rsidR="00A653E8">
              <w:rPr>
                <w:rFonts w:hint="eastAsia"/>
                <w:szCs w:val="24"/>
              </w:rPr>
              <w:t>」</w:t>
            </w:r>
            <w:r w:rsidRPr="004C2CAC">
              <w:rPr>
                <w:rFonts w:hint="eastAsia"/>
                <w:szCs w:val="24"/>
              </w:rPr>
              <w:t>資訊</w:t>
            </w:r>
            <w:r w:rsidR="00BF3283">
              <w:rPr>
                <w:rFonts w:hint="eastAsia"/>
                <w:szCs w:val="24"/>
              </w:rPr>
              <w:t>。</w:t>
            </w:r>
          </w:p>
          <w:p w:rsidR="004C2CAC" w:rsidRPr="004C2CAC" w:rsidRDefault="004C2CAC" w:rsidP="004C2CAC">
            <w:pPr>
              <w:rPr>
                <w:szCs w:val="24"/>
              </w:rPr>
            </w:pPr>
          </w:p>
          <w:p w:rsidR="004C2CAC" w:rsidRP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更新逾期密碼</w:t>
            </w:r>
            <w:r w:rsidRPr="004C2CAC">
              <w:rPr>
                <w:rFonts w:hint="eastAsia"/>
                <w:szCs w:val="24"/>
              </w:rPr>
              <w:t>(</w:t>
            </w:r>
            <w:r w:rsidR="009D2C5D">
              <w:rPr>
                <w:rFonts w:hint="eastAsia"/>
                <w:szCs w:val="24"/>
              </w:rPr>
              <w:t>2</w:t>
            </w:r>
            <w:r w:rsidRPr="004C2CAC">
              <w:rPr>
                <w:rFonts w:hint="eastAsia"/>
                <w:szCs w:val="24"/>
              </w:rPr>
              <w:t>個月</w:t>
            </w:r>
            <w:r w:rsidRPr="004C2CAC">
              <w:rPr>
                <w:rFonts w:hint="eastAsia"/>
                <w:szCs w:val="24"/>
              </w:rPr>
              <w:t xml:space="preserve">) or </w:t>
            </w:r>
            <w:r w:rsidRPr="004C2CAC">
              <w:rPr>
                <w:rFonts w:hint="eastAsia"/>
                <w:szCs w:val="24"/>
              </w:rPr>
              <w:t>初次登入的預設密碼</w:t>
            </w:r>
            <w:r w:rsidRPr="004C2CAC">
              <w:rPr>
                <w:rFonts w:hint="eastAsia"/>
                <w:szCs w:val="24"/>
              </w:rPr>
              <w:t xml:space="preserve"> </w:t>
            </w:r>
          </w:p>
          <w:p w:rsidR="004C2CAC" w:rsidRDefault="004C2CAC" w:rsidP="004C2CAC">
            <w:pPr>
              <w:rPr>
                <w:szCs w:val="24"/>
              </w:rPr>
            </w:pPr>
            <w:r w:rsidRPr="004C2CAC">
              <w:rPr>
                <w:rFonts w:hint="eastAsia"/>
                <w:szCs w:val="24"/>
              </w:rPr>
              <w:t>1.</w:t>
            </w:r>
            <w:r w:rsidR="00BF3283">
              <w:rPr>
                <w:rFonts w:hint="eastAsia"/>
                <w:szCs w:val="24"/>
              </w:rPr>
              <w:t>密碼</w:t>
            </w:r>
            <w:r w:rsidRPr="004C2CAC">
              <w:rPr>
                <w:rFonts w:hint="eastAsia"/>
                <w:szCs w:val="24"/>
              </w:rPr>
              <w:t>逾期回應逾期訊息</w:t>
            </w:r>
            <w:r w:rsidR="00BF3283">
              <w:rPr>
                <w:rFonts w:hint="eastAsia"/>
                <w:szCs w:val="24"/>
              </w:rPr>
              <w:t>，</w:t>
            </w:r>
            <w:r w:rsidRPr="004C2CAC">
              <w:rPr>
                <w:rFonts w:hint="eastAsia"/>
                <w:szCs w:val="24"/>
              </w:rPr>
              <w:t>且提供更新畫面</w:t>
            </w:r>
            <w:r w:rsidRPr="004C2CAC">
              <w:rPr>
                <w:rFonts w:hint="eastAsia"/>
                <w:szCs w:val="24"/>
              </w:rPr>
              <w:t>(</w:t>
            </w:r>
            <w:r w:rsidRPr="004C2CAC">
              <w:rPr>
                <w:rFonts w:hint="eastAsia"/>
                <w:szCs w:val="24"/>
              </w:rPr>
              <w:t>功能導向</w:t>
            </w:r>
            <w:r w:rsidRPr="004C2CAC">
              <w:rPr>
                <w:rFonts w:hint="eastAsia"/>
                <w:szCs w:val="24"/>
              </w:rPr>
              <w:t>APF0301)</w:t>
            </w:r>
          </w:p>
          <w:p w:rsidR="004C2CAC" w:rsidRDefault="004C2CAC" w:rsidP="002D2695">
            <w:pPr>
              <w:rPr>
                <w:szCs w:val="24"/>
              </w:rPr>
            </w:pPr>
          </w:p>
          <w:p w:rsidR="002D2695" w:rsidRPr="002D2695" w:rsidRDefault="00BF3283" w:rsidP="002D2695">
            <w:pPr>
              <w:rPr>
                <w:szCs w:val="24"/>
              </w:rPr>
            </w:pPr>
            <w:r w:rsidRPr="00BF3283">
              <w:rPr>
                <w:rFonts w:hint="eastAsia"/>
                <w:szCs w:val="24"/>
              </w:rPr>
              <w:t>顯示登入後主要畫面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1.</w:t>
            </w:r>
            <w:r w:rsidRPr="002D2695">
              <w:rPr>
                <w:rFonts w:hint="eastAsia"/>
                <w:szCs w:val="24"/>
              </w:rPr>
              <w:t>顯示系統登入驗證視窗</w:t>
            </w:r>
            <w:r w:rsidRPr="002D2695">
              <w:rPr>
                <w:rFonts w:hint="eastAsia"/>
                <w:szCs w:val="24"/>
              </w:rPr>
              <w:t>(</w:t>
            </w:r>
            <w:r w:rsidRPr="002D2695">
              <w:rPr>
                <w:rFonts w:hint="eastAsia"/>
                <w:szCs w:val="24"/>
              </w:rPr>
              <w:t>功能導向</w:t>
            </w:r>
            <w:r w:rsidRPr="002D2695">
              <w:rPr>
                <w:rFonts w:hint="eastAsia"/>
                <w:szCs w:val="24"/>
              </w:rPr>
              <w:t>APF0002)</w:t>
            </w:r>
          </w:p>
          <w:p w:rsidR="002D2695" w:rsidRPr="002D2695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2.</w:t>
            </w:r>
            <w:r w:rsidRPr="002D2695">
              <w:rPr>
                <w:rFonts w:hint="eastAsia"/>
                <w:szCs w:val="24"/>
              </w:rPr>
              <w:t>系統依取得的權限資料顯示</w:t>
            </w:r>
            <w:r w:rsidR="004C2CAC">
              <w:rPr>
                <w:rFonts w:hint="eastAsia"/>
                <w:szCs w:val="24"/>
              </w:rPr>
              <w:t>功能清單</w:t>
            </w:r>
          </w:p>
          <w:p w:rsidR="00F36EE8" w:rsidRPr="001C172B" w:rsidRDefault="002D2695" w:rsidP="002D2695">
            <w:pPr>
              <w:rPr>
                <w:szCs w:val="24"/>
              </w:rPr>
            </w:pPr>
            <w:r w:rsidRPr="002D2695">
              <w:rPr>
                <w:rFonts w:hint="eastAsia"/>
                <w:szCs w:val="24"/>
              </w:rPr>
              <w:t>3.</w:t>
            </w:r>
            <w:r w:rsidRPr="002D2695">
              <w:rPr>
                <w:rFonts w:hint="eastAsia"/>
                <w:szCs w:val="24"/>
              </w:rPr>
              <w:t>系統依</w:t>
            </w:r>
            <w:proofErr w:type="spellStart"/>
            <w:r w:rsidR="004C2CAC">
              <w:rPr>
                <w:rFonts w:hint="eastAsia"/>
                <w:szCs w:val="24"/>
              </w:rPr>
              <w:t>web.</w:t>
            </w:r>
            <w:r w:rsidRPr="002D2695">
              <w:rPr>
                <w:rFonts w:hint="eastAsia"/>
                <w:szCs w:val="24"/>
              </w:rPr>
              <w:t>config</w:t>
            </w:r>
            <w:proofErr w:type="spellEnd"/>
            <w:r w:rsidRPr="002D2695">
              <w:rPr>
                <w:rFonts w:hint="eastAsia"/>
                <w:szCs w:val="24"/>
              </w:rPr>
              <w:t>設定顯示其餘區塊資訊</w:t>
            </w:r>
            <w:r w:rsidRPr="002D2695">
              <w:rPr>
                <w:rFonts w:hint="eastAsia"/>
                <w:szCs w:val="24"/>
              </w:rPr>
              <w:t>(ex:</w:t>
            </w:r>
            <w:r w:rsidRPr="002D2695">
              <w:rPr>
                <w:rFonts w:hint="eastAsia"/>
                <w:szCs w:val="24"/>
              </w:rPr>
              <w:t>異常警示</w:t>
            </w:r>
            <w:r w:rsidRPr="002D2695">
              <w:rPr>
                <w:rFonts w:hint="eastAsia"/>
                <w:szCs w:val="24"/>
              </w:rPr>
              <w:t>)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A94BE5" w:rsidP="00313E60">
            <w:r>
              <w:rPr>
                <w:noProof/>
              </w:rPr>
              <w:lastRenderedPageBreak/>
              <w:drawing>
                <wp:inline distT="0" distB="0" distL="0" distR="0">
                  <wp:extent cx="6480175" cy="4050030"/>
                  <wp:effectExtent l="19050" t="0" r="0" b="0"/>
                  <wp:docPr id="4" name="圖片 3" descr="速達訂案中20130904版-標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速達訂案中20130904版-標記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BE5" w:rsidRDefault="00A94BE5" w:rsidP="00313E60"/>
          <w:p w:rsidR="00C36EC7" w:rsidRDefault="00C36EC7" w:rsidP="00C36EC7">
            <w:r>
              <w:rPr>
                <w:rFonts w:hint="eastAsia"/>
              </w:rPr>
              <w:t>畫面說明</w:t>
            </w:r>
          </w:p>
          <w:p w:rsidR="00A94BE5" w:rsidRDefault="00C87957" w:rsidP="00C36EC7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</w:p>
          <w:p w:rsidR="00A94BE5" w:rsidRDefault="00A94BE5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第一層為模組別</w:t>
            </w:r>
            <w:r w:rsidR="00C36EC7">
              <w:rPr>
                <w:rFonts w:hint="eastAsia"/>
              </w:rPr>
              <w:t>，被選取的模組顯示為深綠色，其他模組別顯示為淡綠色。</w:t>
            </w:r>
          </w:p>
          <w:p w:rsidR="00C36EC7" w:rsidRDefault="00C36EC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被選取的模組展開並顯示模組內的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</w:t>
            </w:r>
            <w:r w:rsidR="00C87957">
              <w:rPr>
                <w:rFonts w:hint="eastAsia"/>
              </w:rPr>
              <w:t>功能清單</w:t>
            </w:r>
            <w:r>
              <w:rPr>
                <w:rFonts w:hint="eastAsia"/>
              </w:rPr>
              <w:t>以樹狀呈現，最</w:t>
            </w:r>
            <w:r w:rsidR="00946825">
              <w:rPr>
                <w:rFonts w:hint="eastAsia"/>
              </w:rPr>
              <w:t>多</w:t>
            </w:r>
            <w:r>
              <w:rPr>
                <w:rFonts w:hint="eastAsia"/>
              </w:rPr>
              <w:t>可顯示三層樹狀結構。</w:t>
            </w:r>
          </w:p>
          <w:p w:rsidR="00C36EC7" w:rsidRDefault="00C87957" w:rsidP="00A94BE5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若有下層子節點，則該</w:t>
            </w:r>
            <w:r>
              <w:rPr>
                <w:rFonts w:hint="eastAsia"/>
              </w:rPr>
              <w:t>功能清單</w:t>
            </w:r>
            <w:r w:rsidR="00C36EC7">
              <w:rPr>
                <w:rFonts w:hint="eastAsia"/>
              </w:rPr>
              <w:t>無法繫結</w:t>
            </w:r>
            <w:r w:rsidR="00C36EC7">
              <w:rPr>
                <w:rFonts w:hint="eastAsia"/>
              </w:rPr>
              <w:t>URL</w:t>
            </w:r>
            <w:r w:rsidR="00C36EC7">
              <w:rPr>
                <w:rFonts w:hint="eastAsia"/>
              </w:rPr>
              <w:t>連結。</w:t>
            </w:r>
          </w:p>
          <w:p w:rsidR="00A94BE5" w:rsidRDefault="00C36EC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使用者資訊</w:t>
            </w:r>
            <w:r w:rsidR="00EC43EB">
              <w:rPr>
                <w:rFonts w:hint="eastAsia"/>
              </w:rPr>
              <w:t>、系統時間及</w:t>
            </w:r>
            <w:r>
              <w:rPr>
                <w:rFonts w:hint="eastAsia"/>
              </w:rPr>
              <w:t>登出</w:t>
            </w:r>
          </w:p>
          <w:p w:rsidR="00EC43EB" w:rsidRDefault="00EC43EB" w:rsidP="00EC43EB">
            <w:pPr>
              <w:pStyle w:val="aa"/>
              <w:ind w:leftChars="0" w:left="425"/>
            </w:pPr>
            <w:r>
              <w:rPr>
                <w:rFonts w:hint="eastAsia"/>
              </w:rPr>
              <w:t>包含：員編、姓名、職稱、系統時間，及</w:t>
            </w:r>
            <w:r w:rsidRPr="00EC43EB">
              <w:rPr>
                <w:rFonts w:hint="eastAsia"/>
                <w:shd w:val="pct15" w:color="auto" w:fill="FFFFFF"/>
              </w:rPr>
              <w:t>登出</w:t>
            </w:r>
            <w:r>
              <w:rPr>
                <w:rFonts w:hint="eastAsia"/>
              </w:rPr>
              <w:t>按鈕。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系統跑馬燈</w:t>
            </w:r>
            <w:r w:rsidR="00C87957">
              <w:rPr>
                <w:rFonts w:hint="eastAsia"/>
              </w:rPr>
              <w:t>：可顯示系統公告等系統資訊。</w:t>
            </w:r>
          </w:p>
          <w:p w:rsidR="00EC43EB" w:rsidRDefault="00EC43EB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巡覽列</w:t>
            </w:r>
            <w:r w:rsidR="00C87957">
              <w:rPr>
                <w:rFonts w:hint="eastAsia"/>
              </w:rPr>
              <w:t>：顯示目前操作中的頁籤，其對應的模組及功能清單結構路徑。</w:t>
            </w:r>
          </w:p>
          <w:p w:rsidR="00E229E7" w:rsidRDefault="00E229E7" w:rsidP="00A94BE5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頁籤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包含首頁頁籤最多可顯示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個頁籤。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最左方</w:t>
            </w:r>
            <w:r w:rsidR="000D64E8">
              <w:rPr>
                <w:rFonts w:hint="eastAsia"/>
              </w:rPr>
              <w:t>固定</w:t>
            </w:r>
            <w:r>
              <w:rPr>
                <w:rFonts w:hint="eastAsia"/>
              </w:rPr>
              <w:t>顯示首頁頁籤，</w:t>
            </w:r>
            <w:r w:rsidR="000D64E8" w:rsidRPr="000D64E8">
              <w:rPr>
                <w:rFonts w:hint="eastAsia"/>
              </w:rPr>
              <w:t>首頁</w:t>
            </w:r>
            <w:r w:rsidR="000D64E8">
              <w:rPr>
                <w:rFonts w:hint="eastAsia"/>
              </w:rPr>
              <w:t>頁籤</w:t>
            </w:r>
            <w:r w:rsidR="000D64E8" w:rsidRPr="000D64E8">
              <w:rPr>
                <w:rFonts w:hint="eastAsia"/>
              </w:rPr>
              <w:t>顯示歡迎圖檔</w:t>
            </w:r>
            <w:r w:rsidR="000D64E8" w:rsidRPr="000D64E8">
              <w:rPr>
                <w:rFonts w:hint="eastAsia"/>
              </w:rPr>
              <w:t>(future</w:t>
            </w:r>
            <w:r w:rsidR="000D64E8" w:rsidRPr="000D64E8">
              <w:rPr>
                <w:rFonts w:hint="eastAsia"/>
              </w:rPr>
              <w:t>連結公佈欄</w:t>
            </w:r>
            <w:r w:rsidR="000D64E8" w:rsidRPr="000D64E8">
              <w:rPr>
                <w:rFonts w:hint="eastAsia"/>
              </w:rPr>
              <w:t>)</w:t>
            </w:r>
            <w:r w:rsidR="000D64E8">
              <w:rPr>
                <w:rFonts w:hint="eastAsia"/>
              </w:rPr>
              <w:t>，</w:t>
            </w:r>
            <w:r>
              <w:rPr>
                <w:rFonts w:hint="eastAsia"/>
              </w:rPr>
              <w:t>且無法關閉。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操作中的頁籤顯示為深綠色，其他頁籤則顯示為淡綠色。</w:t>
            </w:r>
          </w:p>
          <w:p w:rsidR="00E229E7" w:rsidRDefault="00E229E7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各頁籤依</w:t>
            </w:r>
            <w:r w:rsidRPr="00E229E7">
              <w:rPr>
                <w:rFonts w:hint="eastAsia"/>
              </w:rPr>
              <w:t>APF DB</w:t>
            </w:r>
            <w:r w:rsidRPr="00E229E7">
              <w:rPr>
                <w:rFonts w:hint="eastAsia"/>
              </w:rPr>
              <w:t>參數檔</w:t>
            </w:r>
            <w:r>
              <w:rPr>
                <w:rFonts w:hint="eastAsia"/>
              </w:rPr>
              <w:t>所設定的</w:t>
            </w:r>
            <w:r w:rsidR="000D64E8" w:rsidRPr="000D64E8">
              <w:rPr>
                <w:rFonts w:hint="eastAsia"/>
              </w:rPr>
              <w:t>Session timeout</w:t>
            </w:r>
            <w:r w:rsidR="000D64E8" w:rsidRPr="000D64E8">
              <w:rPr>
                <w:rFonts w:hint="eastAsia"/>
              </w:rPr>
              <w:t>時間</w:t>
            </w:r>
            <w:r w:rsidR="000D64E8">
              <w:rPr>
                <w:rFonts w:hint="eastAsia"/>
              </w:rPr>
              <w:t>，</w:t>
            </w:r>
            <w:r w:rsidR="000D64E8" w:rsidRPr="000D64E8">
              <w:rPr>
                <w:rFonts w:hint="eastAsia"/>
              </w:rPr>
              <w:t>逾時後頁籤變色提醒</w:t>
            </w:r>
            <w:r w:rsidR="000D64E8">
              <w:rPr>
                <w:rFonts w:hint="eastAsia"/>
              </w:rPr>
              <w:t>。</w:t>
            </w:r>
          </w:p>
          <w:p w:rsidR="000D64E8" w:rsidRDefault="000D64E8" w:rsidP="00E229E7">
            <w:pPr>
              <w:pStyle w:val="aa"/>
              <w:numPr>
                <w:ilvl w:val="1"/>
                <w:numId w:val="27"/>
              </w:numPr>
              <w:ind w:leftChars="0"/>
            </w:pPr>
            <w:r>
              <w:rPr>
                <w:rFonts w:hint="eastAsia"/>
              </w:rPr>
              <w:t>點選頁籤中的</w:t>
            </w:r>
            <w:r w:rsidRPr="000D64E8">
              <w:rPr>
                <w:rFonts w:hint="eastAsia"/>
                <w:shd w:val="pct15" w:color="auto" w:fill="FFFFFF"/>
              </w:rPr>
              <w:t>x</w:t>
            </w:r>
            <w:r>
              <w:rPr>
                <w:rFonts w:hint="eastAsia"/>
              </w:rPr>
              <w:t>按鈕則可關閉頁籤。</w:t>
            </w:r>
          </w:p>
          <w:p w:rsidR="000D64E8" w:rsidRDefault="000D64E8" w:rsidP="000D64E8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主要內容：顯示各功能清單的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頁面。</w:t>
            </w:r>
          </w:p>
          <w:p w:rsidR="000D64E8" w:rsidRDefault="00E21B33" w:rsidP="000D64E8">
            <w:pPr>
              <w:pStyle w:val="aa"/>
              <w:numPr>
                <w:ilvl w:val="0"/>
                <w:numId w:val="27"/>
              </w:numPr>
              <w:ind w:leftChars="0"/>
            </w:pPr>
            <w:r w:rsidRPr="00E21B33">
              <w:rPr>
                <w:rFonts w:hint="eastAsia"/>
              </w:rPr>
              <w:t>異常警示</w:t>
            </w:r>
            <w:r w:rsidR="00D06EF7">
              <w:rPr>
                <w:rFonts w:hint="eastAsia"/>
              </w:rPr>
              <w:t>、</w:t>
            </w:r>
            <w:r w:rsidRPr="00E21B33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：顯示系統異常警示、及個人待辦事項。</w:t>
            </w:r>
          </w:p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Default="00982725" w:rsidP="00982725"/>
          <w:p w:rsidR="00982725" w:rsidRPr="00472CFB" w:rsidRDefault="00982725" w:rsidP="00982725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7874" w:rsidRDefault="00982725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982725" w:rsidRDefault="00982725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982725">
              <w:t>Core_User</w:t>
            </w:r>
            <w:proofErr w:type="spellEnd"/>
            <w:r w:rsidR="00882541">
              <w:rPr>
                <w:rFonts w:hint="eastAsia"/>
              </w:rPr>
              <w:t>(APF</w:t>
            </w:r>
            <w:r w:rsidR="00882541">
              <w:rPr>
                <w:rFonts w:hint="eastAsia"/>
              </w:rPr>
              <w:t>使用者</w:t>
            </w:r>
            <w:r w:rsidR="00882541">
              <w:rPr>
                <w:rFonts w:hint="eastAsia"/>
              </w:rPr>
              <w:t>)</w:t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829300" cy="1895475"/>
                  <wp:effectExtent l="19050" t="0" r="0" b="0"/>
                  <wp:docPr id="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Core_Role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191250" cy="2524125"/>
                  <wp:effectExtent l="19050" t="0" r="0" b="0"/>
                  <wp:docPr id="6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Core_User_RoleRelation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1524000"/>
                  <wp:effectExtent l="19050" t="0" r="0" b="0"/>
                  <wp:docPr id="7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lastRenderedPageBreak/>
              <w:t>Core_Menu_Root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3038475"/>
                  <wp:effectExtent l="19050" t="0" r="0" b="0"/>
                  <wp:docPr id="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03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Core_Menu_Node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477000" cy="3057525"/>
                  <wp:effectExtent l="19050" t="0" r="0" b="0"/>
                  <wp:docPr id="9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05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3C408F" w:rsidRDefault="003C408F" w:rsidP="003C408F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Core_Controller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57825" cy="1685925"/>
                  <wp:effectExtent l="19050" t="0" r="9525" b="0"/>
                  <wp:docPr id="10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lastRenderedPageBreak/>
              <w:t>Core_Menu_RoleRelation</w:t>
            </w:r>
            <w:proofErr w:type="spellEnd"/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524500" cy="1685925"/>
                  <wp:effectExtent l="19050" t="0" r="0" b="0"/>
                  <wp:docPr id="1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17B1" w:rsidRDefault="00E717B1" w:rsidP="00E717B1">
            <w:pPr>
              <w:pStyle w:val="M1"/>
              <w:numPr>
                <w:ilvl w:val="0"/>
                <w:numId w:val="0"/>
              </w:numPr>
            </w:pPr>
          </w:p>
          <w:p w:rsidR="003C408F" w:rsidRDefault="003C408F" w:rsidP="00982725">
            <w:pPr>
              <w:pStyle w:val="M1"/>
              <w:numPr>
                <w:ilvl w:val="0"/>
                <w:numId w:val="31"/>
              </w:numPr>
            </w:pPr>
            <w:proofErr w:type="spellStart"/>
            <w:r w:rsidRPr="003C408F">
              <w:t>Core_Permission</w:t>
            </w:r>
            <w:proofErr w:type="spellEnd"/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95975" cy="1895475"/>
                  <wp:effectExtent l="19050" t="0" r="9525" b="0"/>
                  <wp:docPr id="13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2541" w:rsidRDefault="00882541" w:rsidP="00882541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882541" w:rsidRDefault="00882541" w:rsidP="00982725">
            <w:pPr>
              <w:pStyle w:val="M1"/>
              <w:numPr>
                <w:ilvl w:val="0"/>
                <w:numId w:val="31"/>
              </w:numPr>
            </w:pPr>
            <w:r>
              <w:rPr>
                <w:rFonts w:hint="eastAsia"/>
              </w:rPr>
              <w:t>主檔使用者</w:t>
            </w:r>
            <w:r>
              <w:rPr>
                <w:rFonts w:hint="eastAsia"/>
              </w:rPr>
              <w:t>Table(</w:t>
            </w:r>
            <w:r w:rsidRPr="007D6239">
              <w:rPr>
                <w:rFonts w:hint="eastAsia"/>
                <w:highlight w:val="yellow"/>
              </w:rPr>
              <w:t>待主檔完成補上</w:t>
            </w:r>
            <w:r>
              <w:rPr>
                <w:rFonts w:hint="eastAsia"/>
              </w:rPr>
              <w:t>)</w:t>
            </w:r>
          </w:p>
          <w:p w:rsidR="00882541" w:rsidRPr="00435B82" w:rsidRDefault="00882541" w:rsidP="00882541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4B" w:rsidRDefault="002F0713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使用者</w:t>
            </w:r>
            <w:r w:rsidR="008578F6">
              <w:rPr>
                <w:rFonts w:hint="eastAsia"/>
              </w:rPr>
              <w:t>由</w:t>
            </w:r>
            <w:r w:rsidR="008578F6">
              <w:rPr>
                <w:rFonts w:hint="eastAsia"/>
              </w:rPr>
              <w:t>SSO</w:t>
            </w:r>
            <w:r w:rsidR="008578F6">
              <w:rPr>
                <w:rFonts w:hint="eastAsia"/>
              </w:rPr>
              <w:t>登入驗證密碼通過後，將帳號、密碼</w:t>
            </w:r>
            <w:r w:rsidR="008578F6" w:rsidRPr="003F7072">
              <w:rPr>
                <w:rFonts w:hint="eastAsia"/>
              </w:rPr>
              <w:t>經由</w:t>
            </w:r>
            <w:proofErr w:type="spellStart"/>
            <w:r w:rsidR="008578F6" w:rsidRPr="003F7072">
              <w:rPr>
                <w:rFonts w:hint="eastAsia"/>
              </w:rPr>
              <w:t>Querystring</w:t>
            </w:r>
            <w:proofErr w:type="spellEnd"/>
            <w:r w:rsidR="008578F6" w:rsidRPr="003F7072">
              <w:rPr>
                <w:rFonts w:hint="eastAsia"/>
              </w:rPr>
              <w:t>模式</w:t>
            </w:r>
            <w:r w:rsidR="008578F6">
              <w:rPr>
                <w:rFonts w:hint="eastAsia"/>
              </w:rPr>
              <w:t>，</w:t>
            </w:r>
            <w:r w:rsidR="008578F6" w:rsidRPr="003F7072">
              <w:rPr>
                <w:rFonts w:hint="eastAsia"/>
              </w:rPr>
              <w:t>提供</w:t>
            </w:r>
            <w:r w:rsidR="008578F6">
              <w:rPr>
                <w:rFonts w:hint="eastAsia"/>
              </w:rPr>
              <w:t>APF</w:t>
            </w:r>
            <w:r w:rsidR="00481DE1">
              <w:rPr>
                <w:rFonts w:hint="eastAsia"/>
              </w:rPr>
              <w:t>進行</w:t>
            </w:r>
            <w:r w:rsidR="008578F6">
              <w:rPr>
                <w:rFonts w:hint="eastAsia"/>
              </w:rPr>
              <w:t>登入驗證作業</w:t>
            </w:r>
            <w:r>
              <w:rPr>
                <w:rFonts w:hint="eastAsia"/>
              </w:rPr>
              <w:t>。</w:t>
            </w:r>
          </w:p>
          <w:p w:rsidR="002F0713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</w:t>
            </w:r>
            <w:r w:rsidR="008578F6">
              <w:rPr>
                <w:rFonts w:hint="eastAsia"/>
              </w:rPr>
              <w:t>使用者</w:t>
            </w:r>
            <w:r>
              <w:rPr>
                <w:rFonts w:hint="eastAsia"/>
              </w:rPr>
              <w:t>狀態</w:t>
            </w:r>
            <w:r w:rsidR="008578F6">
              <w:rPr>
                <w:rFonts w:hint="eastAsia"/>
              </w:rPr>
              <w:t>為生效中</w:t>
            </w:r>
            <w:r>
              <w:rPr>
                <w:rFonts w:hint="eastAsia"/>
              </w:rPr>
              <w:t>，則繼續下一階段驗證。</w:t>
            </w:r>
          </w:p>
          <w:p w:rsidR="002F0713" w:rsidRDefault="00456DFD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系統檢核，如使用者未</w:t>
            </w:r>
            <w:r w:rsidR="00481DE1">
              <w:rPr>
                <w:rFonts w:hint="eastAsia"/>
              </w:rPr>
              <w:t>重複</w:t>
            </w:r>
            <w:r>
              <w:rPr>
                <w:rFonts w:hint="eastAsia"/>
              </w:rPr>
              <w:t>登入，</w:t>
            </w:r>
            <w:r w:rsidR="00481DE1">
              <w:rPr>
                <w:rFonts w:hint="eastAsia"/>
              </w:rPr>
              <w:t>則繼續下一階段驗證。</w:t>
            </w:r>
          </w:p>
          <w:p w:rsidR="00481DE1" w:rsidRDefault="00481DE1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系統檢核，如使用者密碼並未逾期</w:t>
            </w:r>
            <w:r>
              <w:rPr>
                <w:rFonts w:hint="eastAsia"/>
              </w:rPr>
              <w:t>(</w:t>
            </w:r>
            <w:r w:rsidR="00982725">
              <w:rPr>
                <w:rFonts w:hint="eastAsia"/>
              </w:rPr>
              <w:t>逾期是指</w:t>
            </w:r>
            <w:r w:rsidR="00B22ADE">
              <w:rPr>
                <w:rFonts w:hint="eastAsia"/>
              </w:rPr>
              <w:t>兩</w:t>
            </w:r>
            <w:r w:rsidR="00982725"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，且非第一次登入系統，</w:t>
            </w:r>
            <w:r w:rsidR="00884325">
              <w:rPr>
                <w:rFonts w:hint="eastAsia"/>
              </w:rPr>
              <w:t>則完成登入作業。</w:t>
            </w:r>
          </w:p>
          <w:p w:rsidR="004C5BA2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</w:t>
            </w:r>
            <w:r w:rsidR="004C5BA2">
              <w:rPr>
                <w:rFonts w:hint="eastAsia"/>
              </w:rPr>
              <w:t>確認使用者身分，依使用者所屬角色</w:t>
            </w:r>
            <w:r>
              <w:rPr>
                <w:rFonts w:hint="eastAsia"/>
              </w:rPr>
              <w:t>，顯示功能清單。</w:t>
            </w:r>
          </w:p>
          <w:p w:rsidR="00EC0534" w:rsidRDefault="00456DFD" w:rsidP="00246B94">
            <w:pPr>
              <w:pStyle w:val="aa"/>
              <w:numPr>
                <w:ilvl w:val="1"/>
                <w:numId w:val="18"/>
              </w:numPr>
              <w:ind w:leftChars="0"/>
            </w:pPr>
            <w:r w:rsidRPr="00456DFD">
              <w:rPr>
                <w:rFonts w:hint="eastAsia"/>
              </w:rPr>
              <w:t>呼叫</w:t>
            </w:r>
            <w:r w:rsidRPr="00456DFD">
              <w:rPr>
                <w:rFonts w:hint="eastAsia"/>
              </w:rPr>
              <w:t>API</w:t>
            </w:r>
            <w:r w:rsidR="00882541">
              <w:rPr>
                <w:rFonts w:hint="eastAsia"/>
              </w:rPr>
              <w:t>「</w:t>
            </w:r>
            <w:r w:rsidRPr="00456DFD">
              <w:rPr>
                <w:rFonts w:hint="eastAsia"/>
              </w:rPr>
              <w:t>APF0502</w:t>
            </w:r>
            <w:r w:rsidRPr="00456DFD">
              <w:rPr>
                <w:rFonts w:hint="eastAsia"/>
              </w:rPr>
              <w:t>可顯示功能清單查詢</w:t>
            </w:r>
            <w:r w:rsidR="00882541">
              <w:rPr>
                <w:rFonts w:hint="eastAsia"/>
              </w:rPr>
              <w:t>」</w:t>
            </w:r>
            <w:r w:rsidRPr="00456DFD">
              <w:rPr>
                <w:rFonts w:hint="eastAsia"/>
              </w:rPr>
              <w:t>查詢該使用者可使用功能清單</w:t>
            </w:r>
            <w:r w:rsidR="00EC053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1"/>
                <w:numId w:val="18"/>
              </w:numPr>
            </w:pPr>
            <w:r w:rsidRPr="00EC0534">
              <w:rPr>
                <w:rFonts w:hint="eastAsia"/>
              </w:rPr>
              <w:t>依回應資料組成</w:t>
            </w:r>
            <w:r>
              <w:rPr>
                <w:rFonts w:hint="eastAsia"/>
              </w:rPr>
              <w:t>功能清單</w:t>
            </w:r>
            <w:r w:rsidRPr="00EC0534">
              <w:rPr>
                <w:rFonts w:hint="eastAsia"/>
              </w:rPr>
              <w:t>顯示</w:t>
            </w:r>
            <w:r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連結異常警示系統顯示異常警示</w:t>
            </w:r>
            <w:r w:rsidR="00456DFD" w:rsidRPr="00456DFD">
              <w:rPr>
                <w:rFonts w:hint="eastAsia"/>
              </w:rPr>
              <w:t>/</w:t>
            </w:r>
            <w:r w:rsidR="00456DFD" w:rsidRPr="00456DFD">
              <w:rPr>
                <w:rFonts w:hint="eastAsia"/>
              </w:rPr>
              <w:t>待辦事項區塊</w:t>
            </w:r>
            <w:r>
              <w:rPr>
                <w:rFonts w:hint="eastAsia"/>
              </w:rPr>
              <w:t>。</w:t>
            </w:r>
          </w:p>
          <w:p w:rsidR="00EC0534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連結顯示上方跑馬燈區塊</w:t>
            </w:r>
            <w:r w:rsidR="00EC0534">
              <w:rPr>
                <w:rFonts w:hint="eastAsia"/>
              </w:rPr>
              <w:t>。</w:t>
            </w:r>
          </w:p>
          <w:p w:rsidR="00456DFD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連結顯示右方固定異常警示</w:t>
            </w:r>
            <w:r w:rsidRPr="00456DFD">
              <w:rPr>
                <w:rFonts w:hint="eastAsia"/>
              </w:rPr>
              <w:t>/</w:t>
            </w:r>
            <w:r w:rsidRPr="00456DFD">
              <w:rPr>
                <w:rFonts w:hint="eastAsia"/>
              </w:rPr>
              <w:t>待辦事項區塊</w:t>
            </w:r>
            <w:r w:rsidR="00671914">
              <w:rPr>
                <w:rFonts w:hint="eastAsia"/>
              </w:rPr>
              <w:t>。</w:t>
            </w:r>
          </w:p>
          <w:p w:rsidR="00EC0534" w:rsidRDefault="00EC0534" w:rsidP="00246B94">
            <w:pPr>
              <w:pStyle w:val="N1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系統確認使用者身分，</w:t>
            </w:r>
            <w:r w:rsidR="00456DFD" w:rsidRPr="00456DFD">
              <w:rPr>
                <w:rFonts w:hint="eastAsia"/>
              </w:rPr>
              <w:t>首頁</w:t>
            </w:r>
            <w:r w:rsidR="00456DFD" w:rsidRPr="00456DFD">
              <w:rPr>
                <w:rFonts w:hint="eastAsia"/>
              </w:rPr>
              <w:t>Sheet</w:t>
            </w:r>
            <w:r w:rsidR="00456DFD" w:rsidRPr="00456DFD">
              <w:rPr>
                <w:rFonts w:hint="eastAsia"/>
              </w:rPr>
              <w:t>顯示歡迎圖檔</w:t>
            </w:r>
            <w:r w:rsidR="00456DFD" w:rsidRPr="00456DFD">
              <w:rPr>
                <w:rFonts w:hint="eastAsia"/>
              </w:rPr>
              <w:t>(future</w:t>
            </w:r>
            <w:r w:rsidR="00456DFD" w:rsidRPr="00456DFD">
              <w:rPr>
                <w:rFonts w:hint="eastAsia"/>
              </w:rPr>
              <w:t>連結公佈欄</w:t>
            </w:r>
            <w:r w:rsidR="00456DFD" w:rsidRPr="00456DFD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83716" w:rsidRPr="00435B82" w:rsidRDefault="00456DFD" w:rsidP="00246B94">
            <w:pPr>
              <w:pStyle w:val="N1"/>
              <w:numPr>
                <w:ilvl w:val="1"/>
                <w:numId w:val="18"/>
              </w:numPr>
            </w:pPr>
            <w:r w:rsidRPr="00456DFD">
              <w:rPr>
                <w:rFonts w:hint="eastAsia"/>
              </w:rPr>
              <w:t>首頁需固定不可關閉</w:t>
            </w:r>
            <w:r w:rsidR="00C83716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Pr="00D04325" w:rsidRDefault="00690A21" w:rsidP="004634BB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1BF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246B94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帳號未生效或已失效</w:t>
            </w:r>
          </w:p>
          <w:p w:rsidR="00833F1F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系統檢核，如使用者狀態為未生效或已失效，</w:t>
            </w:r>
            <w:r w:rsidRPr="00D36837">
              <w:rPr>
                <w:rFonts w:hint="eastAsia"/>
              </w:rPr>
              <w:t>則系統呼叫</w:t>
            </w:r>
            <w:r w:rsidRPr="00D36837">
              <w:rPr>
                <w:rFonts w:hint="eastAsia"/>
              </w:rPr>
              <w:t>SSO Logout Function</w:t>
            </w:r>
            <w:r w:rsidRPr="00D36837">
              <w:rPr>
                <w:rFonts w:hint="eastAsia"/>
              </w:rPr>
              <w:t>，使</w:t>
            </w:r>
            <w:r>
              <w:rPr>
                <w:rFonts w:hint="eastAsia"/>
              </w:rPr>
              <w:t xml:space="preserve">SSO </w:t>
            </w:r>
            <w:r w:rsidRPr="00D36837">
              <w:rPr>
                <w:rFonts w:hint="eastAsia"/>
              </w:rPr>
              <w:t>token</w:t>
            </w:r>
            <w:r w:rsidRPr="00D36837">
              <w:rPr>
                <w:rFonts w:hint="eastAsia"/>
              </w:rPr>
              <w:t>狀態</w:t>
            </w:r>
            <w:r>
              <w:rPr>
                <w:rFonts w:hint="eastAsia"/>
              </w:rPr>
              <w:t>改</w:t>
            </w:r>
            <w:r w:rsidRPr="00D36837">
              <w:rPr>
                <w:rFonts w:hint="eastAsia"/>
              </w:rPr>
              <w:t>為失效</w:t>
            </w:r>
            <w:r w:rsidR="00833F1F">
              <w:rPr>
                <w:rFonts w:hint="eastAsia"/>
              </w:rPr>
              <w:t>。</w:t>
            </w:r>
          </w:p>
          <w:p w:rsidR="00D36837" w:rsidRDefault="00D36837" w:rsidP="00D36837">
            <w:pPr>
              <w:pStyle w:val="aa"/>
              <w:numPr>
                <w:ilvl w:val="1"/>
                <w:numId w:val="21"/>
              </w:numPr>
              <w:ind w:leftChars="0"/>
            </w:pPr>
            <w:r w:rsidRPr="00D36837">
              <w:rPr>
                <w:rFonts w:hint="eastAsia"/>
              </w:rPr>
              <w:t>回傳</w:t>
            </w:r>
            <w:r>
              <w:rPr>
                <w:rFonts w:hint="eastAsia"/>
              </w:rPr>
              <w:t>「</w:t>
            </w:r>
            <w:r w:rsidRPr="00D36837">
              <w:rPr>
                <w:rFonts w:hint="eastAsia"/>
              </w:rPr>
              <w:t>帳號已失效</w:t>
            </w:r>
            <w:r>
              <w:rPr>
                <w:rFonts w:hint="eastAsia"/>
              </w:rPr>
              <w:t>」</w:t>
            </w:r>
            <w:r w:rsidRPr="00D36837">
              <w:rPr>
                <w:rFonts w:hint="eastAsia"/>
              </w:rPr>
              <w:t>異常訊息給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異常頁面，由</w:t>
            </w:r>
            <w:r w:rsidRPr="00D36837">
              <w:rPr>
                <w:rFonts w:hint="eastAsia"/>
              </w:rPr>
              <w:t>SSO</w:t>
            </w:r>
            <w:r w:rsidRPr="00D36837">
              <w:rPr>
                <w:rFonts w:hint="eastAsia"/>
              </w:rPr>
              <w:t>進行異常資訊顯示</w:t>
            </w:r>
            <w:r>
              <w:rPr>
                <w:rFonts w:hint="eastAsia"/>
              </w:rPr>
              <w:t>。</w:t>
            </w:r>
          </w:p>
          <w:p w:rsidR="00AF2329" w:rsidRDefault="00AF2329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已失效帳號嘗試登入系統時，系統需紀錄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。</w:t>
            </w:r>
          </w:p>
          <w:p w:rsidR="00D36837" w:rsidRDefault="00D36837" w:rsidP="006A14FF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帳號重複登入</w:t>
            </w:r>
          </w:p>
          <w:p w:rsidR="00246B94" w:rsidRDefault="00982725" w:rsidP="00D36837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系統檢核，如帳號重複登入，</w:t>
            </w:r>
            <w:r w:rsidRPr="00982725">
              <w:rPr>
                <w:rFonts w:hint="eastAsia"/>
              </w:rPr>
              <w:t>則回應</w:t>
            </w:r>
            <w:r>
              <w:rPr>
                <w:rFonts w:hint="eastAsia"/>
              </w:rPr>
              <w:t>「</w:t>
            </w:r>
            <w:r w:rsidRPr="00982725">
              <w:rPr>
                <w:rFonts w:hint="eastAsia"/>
              </w:rPr>
              <w:t>不允許重覆登入</w:t>
            </w:r>
            <w:r>
              <w:rPr>
                <w:rFonts w:hint="eastAsia"/>
              </w:rPr>
              <w:t>」</w:t>
            </w:r>
            <w:r w:rsidRPr="00982725">
              <w:rPr>
                <w:rFonts w:hint="eastAsia"/>
              </w:rPr>
              <w:t>訊息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82725">
              <w:rPr>
                <w:rFonts w:hint="eastAsia"/>
              </w:rPr>
              <w:t>提供使用者確認訊息視窗，詢問是否</w:t>
            </w:r>
            <w:r>
              <w:rPr>
                <w:rFonts w:hint="eastAsia"/>
              </w:rPr>
              <w:t>清除前次登入並再次登入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即</w:t>
            </w:r>
            <w:r w:rsidRPr="00982725">
              <w:rPr>
                <w:rFonts w:hint="eastAsia"/>
              </w:rPr>
              <w:t>後蓋前方式再次登入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。若使用者選擇是，</w:t>
            </w:r>
            <w:r w:rsidRPr="00982725">
              <w:rPr>
                <w:rFonts w:hint="eastAsia"/>
              </w:rPr>
              <w:t>系統清除已登入</w:t>
            </w:r>
            <w:r w:rsidRPr="00982725">
              <w:rPr>
                <w:rFonts w:hint="eastAsia"/>
              </w:rPr>
              <w:t>Session</w:t>
            </w:r>
            <w:r w:rsidRPr="00982725">
              <w:rPr>
                <w:rFonts w:hint="eastAsia"/>
              </w:rPr>
              <w:t>資訊，原有執行作業將強制中斷</w:t>
            </w:r>
            <w:r>
              <w:rPr>
                <w:rFonts w:hint="eastAsia"/>
              </w:rPr>
              <w:t>。</w:t>
            </w:r>
          </w:p>
          <w:p w:rsidR="00982725" w:rsidRDefault="00982725" w:rsidP="00982725">
            <w:pPr>
              <w:pStyle w:val="aa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密碼已逾期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逾期是指</w:t>
            </w:r>
            <w:r w:rsidR="00197B8A">
              <w:rPr>
                <w:rFonts w:hint="eastAsia"/>
              </w:rPr>
              <w:t>兩</w:t>
            </w:r>
            <w:r>
              <w:rPr>
                <w:rFonts w:hint="eastAsia"/>
              </w:rPr>
              <w:t>個月未變更密碼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或為初次登入</w:t>
            </w:r>
          </w:p>
          <w:p w:rsidR="00982725" w:rsidRDefault="00982725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系統檢核，如使用者密碼已逾期</w:t>
            </w:r>
            <w:r w:rsidR="009527BD">
              <w:rPr>
                <w:rFonts w:hint="eastAsia"/>
              </w:rPr>
              <w:t>或為初次登入，系統回應須強制更新密碼。</w:t>
            </w:r>
          </w:p>
          <w:p w:rsidR="009527BD" w:rsidRDefault="009527BD" w:rsidP="00982725">
            <w:pPr>
              <w:pStyle w:val="aa"/>
              <w:numPr>
                <w:ilvl w:val="1"/>
                <w:numId w:val="21"/>
              </w:numPr>
              <w:ind w:leftChars="0"/>
            </w:pPr>
            <w:r w:rsidRPr="009527BD">
              <w:rPr>
                <w:rFonts w:hint="eastAsia"/>
              </w:rPr>
              <w:t>使用者</w:t>
            </w:r>
            <w:r w:rsidR="00B43966">
              <w:rPr>
                <w:rFonts w:hint="eastAsia"/>
              </w:rPr>
              <w:t>進行</w:t>
            </w:r>
            <w:r w:rsidRPr="009527BD">
              <w:rPr>
                <w:rFonts w:hint="eastAsia"/>
              </w:rPr>
              <w:t>更新密碼</w:t>
            </w:r>
            <w:r w:rsidR="00B43966">
              <w:rPr>
                <w:rFonts w:hint="eastAsia"/>
              </w:rPr>
              <w:t>作業</w:t>
            </w:r>
            <w:r w:rsidR="00B43966">
              <w:rPr>
                <w:rFonts w:hint="eastAsia"/>
              </w:rPr>
              <w:t>(</w:t>
            </w:r>
            <w:r w:rsidRPr="009527BD">
              <w:rPr>
                <w:rFonts w:hint="eastAsia"/>
              </w:rPr>
              <w:t>系統導向功能</w:t>
            </w:r>
            <w:r w:rsidRPr="009527BD">
              <w:rPr>
                <w:rFonts w:hint="eastAsia"/>
              </w:rPr>
              <w:t>APF0301</w:t>
            </w:r>
            <w:r w:rsidR="00B43966">
              <w:rPr>
                <w:rFonts w:hint="eastAsia"/>
              </w:rPr>
              <w:t>，</w:t>
            </w:r>
            <w:r w:rsidRPr="009527BD">
              <w:rPr>
                <w:rFonts w:hint="eastAsia"/>
              </w:rPr>
              <w:t>以浮動視窗</w:t>
            </w:r>
            <w:r>
              <w:rPr>
                <w:rFonts w:hint="eastAsia"/>
              </w:rPr>
              <w:t>顯示在最上層，並遮蔽後方頁面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B43966" w:rsidRDefault="00B43966" w:rsidP="00982725">
            <w:pPr>
              <w:pStyle w:val="aa"/>
              <w:numPr>
                <w:ilvl w:val="1"/>
                <w:numId w:val="21"/>
              </w:numPr>
              <w:ind w:leftChars="0"/>
            </w:pPr>
            <w:r>
              <w:rPr>
                <w:rFonts w:hint="eastAsia"/>
              </w:rPr>
              <w:t>使用者完成變更密碼後</w:t>
            </w:r>
            <w:r w:rsidR="00DF4096">
              <w:rPr>
                <w:rFonts w:hint="eastAsia"/>
              </w:rPr>
              <w:t>，可解除遮蔽並顯示系統主頁面。</w:t>
            </w:r>
          </w:p>
          <w:p w:rsidR="00246B94" w:rsidRDefault="00246B94" w:rsidP="00246B94">
            <w:pPr>
              <w:pStyle w:val="aa"/>
              <w:ind w:leftChars="0" w:left="425"/>
            </w:pPr>
          </w:p>
          <w:p w:rsidR="00246B94" w:rsidRDefault="00246B94" w:rsidP="006A14FF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框架畫面異常顯示</w:t>
            </w:r>
            <w:r w:rsidR="00882541">
              <w:rPr>
                <w:rFonts w:hint="eastAsia"/>
              </w:rPr>
              <w:t>「</w:t>
            </w:r>
            <w:r>
              <w:rPr>
                <w:rFonts w:hint="eastAsia"/>
              </w:rPr>
              <w:t>系統忙碌中</w:t>
            </w:r>
            <w:r w:rsidR="00882541">
              <w:rPr>
                <w:rFonts w:hint="eastAsia"/>
              </w:rPr>
              <w:t>」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異常警示區塊連結異常顯示特定圖檔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46B94" w:rsidRDefault="00246B94" w:rsidP="006A14FF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首頁</w:t>
            </w:r>
            <w:r>
              <w:rPr>
                <w:rFonts w:hint="eastAsia"/>
              </w:rPr>
              <w:t>Sheet</w:t>
            </w:r>
            <w:r>
              <w:rPr>
                <w:rFonts w:hint="eastAsia"/>
              </w:rPr>
              <w:t>連結異常顯示特定圖檔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圖檔中可標列訊息</w:t>
            </w:r>
            <w:r w:rsidR="00671914">
              <w:rPr>
                <w:rFonts w:hint="eastAsia"/>
              </w:rPr>
              <w:t>。</w:t>
            </w:r>
          </w:p>
          <w:p w:rsidR="002A53DF" w:rsidRDefault="00246B94" w:rsidP="007206A2">
            <w:pPr>
              <w:pStyle w:val="aa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點選功能列如無法正確連結至模組功能，顯示異常訊息，系統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紀錄異常原因</w:t>
            </w:r>
            <w:r w:rsidR="00671914">
              <w:rPr>
                <w:rFonts w:hint="eastAsia"/>
              </w:rPr>
              <w:t>。</w:t>
            </w:r>
          </w:p>
          <w:p w:rsidR="007206A2" w:rsidRDefault="007206A2" w:rsidP="007206A2">
            <w:pPr>
              <w:pStyle w:val="aa"/>
              <w:ind w:leftChars="0" w:left="0"/>
            </w:pPr>
          </w:p>
          <w:p w:rsidR="00882541" w:rsidRDefault="00882541" w:rsidP="007206A2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882541" w:rsidRDefault="00882541" w:rsidP="00882541">
            <w:pPr>
              <w:pStyle w:val="aa"/>
              <w:numPr>
                <w:ilvl w:val="0"/>
                <w:numId w:val="33"/>
              </w:numPr>
              <w:ind w:leftChars="0"/>
            </w:pPr>
            <w:r w:rsidRPr="00882541">
              <w:rPr>
                <w:rFonts w:hint="eastAsia"/>
              </w:rPr>
              <w:t>人員</w:t>
            </w:r>
            <w:r w:rsidRPr="00882541">
              <w:rPr>
                <w:rFonts w:hint="eastAsia"/>
              </w:rPr>
              <w:t xml:space="preserve">Login Log </w:t>
            </w:r>
            <w:r w:rsidRPr="00882541">
              <w:rPr>
                <w:rFonts w:hint="eastAsia"/>
              </w:rPr>
              <w:t>紀錄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使用者帳號驗證成功紀錄</w:t>
            </w:r>
            <w:r w:rsidRPr="00882541">
              <w:rPr>
                <w:rFonts w:hint="eastAsia"/>
              </w:rPr>
              <w:t>(</w:t>
            </w:r>
            <w:r w:rsidRPr="00882541">
              <w:rPr>
                <w:rFonts w:hint="eastAsia"/>
              </w:rPr>
              <w:t>由</w:t>
            </w:r>
            <w:r w:rsidRPr="00882541">
              <w:rPr>
                <w:rFonts w:hint="eastAsia"/>
              </w:rPr>
              <w:t>SSO</w:t>
            </w:r>
            <w:r w:rsidRPr="00882541">
              <w:rPr>
                <w:rFonts w:hint="eastAsia"/>
              </w:rPr>
              <w:t>傳入者即紀錄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使用者帳號生效驗證成功紀錄</w:t>
            </w:r>
            <w:r w:rsidRPr="00882541">
              <w:rPr>
                <w:rFonts w:hint="eastAsia"/>
              </w:rPr>
              <w:t>(APF</w:t>
            </w:r>
            <w:r w:rsidRPr="00882541">
              <w:rPr>
                <w:rFonts w:hint="eastAsia"/>
              </w:rPr>
              <w:t>判斷</w:t>
            </w:r>
            <w:r w:rsidRPr="00882541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82541" w:rsidRDefault="00882541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82541">
              <w:rPr>
                <w:rFonts w:hint="eastAsia"/>
              </w:rPr>
              <w:t>Log</w:t>
            </w:r>
            <w:r w:rsidRPr="00882541">
              <w:rPr>
                <w:rFonts w:hint="eastAsia"/>
              </w:rPr>
              <w:t>紀錄登入資訊</w:t>
            </w:r>
            <w:r>
              <w:rPr>
                <w:rFonts w:hint="eastAsia"/>
              </w:rPr>
              <w:t>「</w:t>
            </w:r>
            <w:r w:rsidRPr="00882541">
              <w:rPr>
                <w:rFonts w:hint="eastAsia"/>
              </w:rPr>
              <w:t>登入時間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IP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登入人員</w:t>
            </w:r>
            <w:r>
              <w:rPr>
                <w:rFonts w:hint="eastAsia"/>
              </w:rPr>
              <w:t>」、「</w:t>
            </w:r>
            <w:r w:rsidRPr="00882541">
              <w:rPr>
                <w:rFonts w:hint="eastAsia"/>
              </w:rPr>
              <w:t>模式</w:t>
            </w:r>
            <w:r>
              <w:rPr>
                <w:rFonts w:hint="eastAsia"/>
              </w:rPr>
              <w:t>」。</w:t>
            </w:r>
          </w:p>
          <w:p w:rsidR="008714B2" w:rsidRDefault="008714B2" w:rsidP="008714B2">
            <w:pPr>
              <w:pStyle w:val="aa"/>
              <w:numPr>
                <w:ilvl w:val="1"/>
                <w:numId w:val="33"/>
              </w:numPr>
              <w:ind w:leftChars="0"/>
            </w:pPr>
            <w:r w:rsidRPr="008714B2">
              <w:rPr>
                <w:rFonts w:hint="eastAsia"/>
              </w:rPr>
              <w:t>失效人員如輸入正確</w:t>
            </w:r>
            <w:r>
              <w:rPr>
                <w:rFonts w:hint="eastAsia"/>
              </w:rPr>
              <w:t>帳號、密碼</w:t>
            </w:r>
            <w:r w:rsidRPr="008714B2">
              <w:rPr>
                <w:rFonts w:hint="eastAsia"/>
              </w:rPr>
              <w:t>但因失效無法登入，可透過</w:t>
            </w:r>
            <w:r w:rsidRPr="008714B2">
              <w:rPr>
                <w:rFonts w:hint="eastAsia"/>
              </w:rPr>
              <w:t>2</w:t>
            </w:r>
            <w:r w:rsidRPr="008714B2">
              <w:rPr>
                <w:rFonts w:hint="eastAsia"/>
              </w:rPr>
              <w:t>類</w:t>
            </w:r>
            <w:r w:rsidRPr="008714B2">
              <w:rPr>
                <w:rFonts w:hint="eastAsia"/>
              </w:rPr>
              <w:t>Log</w:t>
            </w:r>
            <w:r w:rsidRPr="008714B2">
              <w:rPr>
                <w:rFonts w:hint="eastAsia"/>
              </w:rPr>
              <w:t>交互比對得知</w:t>
            </w:r>
            <w:r w:rsidRPr="008714B2">
              <w:rPr>
                <w:rFonts w:hint="eastAsia"/>
              </w:rPr>
              <w:t>(log</w:t>
            </w:r>
            <w:r w:rsidRPr="008714B2">
              <w:rPr>
                <w:rFonts w:hint="eastAsia"/>
              </w:rPr>
              <w:t>中僅有</w:t>
            </w:r>
            <w:r w:rsidRPr="008714B2">
              <w:rPr>
                <w:rFonts w:hint="eastAsia"/>
              </w:rPr>
              <w:t>1</w:t>
            </w:r>
            <w:r w:rsidRPr="008714B2">
              <w:rPr>
                <w:rFonts w:hint="eastAsia"/>
              </w:rPr>
              <w:t>筆驗證成功資料</w:t>
            </w:r>
            <w:r w:rsidRPr="008714B2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C7395E" w:rsidRPr="007206A2" w:rsidRDefault="00C7395E" w:rsidP="00C7395E">
            <w:pPr>
              <w:pStyle w:val="aa"/>
              <w:ind w:leftChars="0" w:left="0"/>
            </w:pPr>
          </w:p>
          <w:p w:rsidR="00246B94" w:rsidRDefault="00671914" w:rsidP="006A14FF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已開啟功能由</w:t>
            </w:r>
            <w:r>
              <w:rPr>
                <w:rFonts w:hint="eastAsia"/>
              </w:rPr>
              <w:t>SSO</w:t>
            </w:r>
            <w:r>
              <w:rPr>
                <w:rFonts w:hint="eastAsia"/>
              </w:rPr>
              <w:t>產生</w:t>
            </w:r>
            <w:r>
              <w:rPr>
                <w:rFonts w:hint="eastAsia"/>
              </w:rPr>
              <w:t>Timer</w:t>
            </w:r>
            <w:r>
              <w:rPr>
                <w:rFonts w:hint="eastAsia"/>
              </w:rPr>
              <w:t>作為各模組</w:t>
            </w: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判斷依據，逾時後頁籤變色提醒</w:t>
            </w:r>
            <w:r>
              <w:rPr>
                <w:rFonts w:hint="eastAsia"/>
              </w:rPr>
              <w:t>(APF0505)</w:t>
            </w:r>
            <w:r>
              <w:rPr>
                <w:rFonts w:hint="eastAsia"/>
              </w:rPr>
              <w:t>。</w:t>
            </w:r>
          </w:p>
          <w:p w:rsidR="00211289" w:rsidRDefault="00211289" w:rsidP="00211289">
            <w:pPr>
              <w:pStyle w:val="aa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Session timeout</w:t>
            </w:r>
            <w:r>
              <w:rPr>
                <w:rFonts w:hint="eastAsia"/>
              </w:rPr>
              <w:t>時間需設定於</w:t>
            </w:r>
            <w:r>
              <w:rPr>
                <w:rFonts w:hint="eastAsia"/>
              </w:rPr>
              <w:t>APF DB</w:t>
            </w:r>
            <w:r>
              <w:rPr>
                <w:rFonts w:hint="eastAsia"/>
              </w:rPr>
              <w:t>參數檔。</w:t>
            </w:r>
          </w:p>
          <w:p w:rsidR="00F46B3B" w:rsidRDefault="00764A32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764A32">
              <w:rPr>
                <w:rFonts w:hint="eastAsia"/>
              </w:rPr>
              <w:t>APF</w:t>
            </w:r>
            <w:r w:rsidRPr="00764A32">
              <w:rPr>
                <w:rFonts w:hint="eastAsia"/>
              </w:rPr>
              <w:t>與</w:t>
            </w:r>
            <w:r w:rsidRPr="00764A32">
              <w:rPr>
                <w:rFonts w:hint="eastAsia"/>
              </w:rPr>
              <w:t>SSO</w:t>
            </w:r>
            <w:r w:rsidRPr="00764A32">
              <w:rPr>
                <w:rFonts w:hint="eastAsia"/>
              </w:rPr>
              <w:t>置於相同</w:t>
            </w:r>
            <w:r w:rsidRPr="00764A32">
              <w:rPr>
                <w:rFonts w:hint="eastAsia"/>
              </w:rPr>
              <w:t>Web Server</w:t>
            </w:r>
            <w:r w:rsidRPr="00764A32">
              <w:rPr>
                <w:rFonts w:hint="eastAsia"/>
              </w:rPr>
              <w:t>，同樣永不</w:t>
            </w:r>
            <w:r w:rsidRPr="00764A32">
              <w:rPr>
                <w:rFonts w:hint="eastAsia"/>
              </w:rPr>
              <w:t>time out</w:t>
            </w:r>
            <w:r w:rsidRPr="00764A32">
              <w:rPr>
                <w:rFonts w:hint="eastAsia"/>
              </w:rPr>
              <w:t>，只於固定時段設定回收時點</w:t>
            </w:r>
            <w:r w:rsidR="002A53DF">
              <w:rPr>
                <w:rFonts w:hint="eastAsia"/>
              </w:rPr>
              <w:t>。</w:t>
            </w:r>
          </w:p>
          <w:p w:rsidR="002A53DF" w:rsidRDefault="002A53D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2A53DF">
              <w:rPr>
                <w:rFonts w:hint="eastAsia"/>
              </w:rPr>
              <w:t>設定於何時回收需再與</w:t>
            </w:r>
            <w:r w:rsidRPr="002A53DF">
              <w:rPr>
                <w:rFonts w:hint="eastAsia"/>
              </w:rPr>
              <w:t>infra</w:t>
            </w:r>
            <w:r w:rsidRPr="002A53DF">
              <w:rPr>
                <w:rFonts w:hint="eastAsia"/>
              </w:rPr>
              <w:t>溝通討論</w:t>
            </w:r>
            <w:r w:rsidRPr="002A53DF">
              <w:rPr>
                <w:rFonts w:hint="eastAsia"/>
              </w:rPr>
              <w:t>(</w:t>
            </w:r>
            <w:r w:rsidRPr="000F1810">
              <w:rPr>
                <w:rFonts w:hint="eastAsia"/>
                <w:highlight w:val="yellow"/>
              </w:rPr>
              <w:t>課題</w:t>
            </w:r>
            <w:r w:rsidRPr="002A53D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211289">
            <w:pPr>
              <w:pStyle w:val="aa"/>
              <w:numPr>
                <w:ilvl w:val="0"/>
                <w:numId w:val="32"/>
              </w:numPr>
              <w:ind w:leftChars="0"/>
            </w:pPr>
            <w:r w:rsidRPr="00F5109F">
              <w:rPr>
                <w:rFonts w:hint="eastAsia"/>
              </w:rPr>
              <w:t>臨時登入與維護</w:t>
            </w:r>
            <w:r w:rsidRPr="00F5109F">
              <w:rPr>
                <w:rFonts w:hint="eastAsia"/>
              </w:rPr>
              <w:t>Login UI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t>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登入畫面相同，但由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(</w:t>
            </w:r>
            <w:r w:rsidRPr="00F5109F">
              <w:rPr>
                <w:rFonts w:hint="eastAsia"/>
              </w:rPr>
              <w:t>否則</w:t>
            </w:r>
            <w:r w:rsidRPr="00F5109F">
              <w:rPr>
                <w:rFonts w:hint="eastAsia"/>
              </w:rPr>
              <w:t>SSO Server</w:t>
            </w:r>
            <w:r w:rsidRPr="00F5109F">
              <w:rPr>
                <w:rFonts w:hint="eastAsia"/>
              </w:rPr>
              <w:t>需於所有模組</w:t>
            </w:r>
            <w:r w:rsidRPr="00F5109F">
              <w:rPr>
                <w:rFonts w:hint="eastAsia"/>
              </w:rPr>
              <w:t>Web Server</w:t>
            </w:r>
            <w:r w:rsidRPr="00F5109F">
              <w:rPr>
                <w:rFonts w:hint="eastAsia"/>
              </w:rPr>
              <w:t>安裝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1"/>
                <w:numId w:val="32"/>
              </w:numPr>
              <w:ind w:leftChars="0"/>
            </w:pPr>
            <w:r w:rsidRPr="00F5109F">
              <w:rPr>
                <w:rFonts w:hint="eastAsia"/>
              </w:rPr>
              <w:lastRenderedPageBreak/>
              <w:t>登入後處理模式與</w:t>
            </w:r>
            <w:r w:rsidRPr="00F5109F">
              <w:rPr>
                <w:rFonts w:hint="eastAsia"/>
              </w:rPr>
              <w:t>SSO</w:t>
            </w:r>
            <w:r w:rsidRPr="00F5109F">
              <w:rPr>
                <w:rFonts w:hint="eastAsia"/>
              </w:rPr>
              <w:t>登入相同，僅讀取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為各模組</w:t>
            </w:r>
            <w:r w:rsidRPr="00F5109F">
              <w:rPr>
                <w:rFonts w:hint="eastAsia"/>
              </w:rPr>
              <w:t>DB</w:t>
            </w:r>
            <w:r>
              <w:rPr>
                <w:rFonts w:hint="eastAsia"/>
              </w:rPr>
              <w:t>。</w:t>
            </w:r>
          </w:p>
          <w:p w:rsidR="00F5109F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登入帳號需由維護人員自行建置於模組</w:t>
            </w:r>
            <w:r w:rsidRPr="00F5109F">
              <w:rPr>
                <w:rFonts w:hint="eastAsia"/>
              </w:rPr>
              <w:t>DB</w:t>
            </w:r>
            <w:r w:rsidRPr="00F5109F">
              <w:rPr>
                <w:rFonts w:hint="eastAsia"/>
              </w:rPr>
              <w:t>中</w:t>
            </w:r>
            <w:r w:rsidRPr="00F5109F">
              <w:rPr>
                <w:rFonts w:hint="eastAsia"/>
              </w:rPr>
              <w:t>(Table Layout</w:t>
            </w:r>
            <w:r w:rsidRPr="00F5109F">
              <w:rPr>
                <w:rFonts w:hint="eastAsia"/>
              </w:rPr>
              <w:t>由</w:t>
            </w:r>
            <w:r w:rsidRPr="00F5109F">
              <w:rPr>
                <w:rFonts w:hint="eastAsia"/>
              </w:rPr>
              <w:t>APF</w:t>
            </w:r>
            <w:r w:rsidRPr="00F5109F">
              <w:rPr>
                <w:rFonts w:hint="eastAsia"/>
              </w:rPr>
              <w:t>提供</w:t>
            </w:r>
            <w:r w:rsidRPr="00F5109F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F5109F" w:rsidRPr="00472CFB" w:rsidRDefault="00F5109F" w:rsidP="00F5109F">
            <w:pPr>
              <w:pStyle w:val="aa"/>
              <w:numPr>
                <w:ilvl w:val="2"/>
                <w:numId w:val="32"/>
              </w:numPr>
              <w:ind w:leftChars="0"/>
            </w:pPr>
            <w:r w:rsidRPr="00F5109F">
              <w:rPr>
                <w:rFonts w:hint="eastAsia"/>
              </w:rPr>
              <w:t>登入後功能清單僅顯示各模組功能清單</w:t>
            </w:r>
            <w:r w:rsidR="00D954D7"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7"/>
      <w:footerReference w:type="default" r:id="rId18"/>
      <w:headerReference w:type="first" r:id="rId19"/>
      <w:footerReference w:type="first" r:id="rId20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03D" w:rsidRDefault="00C7403D">
      <w:r>
        <w:separator/>
      </w:r>
    </w:p>
  </w:endnote>
  <w:endnote w:type="continuationSeparator" w:id="0">
    <w:p w:rsidR="00C7403D" w:rsidRDefault="00C74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EF1A59" w:rsidRDefault="00BA2E6F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02E6B" w:rsidRPr="00902E6B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Pr="00EF1A59">
      <w:rPr>
        <w:rFonts w:hint="eastAsia"/>
        <w:sz w:val="18"/>
        <w:szCs w:val="18"/>
      </w:rPr>
      <w:t>PIC C</w:t>
    </w:r>
    <w:r w:rsidRPr="00EF1A59">
      <w:rPr>
        <w:sz w:val="18"/>
        <w:szCs w:val="18"/>
      </w:rPr>
      <w:t>onfidential</w:t>
    </w:r>
    <w:r w:rsidRPr="00EF1A59">
      <w:rPr>
        <w:rFonts w:eastAsia="｢ﾛ｢・｢ﾞ????"/>
        <w:sz w:val="18"/>
        <w:szCs w:val="18"/>
      </w:rPr>
      <w:t xml:space="preserve">           </w:t>
    </w:r>
    <w:r w:rsidRPr="00EF1A59">
      <w:rPr>
        <w:rFonts w:eastAsia="新細明體" w:hint="eastAsia"/>
        <w:sz w:val="18"/>
        <w:szCs w:val="18"/>
      </w:rPr>
      <w:t xml:space="preserve">                          </w:t>
    </w:r>
    <w:r>
      <w:rPr>
        <w:rFonts w:eastAsia="新細明體" w:hint="eastAsia"/>
        <w:sz w:val="18"/>
        <w:szCs w:val="18"/>
      </w:rPr>
      <w:t xml:space="preserve">               </w:t>
    </w:r>
    <w:r w:rsidRPr="00EF1A59">
      <w:rPr>
        <w:rFonts w:eastAsia="新細明體" w:hint="eastAsia"/>
        <w:sz w:val="18"/>
        <w:szCs w:val="18"/>
      </w:rPr>
      <w:t xml:space="preserve">      </w:t>
    </w:r>
    <w:r w:rsidRPr="00EF1A59">
      <w:rPr>
        <w:rFonts w:eastAsia="｢ﾛ｢・｢ﾞ????"/>
        <w:sz w:val="18"/>
        <w:szCs w:val="18"/>
      </w:rPr>
      <w:t xml:space="preserve"> Page </w:t>
    </w:r>
    <w:r w:rsidR="00902E6B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PAGE </w:instrText>
    </w:r>
    <w:r w:rsidR="00902E6B" w:rsidRPr="00EF1A59">
      <w:rPr>
        <w:rFonts w:eastAsia="｢ﾛ｢・｢ﾞ????"/>
        <w:sz w:val="18"/>
        <w:szCs w:val="18"/>
      </w:rPr>
      <w:fldChar w:fldCharType="separate"/>
    </w:r>
    <w:r w:rsidR="00704321">
      <w:rPr>
        <w:rFonts w:eastAsia="｢ﾛ｢・｢ﾞ????"/>
        <w:noProof/>
        <w:sz w:val="18"/>
        <w:szCs w:val="18"/>
      </w:rPr>
      <w:t>1</w:t>
    </w:r>
    <w:r w:rsidR="00902E6B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｢ﾛ｢・｢ﾞ????"/>
        <w:sz w:val="18"/>
        <w:szCs w:val="18"/>
      </w:rPr>
      <w:t xml:space="preserve"> of </w:t>
    </w:r>
    <w:r w:rsidR="00902E6B" w:rsidRPr="00EF1A59">
      <w:rPr>
        <w:rFonts w:eastAsia="｢ﾛ｢・｢ﾞ????"/>
        <w:sz w:val="18"/>
        <w:szCs w:val="18"/>
      </w:rPr>
      <w:fldChar w:fldCharType="begin"/>
    </w:r>
    <w:r w:rsidRPr="00EF1A59">
      <w:rPr>
        <w:rFonts w:eastAsia="｢ﾛ｢・｢ﾞ????"/>
        <w:sz w:val="18"/>
        <w:szCs w:val="18"/>
      </w:rPr>
      <w:instrText xml:space="preserve"> NUMPAGES </w:instrText>
    </w:r>
    <w:r w:rsidR="00902E6B" w:rsidRPr="00EF1A59">
      <w:rPr>
        <w:rFonts w:eastAsia="｢ﾛ｢・｢ﾞ????"/>
        <w:sz w:val="18"/>
        <w:szCs w:val="18"/>
      </w:rPr>
      <w:fldChar w:fldCharType="separate"/>
    </w:r>
    <w:r w:rsidR="00704321">
      <w:rPr>
        <w:rFonts w:eastAsia="｢ﾛ｢・｢ﾞ????"/>
        <w:noProof/>
        <w:sz w:val="18"/>
        <w:szCs w:val="18"/>
      </w:rPr>
      <w:t>7</w:t>
    </w:r>
    <w:r w:rsidR="00902E6B" w:rsidRPr="00EF1A59">
      <w:rPr>
        <w:rFonts w:eastAsia="｢ﾛ｢・｢ﾞ????"/>
        <w:sz w:val="18"/>
        <w:szCs w:val="18"/>
      </w:rPr>
      <w:fldChar w:fldCharType="end"/>
    </w:r>
    <w:r w:rsidRPr="00EF1A59">
      <w:rPr>
        <w:rFonts w:eastAsia="新細明體" w:hint="eastAsia"/>
        <w:sz w:val="18"/>
        <w:szCs w:val="18"/>
      </w:rPr>
      <w:t xml:space="preserve">     </w:t>
    </w:r>
    <w:r>
      <w:rPr>
        <w:rFonts w:eastAsia="新細明體" w:hint="eastAsia"/>
        <w:sz w:val="18"/>
        <w:szCs w:val="18"/>
      </w:rPr>
      <w:t xml:space="preserve">                                     </w:t>
    </w:r>
    <w:r w:rsidRPr="00EF1A59">
      <w:rPr>
        <w:rFonts w:eastAsia="｢ﾛ｢・｢ﾞ????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All</w:t>
    </w:r>
    <w:r w:rsidRPr="00EF1A59">
      <w:rPr>
        <w:rFonts w:eastAsia="新細明體" w:hint="eastAsia"/>
        <w:sz w:val="18"/>
        <w:szCs w:val="18"/>
      </w:rPr>
      <w:t xml:space="preserve"> </w:t>
    </w:r>
    <w:r w:rsidRPr="00EF1A59">
      <w:rPr>
        <w:rFonts w:eastAsia="｢ﾛ｢・｢ﾞ????"/>
        <w:sz w:val="18"/>
        <w:szCs w:val="18"/>
      </w:rPr>
      <w:t>Rights Reserved,Copyright©</w:t>
    </w:r>
    <w:r w:rsidRPr="00EF1A59">
      <w:rPr>
        <w:rFonts w:eastAsia="｢ﾛ｢・｢ﾞ????" w:hint="eastAsia"/>
        <w:sz w:val="18"/>
        <w:szCs w:val="18"/>
      </w:rPr>
      <w:t>2013</w:t>
    </w:r>
  </w:p>
  <w:p w:rsidR="00BA2E6F" w:rsidRPr="000C4EE0" w:rsidRDefault="00BA2E6F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Default="00902E6B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BA2E6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A2E6F">
      <w:rPr>
        <w:rFonts w:hint="eastAsia"/>
      </w:rPr>
      <w:t>PIC C</w:t>
    </w:r>
    <w:r w:rsidR="00BA2E6F">
      <w:t>onfidential</w:t>
    </w:r>
    <w:r w:rsidR="00BA2E6F">
      <w:rPr>
        <w:rFonts w:eastAsia="｢ﾛ｢・｢ﾞ????"/>
      </w:rPr>
      <w:t xml:space="preserve">           </w:t>
    </w:r>
    <w:r w:rsidR="00BA2E6F">
      <w:rPr>
        <w:rFonts w:eastAsia="新細明體" w:hint="eastAsia"/>
      </w:rPr>
      <w:t xml:space="preserve">                                 </w:t>
    </w:r>
    <w:r w:rsidR="00BA2E6F">
      <w:rPr>
        <w:rFonts w:eastAsia="｢ﾛ｢・｢ﾞ????"/>
      </w:rPr>
      <w:t xml:space="preserve">   </w:t>
    </w:r>
    <w:r w:rsidR="00BA2E6F">
      <w:rPr>
        <w:rFonts w:eastAsia="｢ﾛ｢・｢ﾞ????" w:hint="eastAsia"/>
      </w:rPr>
      <w:t xml:space="preserve"> </w:t>
    </w:r>
    <w:r w:rsidR="00BA2E6F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BA2E6F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BA2E6F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BA2E6F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BA2E6F">
      <w:rPr>
        <w:rFonts w:eastAsia="｢ﾛ｢・｢ﾞ????" w:hint="eastAsia"/>
      </w:rPr>
      <w:t xml:space="preserve">        </w:t>
    </w:r>
    <w:r w:rsidR="00BA2E6F">
      <w:rPr>
        <w:rFonts w:eastAsia="新細明體" w:hint="eastAsia"/>
      </w:rPr>
      <w:t xml:space="preserve">      </w:t>
    </w:r>
    <w:r w:rsidR="00BA2E6F">
      <w:rPr>
        <w:rFonts w:eastAsia="｢ﾛ｢・｢ﾞ????" w:hint="eastAsia"/>
      </w:rPr>
      <w:t xml:space="preserve">  </w:t>
    </w:r>
    <w:r w:rsidR="00BA2E6F">
      <w:rPr>
        <w:rFonts w:eastAsia="｢ﾛ｢・｢ﾞ????"/>
      </w:rPr>
      <w:t>All Rights Reserved,Copyright©200</w:t>
    </w:r>
    <w:r w:rsidR="00BA2E6F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03D" w:rsidRDefault="00C7403D">
      <w:r>
        <w:separator/>
      </w:r>
    </w:p>
  </w:footnote>
  <w:footnote w:type="continuationSeparator" w:id="0">
    <w:p w:rsidR="00C7403D" w:rsidRDefault="00C740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0C4EE0" w:rsidRDefault="00BA2E6F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BA2E6F" w:rsidRPr="00EF1A59" w:rsidRDefault="00902E6B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BA2E6F" w:rsidRPr="00EF1A59">
      <w:rPr>
        <w:rFonts w:hint="eastAsia"/>
        <w:sz w:val="18"/>
        <w:szCs w:val="18"/>
      </w:rPr>
      <w:t>&lt;</w:t>
    </w:r>
    <w:r w:rsidR="00BA2E6F" w:rsidRPr="00EF1A59">
      <w:rPr>
        <w:rFonts w:hint="eastAsia"/>
        <w:sz w:val="18"/>
        <w:szCs w:val="18"/>
      </w:rPr>
      <w:t>功能名稱</w:t>
    </w:r>
    <w:r w:rsidR="00BA2E6F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BA2E6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BA2E6F" w:rsidRPr="00EF1A59">
      <w:rPr>
        <w:sz w:val="18"/>
        <w:szCs w:val="18"/>
      </w:rPr>
      <w:tab/>
    </w:r>
    <w:fldSimple w:instr=" FILENAME  \* DBCHAR  \* MERGEFORMAT ">
      <w:r w:rsidR="00BA2E6F">
        <w:rPr>
          <w:rFonts w:hint="eastAsia"/>
          <w:noProof/>
          <w:sz w:val="18"/>
          <w:szCs w:val="18"/>
        </w:rPr>
        <w:t>ＡＰＦ＿ＲＡ００６＿ＡＰＦ０００１</w:t>
      </w:r>
      <w:r w:rsidR="00BA2E6F" w:rsidRPr="00EF1A59">
        <w:rPr>
          <w:rFonts w:hint="eastAsia"/>
          <w:noProof/>
          <w:sz w:val="18"/>
          <w:szCs w:val="18"/>
        </w:rPr>
        <w:t>＿</w:t>
      </w:r>
      <w:r w:rsidR="00BA2E6F">
        <w:rPr>
          <w:rFonts w:hint="eastAsia"/>
          <w:noProof/>
          <w:sz w:val="18"/>
          <w:szCs w:val="18"/>
        </w:rPr>
        <w:t>登入主畫面與框架顯示</w:t>
      </w:r>
      <w:r w:rsidR="00BA2E6F" w:rsidRPr="00EF1A59">
        <w:rPr>
          <w:rFonts w:hint="eastAsia"/>
          <w:noProof/>
          <w:sz w:val="18"/>
          <w:szCs w:val="18"/>
        </w:rPr>
        <w:t>．ｄｏｃ</w:t>
      </w:r>
    </w:fldSimple>
    <w:r w:rsidR="00BA2E6F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E6F" w:rsidRPr="00C74EC2" w:rsidRDefault="00BA2E6F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BA2E6F" w:rsidRPr="00C74EC2" w:rsidRDefault="00902E6B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902E6B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BA2E6F" w:rsidRPr="00C74EC2">
      <w:rPr>
        <w:szCs w:val="24"/>
      </w:rPr>
      <w:t>系統功能規格書</w:t>
    </w:r>
    <w:r w:rsidR="00BA2E6F" w:rsidRPr="00C74EC2">
      <w:rPr>
        <w:szCs w:val="24"/>
      </w:rPr>
      <w:tab/>
    </w:r>
    <w:r w:rsidRPr="00C74EC2">
      <w:rPr>
        <w:szCs w:val="24"/>
      </w:rPr>
      <w:fldChar w:fldCharType="begin"/>
    </w:r>
    <w:r w:rsidR="00BA2E6F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BA2E6F">
      <w:rPr>
        <w:rFonts w:hint="eastAsia"/>
        <w:noProof/>
        <w:szCs w:val="24"/>
      </w:rPr>
      <w:t>RA006_COT221_</w:t>
    </w:r>
    <w:r w:rsidR="00BA2E6F">
      <w:rPr>
        <w:rFonts w:hint="eastAsia"/>
        <w:noProof/>
        <w:szCs w:val="24"/>
      </w:rPr>
      <w:t>門市進貨立帳</w:t>
    </w:r>
    <w:r w:rsidR="00BA2E6F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6D3BBF"/>
    <w:multiLevelType w:val="multilevel"/>
    <w:tmpl w:val="F23466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33C4A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B0C77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8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>
    <w:nsid w:val="17287D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D7B40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EC652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AD46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4E779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6">
    <w:nsid w:val="2E4B28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66744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0762EB7"/>
    <w:multiLevelType w:val="multilevel"/>
    <w:tmpl w:val="A6FE10F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63F1873"/>
    <w:multiLevelType w:val="hybridMultilevel"/>
    <w:tmpl w:val="4F667E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6B664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4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4E69D3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6">
    <w:nsid w:val="533A1F1E"/>
    <w:multiLevelType w:val="multilevel"/>
    <w:tmpl w:val="A0B4AB1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3C02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626299D"/>
    <w:multiLevelType w:val="singleLevel"/>
    <w:tmpl w:val="00DEAF40"/>
    <w:lvl w:ilvl="0">
      <w:start w:val="1"/>
      <w:numFmt w:val="lowerLetter"/>
      <w:pStyle w:val="2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9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5C520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5D746DF0"/>
    <w:multiLevelType w:val="hybridMultilevel"/>
    <w:tmpl w:val="A7D04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7BD56196"/>
    <w:multiLevelType w:val="hybridMultilevel"/>
    <w:tmpl w:val="1CE4D5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5"/>
  </w:num>
  <w:num w:numId="2">
    <w:abstractNumId w:val="19"/>
  </w:num>
  <w:num w:numId="3">
    <w:abstractNumId w:val="33"/>
  </w:num>
  <w:num w:numId="4">
    <w:abstractNumId w:val="1"/>
  </w:num>
  <w:num w:numId="5">
    <w:abstractNumId w:val="2"/>
  </w:num>
  <w:num w:numId="6">
    <w:abstractNumId w:val="7"/>
  </w:num>
  <w:num w:numId="7">
    <w:abstractNumId w:val="28"/>
  </w:num>
  <w:num w:numId="8">
    <w:abstractNumId w:val="35"/>
  </w:num>
  <w:num w:numId="9">
    <w:abstractNumId w:val="32"/>
  </w:num>
  <w:num w:numId="10">
    <w:abstractNumId w:val="8"/>
  </w:num>
  <w:num w:numId="11">
    <w:abstractNumId w:val="20"/>
  </w:num>
  <w:num w:numId="12">
    <w:abstractNumId w:val="23"/>
  </w:num>
  <w:num w:numId="13">
    <w:abstractNumId w:val="6"/>
  </w:num>
  <w:num w:numId="14">
    <w:abstractNumId w:val="0"/>
  </w:num>
  <w:num w:numId="15">
    <w:abstractNumId w:val="24"/>
  </w:num>
  <w:num w:numId="16">
    <w:abstractNumId w:val="12"/>
  </w:num>
  <w:num w:numId="17">
    <w:abstractNumId w:val="25"/>
  </w:num>
  <w:num w:numId="18">
    <w:abstractNumId w:val="9"/>
  </w:num>
  <w:num w:numId="19">
    <w:abstractNumId w:val="21"/>
  </w:num>
  <w:num w:numId="20">
    <w:abstractNumId w:val="29"/>
  </w:num>
  <w:num w:numId="21">
    <w:abstractNumId w:val="14"/>
  </w:num>
  <w:num w:numId="22">
    <w:abstractNumId w:val="11"/>
  </w:num>
  <w:num w:numId="23">
    <w:abstractNumId w:val="17"/>
  </w:num>
  <w:num w:numId="24">
    <w:abstractNumId w:val="4"/>
  </w:num>
  <w:num w:numId="25">
    <w:abstractNumId w:val="13"/>
  </w:num>
  <w:num w:numId="26">
    <w:abstractNumId w:val="34"/>
  </w:num>
  <w:num w:numId="27">
    <w:abstractNumId w:val="30"/>
  </w:num>
  <w:num w:numId="28">
    <w:abstractNumId w:val="16"/>
  </w:num>
  <w:num w:numId="29">
    <w:abstractNumId w:val="5"/>
  </w:num>
  <w:num w:numId="30">
    <w:abstractNumId w:val="26"/>
  </w:num>
  <w:num w:numId="31">
    <w:abstractNumId w:val="18"/>
  </w:num>
  <w:num w:numId="32">
    <w:abstractNumId w:val="22"/>
  </w:num>
  <w:num w:numId="33">
    <w:abstractNumId w:val="27"/>
  </w:num>
  <w:num w:numId="34">
    <w:abstractNumId w:val="10"/>
  </w:num>
  <w:num w:numId="35">
    <w:abstractNumId w:val="3"/>
  </w:num>
  <w:num w:numId="36">
    <w:abstractNumId w:val="3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3554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6E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2CD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076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4E8"/>
    <w:rsid w:val="000D673E"/>
    <w:rsid w:val="000D6BC5"/>
    <w:rsid w:val="000D6D20"/>
    <w:rsid w:val="000D6E8A"/>
    <w:rsid w:val="000D7053"/>
    <w:rsid w:val="000E04A2"/>
    <w:rsid w:val="000E0A90"/>
    <w:rsid w:val="000E0D8D"/>
    <w:rsid w:val="000E1341"/>
    <w:rsid w:val="000E13BA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810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D90"/>
    <w:rsid w:val="000F7F52"/>
    <w:rsid w:val="00101DF9"/>
    <w:rsid w:val="00102AB9"/>
    <w:rsid w:val="001031C3"/>
    <w:rsid w:val="00104132"/>
    <w:rsid w:val="00104797"/>
    <w:rsid w:val="00104C77"/>
    <w:rsid w:val="00105D93"/>
    <w:rsid w:val="001064FF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6678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B8A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289"/>
    <w:rsid w:val="00211C5F"/>
    <w:rsid w:val="00212D42"/>
    <w:rsid w:val="002130B1"/>
    <w:rsid w:val="00213F1B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D0B"/>
    <w:rsid w:val="00225966"/>
    <w:rsid w:val="00225A0B"/>
    <w:rsid w:val="00225DB3"/>
    <w:rsid w:val="0023018F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6B94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387F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87"/>
    <w:rsid w:val="002919BD"/>
    <w:rsid w:val="002937A7"/>
    <w:rsid w:val="0029380B"/>
    <w:rsid w:val="00293DDA"/>
    <w:rsid w:val="00294037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3DF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695"/>
    <w:rsid w:val="002D29E2"/>
    <w:rsid w:val="002D319B"/>
    <w:rsid w:val="002D488E"/>
    <w:rsid w:val="002D4C22"/>
    <w:rsid w:val="002D4F95"/>
    <w:rsid w:val="002D548C"/>
    <w:rsid w:val="002D645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0713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232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408F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769"/>
    <w:rsid w:val="003F7080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6DFD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1DE1"/>
    <w:rsid w:val="00483052"/>
    <w:rsid w:val="0048466B"/>
    <w:rsid w:val="0048477B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2CAC"/>
    <w:rsid w:val="004C3D5E"/>
    <w:rsid w:val="004C3D64"/>
    <w:rsid w:val="004C449E"/>
    <w:rsid w:val="004C45C2"/>
    <w:rsid w:val="004C5372"/>
    <w:rsid w:val="004C568E"/>
    <w:rsid w:val="004C5BA2"/>
    <w:rsid w:val="004C68E2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26B4"/>
    <w:rsid w:val="005839FB"/>
    <w:rsid w:val="00585E06"/>
    <w:rsid w:val="00586020"/>
    <w:rsid w:val="005863CF"/>
    <w:rsid w:val="005864E2"/>
    <w:rsid w:val="005908DF"/>
    <w:rsid w:val="005928D7"/>
    <w:rsid w:val="005933AA"/>
    <w:rsid w:val="00593968"/>
    <w:rsid w:val="005939E6"/>
    <w:rsid w:val="00594FB7"/>
    <w:rsid w:val="00596221"/>
    <w:rsid w:val="005A0ABC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914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5C5"/>
    <w:rsid w:val="00680922"/>
    <w:rsid w:val="00680CB4"/>
    <w:rsid w:val="006828D1"/>
    <w:rsid w:val="006832E7"/>
    <w:rsid w:val="00683D5E"/>
    <w:rsid w:val="0068423E"/>
    <w:rsid w:val="00684B90"/>
    <w:rsid w:val="00684BC9"/>
    <w:rsid w:val="00684DD3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14FF"/>
    <w:rsid w:val="006A448A"/>
    <w:rsid w:val="006A511A"/>
    <w:rsid w:val="006A548B"/>
    <w:rsid w:val="006A6885"/>
    <w:rsid w:val="006A6A45"/>
    <w:rsid w:val="006B0189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221C"/>
    <w:rsid w:val="006D2CB6"/>
    <w:rsid w:val="006D3DCF"/>
    <w:rsid w:val="006D4282"/>
    <w:rsid w:val="006D4AA0"/>
    <w:rsid w:val="006D58B7"/>
    <w:rsid w:val="006D69E0"/>
    <w:rsid w:val="006D77C0"/>
    <w:rsid w:val="006D7CC3"/>
    <w:rsid w:val="006D7F8F"/>
    <w:rsid w:val="006E091D"/>
    <w:rsid w:val="006E2FC9"/>
    <w:rsid w:val="006E3433"/>
    <w:rsid w:val="006E3935"/>
    <w:rsid w:val="006E49A0"/>
    <w:rsid w:val="006E50AE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920"/>
    <w:rsid w:val="00701FD7"/>
    <w:rsid w:val="00704049"/>
    <w:rsid w:val="00704321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6A2"/>
    <w:rsid w:val="00720924"/>
    <w:rsid w:val="00721292"/>
    <w:rsid w:val="0072186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B99"/>
    <w:rsid w:val="00736137"/>
    <w:rsid w:val="0073771B"/>
    <w:rsid w:val="00737C8C"/>
    <w:rsid w:val="00740750"/>
    <w:rsid w:val="007418DF"/>
    <w:rsid w:val="00741B33"/>
    <w:rsid w:val="007428C5"/>
    <w:rsid w:val="00742A7D"/>
    <w:rsid w:val="0074346C"/>
    <w:rsid w:val="00743565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4A32"/>
    <w:rsid w:val="007656CB"/>
    <w:rsid w:val="00765FD4"/>
    <w:rsid w:val="00766BC4"/>
    <w:rsid w:val="00766F33"/>
    <w:rsid w:val="00770FBE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209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3F1F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8F6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14B2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2541"/>
    <w:rsid w:val="0088325C"/>
    <w:rsid w:val="00884325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272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2E6B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C4"/>
    <w:rsid w:val="009459AC"/>
    <w:rsid w:val="009466EB"/>
    <w:rsid w:val="00946825"/>
    <w:rsid w:val="00947564"/>
    <w:rsid w:val="00947B60"/>
    <w:rsid w:val="0095103A"/>
    <w:rsid w:val="00951108"/>
    <w:rsid w:val="00951C79"/>
    <w:rsid w:val="00951CF9"/>
    <w:rsid w:val="00951F4C"/>
    <w:rsid w:val="00952092"/>
    <w:rsid w:val="009527BD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25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7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C88"/>
    <w:rsid w:val="009C114F"/>
    <w:rsid w:val="009C1751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C5D"/>
    <w:rsid w:val="009D2E0C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6DEB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53E8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4BE5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29"/>
    <w:rsid w:val="00AF23B8"/>
    <w:rsid w:val="00AF2785"/>
    <w:rsid w:val="00AF332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2ADE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1BC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966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1D65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2E6F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396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283"/>
    <w:rsid w:val="00BF3780"/>
    <w:rsid w:val="00BF3849"/>
    <w:rsid w:val="00BF3C53"/>
    <w:rsid w:val="00BF67F0"/>
    <w:rsid w:val="00BF6F5B"/>
    <w:rsid w:val="00BF7061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5DEC"/>
    <w:rsid w:val="00C0659A"/>
    <w:rsid w:val="00C06FAC"/>
    <w:rsid w:val="00C07888"/>
    <w:rsid w:val="00C104FD"/>
    <w:rsid w:val="00C10800"/>
    <w:rsid w:val="00C10C1A"/>
    <w:rsid w:val="00C10D9B"/>
    <w:rsid w:val="00C10DC2"/>
    <w:rsid w:val="00C11335"/>
    <w:rsid w:val="00C11718"/>
    <w:rsid w:val="00C11B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6EC7"/>
    <w:rsid w:val="00C37536"/>
    <w:rsid w:val="00C37D9B"/>
    <w:rsid w:val="00C40480"/>
    <w:rsid w:val="00C4070B"/>
    <w:rsid w:val="00C40763"/>
    <w:rsid w:val="00C40947"/>
    <w:rsid w:val="00C4155E"/>
    <w:rsid w:val="00C4162F"/>
    <w:rsid w:val="00C420B0"/>
    <w:rsid w:val="00C42556"/>
    <w:rsid w:val="00C427DA"/>
    <w:rsid w:val="00C42A57"/>
    <w:rsid w:val="00C42D01"/>
    <w:rsid w:val="00C42DE2"/>
    <w:rsid w:val="00C4327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246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95E"/>
    <w:rsid w:val="00C73A26"/>
    <w:rsid w:val="00C7403D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716"/>
    <w:rsid w:val="00C83D11"/>
    <w:rsid w:val="00C83DBE"/>
    <w:rsid w:val="00C869A6"/>
    <w:rsid w:val="00C86CA5"/>
    <w:rsid w:val="00C87038"/>
    <w:rsid w:val="00C874A1"/>
    <w:rsid w:val="00C87844"/>
    <w:rsid w:val="00C87957"/>
    <w:rsid w:val="00C879B1"/>
    <w:rsid w:val="00C87E45"/>
    <w:rsid w:val="00C90E55"/>
    <w:rsid w:val="00C90EA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06EF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837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A48"/>
    <w:rsid w:val="00D65C3A"/>
    <w:rsid w:val="00D702E1"/>
    <w:rsid w:val="00D71A3C"/>
    <w:rsid w:val="00D71DB2"/>
    <w:rsid w:val="00D7224B"/>
    <w:rsid w:val="00D725C8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6D95"/>
    <w:rsid w:val="00D775E0"/>
    <w:rsid w:val="00D77A13"/>
    <w:rsid w:val="00D818E4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4D7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316C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4096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5BE"/>
    <w:rsid w:val="00E217B2"/>
    <w:rsid w:val="00E21B33"/>
    <w:rsid w:val="00E2251D"/>
    <w:rsid w:val="00E229E7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17B1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3B8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534"/>
    <w:rsid w:val="00EC0800"/>
    <w:rsid w:val="00EC1F91"/>
    <w:rsid w:val="00EC20BA"/>
    <w:rsid w:val="00EC2844"/>
    <w:rsid w:val="00EC2A31"/>
    <w:rsid w:val="00EC3609"/>
    <w:rsid w:val="00EC43EB"/>
    <w:rsid w:val="00EC6A5A"/>
    <w:rsid w:val="00ED0539"/>
    <w:rsid w:val="00ED0747"/>
    <w:rsid w:val="00ED0AAB"/>
    <w:rsid w:val="00ED2263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05AF"/>
    <w:rsid w:val="00EF1A59"/>
    <w:rsid w:val="00EF2C6D"/>
    <w:rsid w:val="00EF3078"/>
    <w:rsid w:val="00EF4230"/>
    <w:rsid w:val="00EF47B8"/>
    <w:rsid w:val="00EF4CFD"/>
    <w:rsid w:val="00F003B0"/>
    <w:rsid w:val="00F00D58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3B37"/>
    <w:rsid w:val="00F244D6"/>
    <w:rsid w:val="00F24B56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B3B"/>
    <w:rsid w:val="00F46D8D"/>
    <w:rsid w:val="00F46F9B"/>
    <w:rsid w:val="00F4707A"/>
    <w:rsid w:val="00F50CAF"/>
    <w:rsid w:val="00F5109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microsoft.com/office/2007/relationships/stylesWithEffects" Target="stylesWithEffects.xml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CA7D2D-A9C1-4580-B150-9A7D0D219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449</TotalTime>
  <Pages>7</Pages>
  <Words>402</Words>
  <Characters>2293</Characters>
  <Application>Microsoft Office Word</Application>
  <DocSecurity>0</DocSecurity>
  <Lines>19</Lines>
  <Paragraphs>5</Paragraphs>
  <ScaleCrop>false</ScaleCrop>
  <Manager>梁玉璘經理</Manager>
  <Company>統一資訊股份有限公司</Company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56</cp:revision>
  <cp:lastPrinted>2009-04-28T02:07:00Z</cp:lastPrinted>
  <dcterms:created xsi:type="dcterms:W3CDTF">2013-09-06T02:17:00Z</dcterms:created>
  <dcterms:modified xsi:type="dcterms:W3CDTF">2013-09-16T07:17:00Z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