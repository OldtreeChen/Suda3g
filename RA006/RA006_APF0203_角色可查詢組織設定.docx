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458" w:type="dxa"/>
        <w:jc w:val="center"/>
        <w:tblInd w:w="-12" w:type="dxa"/>
        <w:tblLook w:val="01E0"/>
      </w:tblPr>
      <w:tblGrid>
        <w:gridCol w:w="467"/>
        <w:gridCol w:w="955"/>
        <w:gridCol w:w="844"/>
        <w:gridCol w:w="721"/>
        <w:gridCol w:w="1563"/>
        <w:gridCol w:w="201"/>
        <w:gridCol w:w="527"/>
        <w:gridCol w:w="1077"/>
        <w:gridCol w:w="479"/>
        <w:gridCol w:w="721"/>
        <w:gridCol w:w="1564"/>
        <w:gridCol w:w="601"/>
        <w:gridCol w:w="720"/>
        <w:gridCol w:w="18"/>
      </w:tblGrid>
      <w:tr w:rsidR="001B3456" w:rsidRPr="00472CFB" w:rsidTr="00BC7677">
        <w:trPr>
          <w:jc w:val="center"/>
        </w:trPr>
        <w:tc>
          <w:tcPr>
            <w:tcW w:w="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  <w:bookmarkStart w:id="0" w:name="_GoBack"/>
            <w:bookmarkEnd w:id="0"/>
            <w:r w:rsidRPr="00472CFB">
              <w:rPr>
                <w:rFonts w:hint="eastAsia"/>
                <w:szCs w:val="24"/>
              </w:rPr>
              <w:t>作者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FF7790" w:rsidP="0098275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陳慕霖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製作日期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FF7790" w:rsidP="00E677B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2013/09/</w:t>
            </w:r>
            <w:r w:rsidR="002755C9">
              <w:rPr>
                <w:rFonts w:hint="eastAsia"/>
                <w:szCs w:val="24"/>
              </w:rPr>
              <w:t>24</w:t>
            </w:r>
          </w:p>
        </w:tc>
        <w:tc>
          <w:tcPr>
            <w:tcW w:w="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  <w:r w:rsidRPr="00472CFB">
              <w:rPr>
                <w:rFonts w:hAnsi="Arial" w:hint="eastAsia"/>
                <w:szCs w:val="24"/>
              </w:rPr>
              <w:t>異動者</w:t>
            </w:r>
          </w:p>
        </w:tc>
        <w:tc>
          <w:tcPr>
            <w:tcW w:w="15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1B3456" w:rsidP="00E677B8"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  <w:r w:rsidRPr="00472CFB">
              <w:rPr>
                <w:rFonts w:hAnsi="Arial" w:hint="eastAsia"/>
                <w:szCs w:val="24"/>
              </w:rPr>
              <w:t>異動日期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  <w:r w:rsidRPr="00472CFB">
              <w:rPr>
                <w:rFonts w:hAnsi="Arial" w:hint="eastAsia"/>
                <w:szCs w:val="24"/>
              </w:rPr>
              <w:t>版本</w:t>
            </w:r>
          </w:p>
        </w:tc>
        <w:tc>
          <w:tcPr>
            <w:tcW w:w="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FF7790" w:rsidP="00E677B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1.0</w:t>
            </w:r>
          </w:p>
        </w:tc>
      </w:tr>
      <w:tr w:rsidR="001B3456" w:rsidRPr="00472CFB" w:rsidTr="00BC7677">
        <w:trPr>
          <w:trHeight w:val="584"/>
          <w:jc w:val="center"/>
        </w:trPr>
        <w:tc>
          <w:tcPr>
            <w:tcW w:w="1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A.</w:t>
            </w:r>
            <w:r w:rsidRPr="00472CFB">
              <w:rPr>
                <w:rFonts w:hint="eastAsia"/>
                <w:szCs w:val="24"/>
              </w:rPr>
              <w:t>模組</w:t>
            </w:r>
          </w:p>
        </w:tc>
        <w:tc>
          <w:tcPr>
            <w:tcW w:w="33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09610C" w:rsidP="00E677B8">
            <w:pPr>
              <w:rPr>
                <w:szCs w:val="24"/>
                <w:u w:val="single"/>
              </w:rPr>
            </w:pPr>
            <w:r>
              <w:rPr>
                <w:rFonts w:hint="eastAsia"/>
                <w:szCs w:val="24"/>
                <w:u w:val="single"/>
              </w:rPr>
              <w:t>使用者管理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B.</w:t>
            </w:r>
            <w:r w:rsidRPr="00472CFB">
              <w:rPr>
                <w:rFonts w:hint="eastAsia"/>
                <w:szCs w:val="24"/>
              </w:rPr>
              <w:t>功能</w:t>
            </w:r>
          </w:p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Use Case</w:t>
            </w:r>
          </w:p>
        </w:tc>
        <w:tc>
          <w:tcPr>
            <w:tcW w:w="4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37A5" w:rsidRPr="00472CFB" w:rsidRDefault="00E4219B" w:rsidP="0050169E">
            <w:pPr>
              <w:rPr>
                <w:szCs w:val="24"/>
              </w:rPr>
            </w:pPr>
            <w:r w:rsidRPr="00E4219B">
              <w:rPr>
                <w:rFonts w:hint="eastAsia"/>
                <w:szCs w:val="24"/>
              </w:rPr>
              <w:t>角色</w:t>
            </w:r>
            <w:r w:rsidR="0050169E">
              <w:rPr>
                <w:rFonts w:hint="eastAsia"/>
                <w:szCs w:val="24"/>
              </w:rPr>
              <w:t>可查詢組織</w:t>
            </w:r>
            <w:r w:rsidRPr="00E4219B">
              <w:rPr>
                <w:rFonts w:hint="eastAsia"/>
                <w:szCs w:val="24"/>
              </w:rPr>
              <w:t>設定</w:t>
            </w:r>
          </w:p>
        </w:tc>
      </w:tr>
      <w:tr w:rsidR="001B3456" w:rsidRPr="00472CFB" w:rsidTr="00BC7677">
        <w:trPr>
          <w:trHeight w:val="584"/>
          <w:jc w:val="center"/>
        </w:trPr>
        <w:tc>
          <w:tcPr>
            <w:tcW w:w="1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C.</w:t>
            </w:r>
            <w:r w:rsidRPr="00472CFB">
              <w:rPr>
                <w:rFonts w:hint="eastAsia"/>
                <w:szCs w:val="24"/>
              </w:rPr>
              <w:t>效能需求</w:t>
            </w:r>
          </w:p>
        </w:tc>
        <w:tc>
          <w:tcPr>
            <w:tcW w:w="33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Default="007C228A" w:rsidP="0009610C">
            <w:pPr>
              <w:rPr>
                <w:rFonts w:ascii="標楷體" w:hAnsi="標楷體"/>
                <w:szCs w:val="24"/>
                <w:u w:val="single"/>
              </w:rPr>
            </w:pPr>
            <w:r w:rsidRPr="007C228A">
              <w:rPr>
                <w:rFonts w:ascii="標楷體" w:hAnsi="標楷體" w:hint="eastAsia"/>
                <w:szCs w:val="24"/>
                <w:u w:val="single"/>
              </w:rPr>
              <w:t xml:space="preserve">最大處理人數 -  </w:t>
            </w:r>
            <w:r w:rsidR="002755C9">
              <w:rPr>
                <w:rFonts w:ascii="標楷體" w:hAnsi="標楷體" w:hint="eastAsia"/>
                <w:szCs w:val="24"/>
                <w:u w:val="single"/>
              </w:rPr>
              <w:t>3</w:t>
            </w:r>
            <w:r w:rsidR="000C2F00">
              <w:rPr>
                <w:rFonts w:ascii="標楷體" w:hAnsi="標楷體" w:hint="eastAsia"/>
                <w:szCs w:val="24"/>
                <w:u w:val="single"/>
              </w:rPr>
              <w:t>0</w:t>
            </w:r>
            <w:r w:rsidRPr="007C228A">
              <w:rPr>
                <w:rFonts w:ascii="標楷體" w:hAnsi="標楷體" w:hint="eastAsia"/>
                <w:szCs w:val="24"/>
                <w:u w:val="single"/>
              </w:rPr>
              <w:t>人</w:t>
            </w:r>
          </w:p>
          <w:p w:rsidR="007C228A" w:rsidRPr="00472CFB" w:rsidRDefault="007C228A" w:rsidP="002755C9">
            <w:pPr>
              <w:rPr>
                <w:szCs w:val="24"/>
                <w:u w:val="single"/>
              </w:rPr>
            </w:pPr>
            <w:r w:rsidRPr="007C228A">
              <w:rPr>
                <w:rFonts w:hint="eastAsia"/>
                <w:szCs w:val="24"/>
                <w:u w:val="single"/>
              </w:rPr>
              <w:t>concurrent</w:t>
            </w:r>
            <w:r w:rsidRPr="007C228A">
              <w:rPr>
                <w:rFonts w:hint="eastAsia"/>
                <w:szCs w:val="24"/>
                <w:u w:val="single"/>
              </w:rPr>
              <w:t>數</w:t>
            </w:r>
            <w:r w:rsidRPr="007C228A">
              <w:rPr>
                <w:rFonts w:hint="eastAsia"/>
                <w:szCs w:val="24"/>
                <w:u w:val="single"/>
              </w:rPr>
              <w:t xml:space="preserve"> </w:t>
            </w:r>
            <w:r w:rsidR="002755C9">
              <w:rPr>
                <w:rFonts w:hint="eastAsia"/>
                <w:szCs w:val="24"/>
                <w:u w:val="single"/>
              </w:rPr>
              <w:t>10</w:t>
            </w:r>
            <w:r w:rsidRPr="007C228A">
              <w:rPr>
                <w:rFonts w:hint="eastAsia"/>
                <w:szCs w:val="24"/>
                <w:u w:val="single"/>
              </w:rPr>
              <w:t>人</w:t>
            </w:r>
            <w:r w:rsidRPr="007C228A">
              <w:rPr>
                <w:rFonts w:hint="eastAsia"/>
                <w:szCs w:val="24"/>
                <w:u w:val="single"/>
              </w:rPr>
              <w:t xml:space="preserve"> - </w:t>
            </w:r>
            <w:r w:rsidR="000C2F00">
              <w:rPr>
                <w:rFonts w:hint="eastAsia"/>
                <w:szCs w:val="24"/>
                <w:u w:val="single"/>
              </w:rPr>
              <w:t>3</w:t>
            </w:r>
            <w:r w:rsidRPr="007C228A">
              <w:rPr>
                <w:rFonts w:hint="eastAsia"/>
                <w:szCs w:val="24"/>
                <w:u w:val="single"/>
              </w:rPr>
              <w:t>秒以內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D.</w:t>
            </w:r>
            <w:r w:rsidRPr="00472CFB">
              <w:rPr>
                <w:rFonts w:hint="eastAsia"/>
                <w:szCs w:val="24"/>
              </w:rPr>
              <w:t>資料</w:t>
            </w:r>
          </w:p>
          <w:p w:rsidR="001B3456" w:rsidRPr="00472CFB" w:rsidRDefault="001B3456" w:rsidP="00E677B8">
            <w:pPr>
              <w:ind w:firstLineChars="50" w:firstLine="120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處理量</w:t>
            </w:r>
          </w:p>
        </w:tc>
        <w:tc>
          <w:tcPr>
            <w:tcW w:w="4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0C2F00" w:rsidP="00E677B8">
            <w:pPr>
              <w:rPr>
                <w:szCs w:val="24"/>
              </w:rPr>
            </w:pPr>
            <w:r w:rsidRPr="000C2F00">
              <w:rPr>
                <w:rFonts w:hint="eastAsia"/>
                <w:szCs w:val="24"/>
              </w:rPr>
              <w:t>每年預計</w:t>
            </w:r>
            <w:r w:rsidRPr="000C2F00">
              <w:rPr>
                <w:rFonts w:hint="eastAsia"/>
                <w:szCs w:val="24"/>
              </w:rPr>
              <w:t xml:space="preserve"> </w:t>
            </w:r>
            <w:r w:rsidR="002755C9">
              <w:rPr>
                <w:rFonts w:hint="eastAsia"/>
                <w:szCs w:val="24"/>
              </w:rPr>
              <w:t>3</w:t>
            </w:r>
            <w:r w:rsidR="00026DE7">
              <w:rPr>
                <w:rFonts w:hint="eastAsia"/>
                <w:szCs w:val="24"/>
              </w:rPr>
              <w:t>000</w:t>
            </w:r>
            <w:r w:rsidRPr="000C2F00">
              <w:rPr>
                <w:rFonts w:hint="eastAsia"/>
                <w:szCs w:val="24"/>
              </w:rPr>
              <w:t>筆</w:t>
            </w:r>
          </w:p>
        </w:tc>
      </w:tr>
      <w:tr w:rsidR="001B3456" w:rsidRPr="00472CFB" w:rsidTr="00BC7677">
        <w:trPr>
          <w:trHeight w:val="814"/>
          <w:jc w:val="center"/>
        </w:trPr>
        <w:tc>
          <w:tcPr>
            <w:tcW w:w="1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E.</w:t>
            </w:r>
            <w:r w:rsidRPr="00472CFB">
              <w:rPr>
                <w:rFonts w:hint="eastAsia"/>
                <w:szCs w:val="24"/>
              </w:rPr>
              <w:t>簡述</w:t>
            </w:r>
            <w:r w:rsidRPr="00472CFB">
              <w:rPr>
                <w:rFonts w:hint="eastAsia"/>
                <w:szCs w:val="24"/>
              </w:rPr>
              <w:t>/</w:t>
            </w:r>
          </w:p>
          <w:p w:rsidR="001B3456" w:rsidRPr="00472CFB" w:rsidRDefault="001B3456" w:rsidP="00E677B8">
            <w:pPr>
              <w:ind w:firstLineChars="100" w:firstLine="240"/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目標</w:t>
            </w:r>
          </w:p>
        </w:tc>
        <w:tc>
          <w:tcPr>
            <w:tcW w:w="33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B1F" w:rsidRPr="00014B1F" w:rsidRDefault="00C06802" w:rsidP="0050169E">
            <w:pPr>
              <w:pStyle w:val="aa"/>
              <w:ind w:leftChars="0" w:left="0"/>
              <w:rPr>
                <w:szCs w:val="24"/>
              </w:rPr>
            </w:pPr>
            <w:r w:rsidRPr="00C06802">
              <w:rPr>
                <w:rFonts w:hint="eastAsia"/>
                <w:szCs w:val="24"/>
              </w:rPr>
              <w:t>進行角色</w:t>
            </w:r>
            <w:r w:rsidRPr="00C06802">
              <w:rPr>
                <w:rFonts w:hint="eastAsia"/>
                <w:szCs w:val="24"/>
              </w:rPr>
              <w:t>-</w:t>
            </w:r>
            <w:r w:rsidR="0050169E">
              <w:rPr>
                <w:rFonts w:hint="eastAsia"/>
                <w:szCs w:val="24"/>
              </w:rPr>
              <w:t>可查詢組織</w:t>
            </w:r>
            <w:r w:rsidRPr="00C06802">
              <w:rPr>
                <w:rFonts w:hint="eastAsia"/>
                <w:szCs w:val="24"/>
              </w:rPr>
              <w:t>對應維護設定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F.</w:t>
            </w:r>
            <w:r w:rsidRPr="00472CFB">
              <w:rPr>
                <w:rFonts w:hint="eastAsia"/>
                <w:szCs w:val="24"/>
              </w:rPr>
              <w:t>業務需求</w:t>
            </w:r>
          </w:p>
          <w:p w:rsidR="001B3456" w:rsidRPr="00472CFB" w:rsidRDefault="001B3456" w:rsidP="00E677B8">
            <w:pPr>
              <w:ind w:firstLineChars="150" w:firstLine="360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目的</w:t>
            </w:r>
          </w:p>
        </w:tc>
        <w:tc>
          <w:tcPr>
            <w:tcW w:w="4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10C" w:rsidRPr="00033B23" w:rsidRDefault="00033B23" w:rsidP="00C06802">
            <w:pPr>
              <w:rPr>
                <w:szCs w:val="24"/>
              </w:rPr>
            </w:pPr>
            <w:r w:rsidRPr="00033B23">
              <w:rPr>
                <w:rFonts w:hint="eastAsia"/>
                <w:szCs w:val="24"/>
              </w:rPr>
              <w:t>提供系統權限使用</w:t>
            </w:r>
            <w:r>
              <w:rPr>
                <w:rFonts w:hint="eastAsia"/>
                <w:szCs w:val="24"/>
              </w:rPr>
              <w:t>的</w:t>
            </w:r>
            <w:r w:rsidR="00C06802">
              <w:rPr>
                <w:rFonts w:hint="eastAsia"/>
                <w:szCs w:val="24"/>
              </w:rPr>
              <w:t>必要設定</w:t>
            </w:r>
          </w:p>
        </w:tc>
      </w:tr>
      <w:tr w:rsidR="001B3456" w:rsidRPr="00472CFB" w:rsidTr="00BC7677">
        <w:trPr>
          <w:trHeight w:val="683"/>
          <w:jc w:val="center"/>
        </w:trPr>
        <w:tc>
          <w:tcPr>
            <w:tcW w:w="1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G.</w:t>
            </w:r>
            <w:r w:rsidRPr="00472CFB">
              <w:rPr>
                <w:rFonts w:hint="eastAsia"/>
                <w:szCs w:val="24"/>
              </w:rPr>
              <w:t>主要</w:t>
            </w:r>
          </w:p>
          <w:p w:rsidR="001B3456" w:rsidRPr="00472CFB" w:rsidRDefault="001B3456" w:rsidP="00E677B8">
            <w:pPr>
              <w:ind w:firstLineChars="50" w:firstLine="120"/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參與者</w:t>
            </w:r>
          </w:p>
        </w:tc>
        <w:tc>
          <w:tcPr>
            <w:tcW w:w="33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C06802" w:rsidP="00E677B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系統部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H.</w:t>
            </w:r>
            <w:r w:rsidRPr="00472CFB">
              <w:rPr>
                <w:rFonts w:hint="eastAsia"/>
                <w:szCs w:val="24"/>
              </w:rPr>
              <w:t>支援性</w:t>
            </w:r>
          </w:p>
          <w:p w:rsidR="001B3456" w:rsidRPr="00472CFB" w:rsidRDefault="001B3456" w:rsidP="00E677B8">
            <w:pPr>
              <w:ind w:firstLineChars="100" w:firstLine="240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參與者</w:t>
            </w:r>
          </w:p>
        </w:tc>
        <w:tc>
          <w:tcPr>
            <w:tcW w:w="4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</w:p>
        </w:tc>
      </w:tr>
      <w:tr w:rsidR="001B3456" w:rsidRPr="008469F1" w:rsidTr="00BC7677">
        <w:trPr>
          <w:trHeight w:val="686"/>
          <w:jc w:val="center"/>
        </w:trPr>
        <w:tc>
          <w:tcPr>
            <w:tcW w:w="1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I.</w:t>
            </w:r>
            <w:r w:rsidRPr="00472CFB">
              <w:rPr>
                <w:rFonts w:hint="eastAsia"/>
                <w:szCs w:val="24"/>
              </w:rPr>
              <w:t>觸發事件</w:t>
            </w:r>
          </w:p>
          <w:p w:rsidR="001B3456" w:rsidRPr="00472CFB" w:rsidRDefault="001B3456" w:rsidP="00E677B8">
            <w:pPr>
              <w:jc w:val="both"/>
              <w:rPr>
                <w:sz w:val="20"/>
              </w:rPr>
            </w:pPr>
            <w:r w:rsidRPr="00472CFB">
              <w:rPr>
                <w:rFonts w:hint="eastAsia"/>
                <w:sz w:val="20"/>
              </w:rPr>
              <w:t>Triggers</w:t>
            </w:r>
          </w:p>
        </w:tc>
        <w:tc>
          <w:tcPr>
            <w:tcW w:w="33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1859B7" w:rsidRDefault="00033B23" w:rsidP="00E677B8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使用者由功能清單點選角色</w:t>
            </w:r>
            <w:r w:rsidR="0050169E">
              <w:rPr>
                <w:rFonts w:ascii="標楷體" w:hAnsi="標楷體" w:hint="eastAsia"/>
                <w:szCs w:val="24"/>
              </w:rPr>
              <w:t>可查詢組織</w:t>
            </w:r>
            <w:r w:rsidR="00C06802">
              <w:rPr>
                <w:rFonts w:ascii="標楷體" w:hAnsi="標楷體" w:hint="eastAsia"/>
                <w:szCs w:val="24"/>
              </w:rPr>
              <w:t>對應</w:t>
            </w:r>
            <w:r>
              <w:rPr>
                <w:rFonts w:ascii="標楷體" w:hAnsi="標楷體" w:hint="eastAsia"/>
                <w:szCs w:val="24"/>
              </w:rPr>
              <w:t>時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J.</w:t>
            </w:r>
            <w:r w:rsidRPr="00472CFB">
              <w:rPr>
                <w:rFonts w:hint="eastAsia"/>
                <w:szCs w:val="24"/>
              </w:rPr>
              <w:t>事先條件</w:t>
            </w:r>
          </w:p>
          <w:p w:rsidR="001B3456" w:rsidRPr="00472CFB" w:rsidRDefault="001B3456" w:rsidP="00E677B8">
            <w:pPr>
              <w:rPr>
                <w:sz w:val="20"/>
              </w:rPr>
            </w:pPr>
            <w:r w:rsidRPr="00472CFB">
              <w:rPr>
                <w:rFonts w:hint="eastAsia"/>
                <w:sz w:val="20"/>
              </w:rPr>
              <w:t>Preconditions</w:t>
            </w:r>
          </w:p>
        </w:tc>
        <w:tc>
          <w:tcPr>
            <w:tcW w:w="4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6802" w:rsidRDefault="00C06802" w:rsidP="00C06802">
            <w:pPr>
              <w:pStyle w:val="aa"/>
              <w:numPr>
                <w:ilvl w:val="0"/>
                <w:numId w:val="34"/>
              </w:numPr>
              <w:ind w:leftChars="0" w:left="284" w:hanging="284"/>
              <w:rPr>
                <w:szCs w:val="24"/>
              </w:rPr>
            </w:pPr>
            <w:r w:rsidRPr="0023018F">
              <w:rPr>
                <w:rFonts w:hint="eastAsia"/>
                <w:szCs w:val="24"/>
              </w:rPr>
              <w:t>主檔已建立</w:t>
            </w:r>
            <w:r w:rsidR="00694D9D">
              <w:rPr>
                <w:rFonts w:hint="eastAsia"/>
                <w:szCs w:val="24"/>
              </w:rPr>
              <w:t>組織相關資料</w:t>
            </w:r>
            <w:r w:rsidRPr="0023018F">
              <w:rPr>
                <w:rFonts w:hint="eastAsia"/>
                <w:szCs w:val="24"/>
              </w:rPr>
              <w:t>。</w:t>
            </w:r>
          </w:p>
          <w:p w:rsidR="00C06802" w:rsidRPr="00C06802" w:rsidRDefault="00C06802" w:rsidP="00C06802">
            <w:pPr>
              <w:pStyle w:val="aa"/>
              <w:numPr>
                <w:ilvl w:val="0"/>
                <w:numId w:val="34"/>
              </w:numPr>
              <w:ind w:leftChars="0" w:left="284" w:hanging="284"/>
              <w:rPr>
                <w:szCs w:val="24"/>
              </w:rPr>
            </w:pPr>
            <w:r>
              <w:rPr>
                <w:rFonts w:hint="eastAsia"/>
                <w:szCs w:val="24"/>
              </w:rPr>
              <w:t>各模組依需求在</w:t>
            </w:r>
            <w:r>
              <w:rPr>
                <w:rFonts w:hint="eastAsia"/>
                <w:szCs w:val="24"/>
              </w:rPr>
              <w:t>APF</w:t>
            </w:r>
            <w:r>
              <w:rPr>
                <w:rFonts w:hint="eastAsia"/>
                <w:szCs w:val="24"/>
              </w:rPr>
              <w:t>已建立自訂角色。</w:t>
            </w:r>
          </w:p>
        </w:tc>
      </w:tr>
      <w:tr w:rsidR="00F36EE8" w:rsidTr="00BC767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8" w:type="dxa"/>
          <w:trHeight w:val="686"/>
        </w:trPr>
        <w:tc>
          <w:tcPr>
            <w:tcW w:w="1422" w:type="dxa"/>
            <w:gridSpan w:val="2"/>
            <w:shd w:val="clear" w:color="auto" w:fill="E6E6E6"/>
            <w:vAlign w:val="center"/>
          </w:tcPr>
          <w:p w:rsidR="00F36EE8" w:rsidRPr="00D474D2" w:rsidRDefault="00F36EE8" w:rsidP="00313E60">
            <w:pPr>
              <w:jc w:val="both"/>
              <w:rPr>
                <w:rFonts w:ascii="標楷體" w:hAnsi="標楷體"/>
                <w:szCs w:val="24"/>
              </w:rPr>
            </w:pPr>
            <w:r w:rsidRPr="00472CFB">
              <w:rPr>
                <w:rFonts w:hint="eastAsia"/>
                <w:szCs w:val="24"/>
              </w:rPr>
              <w:t>K.</w:t>
            </w:r>
            <w:r w:rsidRPr="00472CFB">
              <w:rPr>
                <w:rFonts w:hint="eastAsia"/>
                <w:szCs w:val="24"/>
              </w:rPr>
              <w:t>操作功能描述</w:t>
            </w:r>
          </w:p>
        </w:tc>
        <w:tc>
          <w:tcPr>
            <w:tcW w:w="9018" w:type="dxa"/>
            <w:gridSpan w:val="11"/>
            <w:vAlign w:val="center"/>
          </w:tcPr>
          <w:p w:rsidR="00E2441A" w:rsidRPr="00E2441A" w:rsidRDefault="00E2441A" w:rsidP="00E2441A">
            <w:pPr>
              <w:rPr>
                <w:szCs w:val="24"/>
              </w:rPr>
            </w:pPr>
            <w:r w:rsidRPr="00E2441A">
              <w:rPr>
                <w:rFonts w:hint="eastAsia"/>
                <w:szCs w:val="24"/>
              </w:rPr>
              <w:t>查詢角色</w:t>
            </w:r>
          </w:p>
          <w:p w:rsidR="00E2441A" w:rsidRPr="001D5996" w:rsidRDefault="009838A4" w:rsidP="001D5996">
            <w:pPr>
              <w:pStyle w:val="aa"/>
              <w:numPr>
                <w:ilvl w:val="0"/>
                <w:numId w:val="42"/>
              </w:numPr>
              <w:ind w:leftChars="0" w:left="284" w:hanging="284"/>
              <w:rPr>
                <w:szCs w:val="24"/>
              </w:rPr>
            </w:pPr>
            <w:r w:rsidRPr="009838A4">
              <w:rPr>
                <w:rFonts w:hint="eastAsia"/>
                <w:szCs w:val="24"/>
              </w:rPr>
              <w:t>使用者輸入查詢條件篩選欲選取的角色</w:t>
            </w:r>
          </w:p>
          <w:p w:rsidR="00E2441A" w:rsidRPr="001D5996" w:rsidRDefault="009838A4" w:rsidP="001D5996">
            <w:pPr>
              <w:pStyle w:val="aa"/>
              <w:numPr>
                <w:ilvl w:val="0"/>
                <w:numId w:val="42"/>
              </w:numPr>
              <w:ind w:leftChars="0" w:left="284" w:hanging="284"/>
              <w:rPr>
                <w:szCs w:val="24"/>
              </w:rPr>
            </w:pPr>
            <w:r w:rsidRPr="009838A4">
              <w:rPr>
                <w:rFonts w:hint="eastAsia"/>
                <w:szCs w:val="24"/>
              </w:rPr>
              <w:t>系統依查詢條件顯示資料於</w:t>
            </w:r>
            <w:r w:rsidRPr="009838A4">
              <w:rPr>
                <w:rFonts w:hint="eastAsia"/>
                <w:szCs w:val="24"/>
              </w:rPr>
              <w:t>grid</w:t>
            </w:r>
          </w:p>
          <w:p w:rsidR="00E2441A" w:rsidRPr="001D5996" w:rsidRDefault="009838A4" w:rsidP="001D5996">
            <w:pPr>
              <w:pStyle w:val="aa"/>
              <w:numPr>
                <w:ilvl w:val="0"/>
                <w:numId w:val="42"/>
              </w:numPr>
              <w:ind w:leftChars="0" w:left="284" w:hanging="284"/>
              <w:rPr>
                <w:szCs w:val="24"/>
              </w:rPr>
            </w:pPr>
            <w:r w:rsidRPr="009838A4">
              <w:rPr>
                <w:rFonts w:hint="eastAsia"/>
                <w:szCs w:val="24"/>
              </w:rPr>
              <w:t>使用者選取特定角色進行資料設定</w:t>
            </w:r>
          </w:p>
          <w:p w:rsidR="009838A4" w:rsidRPr="009838A4" w:rsidRDefault="009838A4" w:rsidP="009838A4">
            <w:pPr>
              <w:rPr>
                <w:rFonts w:hint="eastAsia"/>
                <w:szCs w:val="24"/>
              </w:rPr>
            </w:pPr>
            <w:r w:rsidRPr="009838A4">
              <w:rPr>
                <w:rFonts w:hint="eastAsia"/>
                <w:szCs w:val="24"/>
              </w:rPr>
              <w:t>查詢組織資訊</w:t>
            </w:r>
          </w:p>
          <w:p w:rsidR="009838A4" w:rsidRPr="009838A4" w:rsidRDefault="009838A4" w:rsidP="009838A4">
            <w:pPr>
              <w:pStyle w:val="aa"/>
              <w:numPr>
                <w:ilvl w:val="0"/>
                <w:numId w:val="45"/>
              </w:numPr>
              <w:ind w:leftChars="0" w:left="284" w:hanging="284"/>
              <w:rPr>
                <w:rFonts w:hint="eastAsia"/>
                <w:szCs w:val="24"/>
              </w:rPr>
            </w:pPr>
            <w:r w:rsidRPr="009838A4">
              <w:rPr>
                <w:rFonts w:hint="eastAsia"/>
                <w:szCs w:val="24"/>
              </w:rPr>
              <w:t>輸入查詢條件篩選組織資訊</w:t>
            </w:r>
          </w:p>
          <w:p w:rsidR="00E2441A" w:rsidRPr="001D5996" w:rsidRDefault="009838A4" w:rsidP="009838A4">
            <w:pPr>
              <w:pStyle w:val="aa"/>
              <w:numPr>
                <w:ilvl w:val="0"/>
                <w:numId w:val="45"/>
              </w:numPr>
              <w:ind w:leftChars="0" w:left="284" w:hanging="284"/>
              <w:rPr>
                <w:szCs w:val="24"/>
              </w:rPr>
            </w:pPr>
            <w:r w:rsidRPr="009838A4">
              <w:rPr>
                <w:rFonts w:hint="eastAsia"/>
                <w:szCs w:val="24"/>
              </w:rPr>
              <w:t>系統依查詢條件顯示資料</w:t>
            </w:r>
            <w:r w:rsidRPr="009838A4">
              <w:rPr>
                <w:rFonts w:hint="eastAsia"/>
                <w:szCs w:val="24"/>
              </w:rPr>
              <w:t>(</w:t>
            </w:r>
            <w:r w:rsidRPr="009838A4">
              <w:rPr>
                <w:rFonts w:hint="eastAsia"/>
                <w:szCs w:val="24"/>
              </w:rPr>
              <w:t>樹狀圖</w:t>
            </w:r>
            <w:r w:rsidRPr="009838A4">
              <w:rPr>
                <w:rFonts w:hint="eastAsia"/>
                <w:szCs w:val="24"/>
              </w:rPr>
              <w:t>)</w:t>
            </w:r>
          </w:p>
          <w:p w:rsidR="00E2441A" w:rsidRPr="00E2441A" w:rsidRDefault="00E2441A" w:rsidP="00E2441A">
            <w:pPr>
              <w:rPr>
                <w:szCs w:val="24"/>
              </w:rPr>
            </w:pPr>
            <w:r w:rsidRPr="00E2441A">
              <w:rPr>
                <w:rFonts w:hint="eastAsia"/>
                <w:szCs w:val="24"/>
              </w:rPr>
              <w:t>維護</w:t>
            </w:r>
            <w:r w:rsidRPr="00E2441A">
              <w:rPr>
                <w:rFonts w:hint="eastAsia"/>
                <w:szCs w:val="24"/>
              </w:rPr>
              <w:t>Mapping</w:t>
            </w:r>
            <w:r w:rsidRPr="00E2441A">
              <w:rPr>
                <w:rFonts w:hint="eastAsia"/>
                <w:szCs w:val="24"/>
              </w:rPr>
              <w:t>設定</w:t>
            </w:r>
          </w:p>
          <w:p w:rsidR="00E2441A" w:rsidRPr="001D5996" w:rsidRDefault="009838A4" w:rsidP="001D5996">
            <w:pPr>
              <w:pStyle w:val="aa"/>
              <w:numPr>
                <w:ilvl w:val="0"/>
                <w:numId w:val="44"/>
              </w:numPr>
              <w:ind w:leftChars="0" w:left="284" w:hanging="284"/>
              <w:rPr>
                <w:szCs w:val="24"/>
              </w:rPr>
            </w:pPr>
            <w:r w:rsidRPr="009838A4">
              <w:rPr>
                <w:rFonts w:hint="eastAsia"/>
                <w:szCs w:val="24"/>
              </w:rPr>
              <w:t>使用者選取適當可查詢組織</w:t>
            </w:r>
          </w:p>
          <w:p w:rsidR="00E2441A" w:rsidRPr="001D5996" w:rsidRDefault="00E2441A" w:rsidP="001D5996">
            <w:pPr>
              <w:pStyle w:val="aa"/>
              <w:numPr>
                <w:ilvl w:val="0"/>
                <w:numId w:val="44"/>
              </w:numPr>
              <w:ind w:leftChars="0" w:left="284" w:hanging="284"/>
              <w:rPr>
                <w:szCs w:val="24"/>
              </w:rPr>
            </w:pPr>
            <w:r w:rsidRPr="001D5996">
              <w:rPr>
                <w:rFonts w:hint="eastAsia"/>
                <w:szCs w:val="24"/>
              </w:rPr>
              <w:t>加入角色</w:t>
            </w:r>
            <w:r w:rsidRPr="001D5996">
              <w:rPr>
                <w:rFonts w:hint="eastAsia"/>
                <w:szCs w:val="24"/>
              </w:rPr>
              <w:t xml:space="preserve"> or </w:t>
            </w:r>
            <w:r w:rsidRPr="001D5996">
              <w:rPr>
                <w:rFonts w:hint="eastAsia"/>
                <w:szCs w:val="24"/>
              </w:rPr>
              <w:t>移除後點選</w:t>
            </w:r>
            <w:r w:rsidRPr="001D5996">
              <w:rPr>
                <w:rFonts w:hint="eastAsia"/>
                <w:szCs w:val="24"/>
                <w:bdr w:val="single" w:sz="4" w:space="0" w:color="auto"/>
                <w:shd w:val="pct15" w:color="auto" w:fill="FFFFFF"/>
              </w:rPr>
              <w:t>儲存</w:t>
            </w:r>
            <w:r w:rsidR="001D5996">
              <w:rPr>
                <w:rFonts w:hint="eastAsia"/>
                <w:szCs w:val="24"/>
              </w:rPr>
              <w:t>按鈕</w:t>
            </w:r>
          </w:p>
          <w:p w:rsidR="00F36EE8" w:rsidRPr="00C91477" w:rsidRDefault="00E2441A" w:rsidP="001D5996">
            <w:pPr>
              <w:pStyle w:val="aa"/>
              <w:numPr>
                <w:ilvl w:val="0"/>
                <w:numId w:val="44"/>
              </w:numPr>
              <w:ind w:leftChars="0" w:left="284" w:hanging="284"/>
              <w:rPr>
                <w:szCs w:val="24"/>
              </w:rPr>
            </w:pPr>
            <w:r w:rsidRPr="00E2441A">
              <w:rPr>
                <w:rFonts w:hint="eastAsia"/>
                <w:szCs w:val="24"/>
              </w:rPr>
              <w:t>系統依設定資訊儲存並回應設定成功資訊</w:t>
            </w:r>
          </w:p>
        </w:tc>
      </w:tr>
      <w:tr w:rsidR="00F9270E" w:rsidRPr="00472CFB" w:rsidTr="00BC7677">
        <w:tblPrEx>
          <w:shd w:val="clear" w:color="auto" w:fill="E6E6E6"/>
        </w:tblPrEx>
        <w:trPr>
          <w:trHeight w:val="454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F9270E" w:rsidRDefault="004C5372" w:rsidP="00C74E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L</w:t>
            </w:r>
            <w:r w:rsidR="00F9270E" w:rsidRPr="00472CFB">
              <w:rPr>
                <w:rFonts w:hint="eastAsia"/>
                <w:szCs w:val="24"/>
              </w:rPr>
              <w:t>.</w:t>
            </w:r>
            <w:r w:rsidR="00F36EE8">
              <w:rPr>
                <w:rFonts w:hint="eastAsia"/>
                <w:szCs w:val="24"/>
              </w:rPr>
              <w:t xml:space="preserve"> </w:t>
            </w:r>
            <w:r w:rsidR="00F36EE8">
              <w:rPr>
                <w:rFonts w:hint="eastAsia"/>
                <w:szCs w:val="24"/>
              </w:rPr>
              <w:t>畫面規格</w:t>
            </w:r>
          </w:p>
        </w:tc>
      </w:tr>
      <w:tr w:rsidR="00F36EE8" w:rsidRPr="00472CFB" w:rsidTr="0046257B">
        <w:tblPrEx>
          <w:shd w:val="clear" w:color="auto" w:fill="E6E6E6"/>
        </w:tblPrEx>
        <w:trPr>
          <w:trHeight w:val="2186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36EE8" w:rsidRDefault="00F36EE8" w:rsidP="005A1188">
            <w:pPr>
              <w:jc w:val="center"/>
            </w:pPr>
          </w:p>
          <w:p w:rsidR="005A1188" w:rsidRDefault="0050169E" w:rsidP="005A1188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5657850" cy="4243526"/>
                  <wp:effectExtent l="19050" t="0" r="0" b="0"/>
                  <wp:docPr id="1" name="圖片 0" descr="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7850" cy="42435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A1188" w:rsidRDefault="005A1188" w:rsidP="005A1188">
            <w:pPr>
              <w:jc w:val="center"/>
            </w:pPr>
          </w:p>
          <w:p w:rsidR="0054621C" w:rsidRDefault="0050169E" w:rsidP="005A1188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>
                  <wp:extent cx="5664015" cy="4248150"/>
                  <wp:effectExtent l="19050" t="0" r="0" b="0"/>
                  <wp:docPr id="2" name="圖片 1" descr="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6977" cy="4250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838A4" w:rsidRDefault="009838A4" w:rsidP="005A1188">
            <w:pPr>
              <w:jc w:val="center"/>
              <w:rPr>
                <w:rFonts w:hint="eastAsia"/>
              </w:rPr>
            </w:pPr>
          </w:p>
          <w:p w:rsidR="009838A4" w:rsidRDefault="009838A4" w:rsidP="005A1188">
            <w:pPr>
              <w:jc w:val="center"/>
            </w:pPr>
          </w:p>
          <w:p w:rsidR="00AF4342" w:rsidRDefault="00D72ED5" w:rsidP="00313E60">
            <w:r>
              <w:rPr>
                <w:rFonts w:hint="eastAsia"/>
              </w:rPr>
              <w:lastRenderedPageBreak/>
              <w:t>畫面說明</w:t>
            </w:r>
          </w:p>
          <w:p w:rsidR="00D72ED5" w:rsidRDefault="00D72ED5" w:rsidP="00D72ED5">
            <w:pPr>
              <w:pStyle w:val="aa"/>
              <w:numPr>
                <w:ilvl w:val="0"/>
                <w:numId w:val="31"/>
              </w:numPr>
              <w:ind w:leftChars="0"/>
            </w:pPr>
            <w:r>
              <w:rPr>
                <w:rFonts w:hint="eastAsia"/>
              </w:rPr>
              <w:t>角色查詢</w:t>
            </w:r>
          </w:p>
          <w:p w:rsidR="00D72ED5" w:rsidRDefault="005A1188" w:rsidP="00D72ED5">
            <w:pPr>
              <w:pStyle w:val="aa"/>
              <w:numPr>
                <w:ilvl w:val="1"/>
                <w:numId w:val="31"/>
              </w:numPr>
              <w:ind w:leftChars="0"/>
            </w:pPr>
            <w:r>
              <w:rPr>
                <w:rFonts w:hint="eastAsia"/>
              </w:rPr>
              <w:t>畫面上方為查詢條件區，</w:t>
            </w:r>
            <w:r w:rsidR="00D72ED5" w:rsidRPr="005A1188">
              <w:rPr>
                <w:rFonts w:hint="eastAsia"/>
                <w:bdr w:val="single" w:sz="4" w:space="0" w:color="auto"/>
              </w:rPr>
              <w:t>角色代號</w:t>
            </w:r>
            <w:r w:rsidR="00D72ED5">
              <w:rPr>
                <w:rFonts w:hint="eastAsia"/>
              </w:rPr>
              <w:t>、</w:t>
            </w:r>
            <w:r w:rsidR="00D72ED5" w:rsidRPr="005A1188">
              <w:rPr>
                <w:rFonts w:hint="eastAsia"/>
                <w:bdr w:val="single" w:sz="4" w:space="0" w:color="auto"/>
              </w:rPr>
              <w:t>角色名稱</w:t>
            </w:r>
            <w:r w:rsidR="00D72ED5">
              <w:rPr>
                <w:rFonts w:hint="eastAsia"/>
              </w:rPr>
              <w:t>為字串欄位</w:t>
            </w:r>
            <w:r>
              <w:rPr>
                <w:rFonts w:hint="eastAsia"/>
              </w:rPr>
              <w:t>；</w:t>
            </w:r>
            <w:r w:rsidR="00D72ED5" w:rsidRPr="005A1188">
              <w:rPr>
                <w:rFonts w:hint="eastAsia"/>
                <w:bdr w:val="single" w:sz="4" w:space="0" w:color="auto"/>
              </w:rPr>
              <w:t>角色來源</w:t>
            </w:r>
            <w:r w:rsidR="00D72ED5">
              <w:rPr>
                <w:rFonts w:hint="eastAsia"/>
              </w:rPr>
              <w:t>為</w:t>
            </w:r>
            <w:proofErr w:type="spellStart"/>
            <w:r w:rsidR="00D72ED5">
              <w:rPr>
                <w:rFonts w:hint="eastAsia"/>
              </w:rPr>
              <w:t>radiobutton</w:t>
            </w:r>
            <w:proofErr w:type="spellEnd"/>
            <w:r w:rsidR="00D72ED5">
              <w:rPr>
                <w:rFonts w:hint="eastAsia"/>
              </w:rPr>
              <w:t>/</w:t>
            </w:r>
            <w:proofErr w:type="spellStart"/>
            <w:r w:rsidR="00D72ED5">
              <w:rPr>
                <w:rFonts w:hint="eastAsia"/>
              </w:rPr>
              <w:t>radiobuttonlist</w:t>
            </w:r>
            <w:proofErr w:type="spellEnd"/>
            <w:r>
              <w:rPr>
                <w:rFonts w:hint="eastAsia"/>
              </w:rPr>
              <w:t>欄位</w:t>
            </w:r>
            <w:r w:rsidR="00D72ED5">
              <w:rPr>
                <w:rFonts w:hint="eastAsia"/>
              </w:rPr>
              <w:t>，僅能查詢</w:t>
            </w:r>
            <w:r w:rsidR="00B23257">
              <w:rPr>
                <w:rFonts w:hint="eastAsia"/>
              </w:rPr>
              <w:t>自訂</w:t>
            </w:r>
            <w:r w:rsidR="00D72ED5">
              <w:rPr>
                <w:rFonts w:hint="eastAsia"/>
              </w:rPr>
              <w:t>角色來源。查詢以此三個欄位進行交集</w:t>
            </w:r>
            <w:r w:rsidR="00D72ED5">
              <w:rPr>
                <w:rFonts w:hint="eastAsia"/>
              </w:rPr>
              <w:t>(And)</w:t>
            </w:r>
            <w:r w:rsidR="00D72ED5">
              <w:rPr>
                <w:rFonts w:hint="eastAsia"/>
              </w:rPr>
              <w:t>查詢。</w:t>
            </w:r>
          </w:p>
          <w:p w:rsidR="00F01F2D" w:rsidRDefault="005A1188" w:rsidP="00D72ED5">
            <w:pPr>
              <w:pStyle w:val="aa"/>
              <w:numPr>
                <w:ilvl w:val="1"/>
                <w:numId w:val="31"/>
              </w:numPr>
              <w:ind w:leftChars="0"/>
            </w:pPr>
            <w:r>
              <w:rPr>
                <w:rFonts w:hint="eastAsia"/>
              </w:rPr>
              <w:t>畫面下方為查詢結果，以</w:t>
            </w:r>
            <w:r>
              <w:rPr>
                <w:rFonts w:hint="eastAsia"/>
              </w:rPr>
              <w:t>Grid</w:t>
            </w:r>
            <w:r>
              <w:rPr>
                <w:rFonts w:hint="eastAsia"/>
              </w:rPr>
              <w:t>方式顯示，顯示結果必須可設定每頁顯示筆數，並可進行分頁，並顯示總查詢筆數。</w:t>
            </w:r>
          </w:p>
          <w:p w:rsidR="004D3DC6" w:rsidRDefault="004D3DC6" w:rsidP="00D72ED5">
            <w:pPr>
              <w:pStyle w:val="aa"/>
              <w:numPr>
                <w:ilvl w:val="1"/>
                <w:numId w:val="31"/>
              </w:numPr>
              <w:ind w:leftChars="0"/>
            </w:pPr>
            <w:r>
              <w:rPr>
                <w:rFonts w:hint="eastAsia"/>
              </w:rPr>
              <w:t>於下方查詢結果列表按下</w:t>
            </w:r>
            <w:r w:rsidRPr="00C9532A">
              <w:rPr>
                <w:rFonts w:hint="eastAsia"/>
                <w:bdr w:val="single" w:sz="4" w:space="0" w:color="auto"/>
                <w:shd w:val="pct15" w:color="auto" w:fill="FFFFFF"/>
              </w:rPr>
              <w:t>匯出</w:t>
            </w:r>
            <w:r w:rsidRPr="00C9532A">
              <w:rPr>
                <w:rFonts w:hint="eastAsia"/>
                <w:bdr w:val="single" w:sz="4" w:space="0" w:color="auto"/>
                <w:shd w:val="pct15" w:color="auto" w:fill="FFFFFF"/>
              </w:rPr>
              <w:t>Excel</w:t>
            </w:r>
            <w:r>
              <w:rPr>
                <w:rFonts w:hint="eastAsia"/>
              </w:rPr>
              <w:t>按鈕，</w:t>
            </w:r>
            <w:r w:rsidRPr="00C9532A">
              <w:rPr>
                <w:rFonts w:hint="eastAsia"/>
              </w:rPr>
              <w:t>將已查詢出的</w:t>
            </w:r>
            <w:r>
              <w:rPr>
                <w:rFonts w:hint="eastAsia"/>
              </w:rPr>
              <w:t>角色及其功能清單對應</w:t>
            </w:r>
            <w:r w:rsidRPr="00C9532A">
              <w:rPr>
                <w:rFonts w:hint="eastAsia"/>
              </w:rPr>
              <w:t>匯出至</w:t>
            </w:r>
            <w:r w:rsidRPr="00C9532A">
              <w:rPr>
                <w:rFonts w:hint="eastAsia"/>
              </w:rPr>
              <w:t>Excel</w:t>
            </w:r>
            <w:r w:rsidRPr="00C9532A">
              <w:rPr>
                <w:rFonts w:hint="eastAsia"/>
              </w:rPr>
              <w:t>中</w:t>
            </w:r>
            <w:r>
              <w:rPr>
                <w:rFonts w:hint="eastAsia"/>
              </w:rPr>
              <w:t>。</w:t>
            </w:r>
          </w:p>
          <w:p w:rsidR="00AF4342" w:rsidRDefault="001A5BB5" w:rsidP="005A1188">
            <w:pPr>
              <w:pStyle w:val="aa"/>
              <w:numPr>
                <w:ilvl w:val="0"/>
                <w:numId w:val="31"/>
              </w:numPr>
              <w:ind w:leftChars="0"/>
            </w:pPr>
            <w:r>
              <w:rPr>
                <w:rFonts w:hint="eastAsia"/>
              </w:rPr>
              <w:t>部門</w:t>
            </w:r>
            <w:r w:rsidR="00B23257">
              <w:rPr>
                <w:rFonts w:hint="eastAsia"/>
              </w:rPr>
              <w:t>查詢及</w:t>
            </w:r>
            <w:r>
              <w:rPr>
                <w:rFonts w:hint="eastAsia"/>
              </w:rPr>
              <w:t>可查詢組織</w:t>
            </w:r>
            <w:r w:rsidR="00B23257">
              <w:rPr>
                <w:rFonts w:hint="eastAsia"/>
              </w:rPr>
              <w:t>設定</w:t>
            </w:r>
          </w:p>
          <w:p w:rsidR="00B23257" w:rsidRDefault="00B23257" w:rsidP="005A1188">
            <w:pPr>
              <w:pStyle w:val="aa"/>
              <w:numPr>
                <w:ilvl w:val="1"/>
                <w:numId w:val="31"/>
              </w:numPr>
              <w:ind w:leftChars="0"/>
            </w:pPr>
            <w:r>
              <w:rPr>
                <w:rFonts w:hint="eastAsia"/>
              </w:rPr>
              <w:t>點選角色查詢結果中角色明細</w:t>
            </w:r>
            <w:r>
              <w:rPr>
                <w:rFonts w:hint="eastAsia"/>
              </w:rPr>
              <w:t>Grid</w:t>
            </w:r>
            <w:r>
              <w:rPr>
                <w:rFonts w:hint="eastAsia"/>
              </w:rPr>
              <w:t>中的</w:t>
            </w:r>
            <w:r w:rsidRPr="00B23257">
              <w:rPr>
                <w:rFonts w:hint="eastAsia"/>
                <w:bdr w:val="single" w:sz="4" w:space="0" w:color="auto"/>
                <w:shd w:val="pct15" w:color="auto" w:fill="FFFFFF"/>
              </w:rPr>
              <w:t>明細</w:t>
            </w:r>
            <w:r>
              <w:rPr>
                <w:rFonts w:hint="eastAsia"/>
              </w:rPr>
              <w:t>按鈕，以換頁方式顯示</w:t>
            </w:r>
            <w:r w:rsidR="00E47C26">
              <w:rPr>
                <w:rFonts w:hint="eastAsia"/>
              </w:rPr>
              <w:t>部門查詢及可查詢組織設定</w:t>
            </w:r>
            <w:r w:rsidR="00E22E61">
              <w:rPr>
                <w:rFonts w:hint="eastAsia"/>
              </w:rPr>
              <w:t>頁面。</w:t>
            </w:r>
          </w:p>
          <w:p w:rsidR="005A01BB" w:rsidRPr="00B23257" w:rsidRDefault="005A01BB" w:rsidP="005A1188">
            <w:pPr>
              <w:pStyle w:val="aa"/>
              <w:numPr>
                <w:ilvl w:val="1"/>
                <w:numId w:val="31"/>
              </w:numPr>
              <w:ind w:leftChars="0"/>
            </w:pPr>
            <w:r>
              <w:rPr>
                <w:rFonts w:hint="eastAsia"/>
              </w:rPr>
              <w:t>角色欄位由前一頁角色明細帶入組成，格式為「角色代號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角色名稱」</w:t>
            </w:r>
            <w:r w:rsidR="00E23640">
              <w:rPr>
                <w:rFonts w:hint="eastAsia"/>
              </w:rPr>
              <w:t>，</w:t>
            </w:r>
            <w:r>
              <w:rPr>
                <w:rFonts w:hint="eastAsia"/>
              </w:rPr>
              <w:t>且為</w:t>
            </w:r>
            <w:r w:rsidR="00E23640">
              <w:rPr>
                <w:rFonts w:hint="eastAsia"/>
              </w:rPr>
              <w:t>唯讀</w:t>
            </w:r>
            <w:r>
              <w:rPr>
                <w:rFonts w:hint="eastAsia"/>
              </w:rPr>
              <w:t>顯示</w:t>
            </w:r>
            <w:r>
              <w:rPr>
                <w:rFonts w:hint="eastAsia"/>
              </w:rPr>
              <w:t>(</w:t>
            </w:r>
            <w:r w:rsidR="00E23640">
              <w:rPr>
                <w:rFonts w:hint="eastAsia"/>
              </w:rPr>
              <w:t>Label</w:t>
            </w:r>
            <w:r w:rsidR="00E23640">
              <w:rPr>
                <w:rFonts w:hint="eastAsia"/>
              </w:rPr>
              <w:t>欄位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。</w:t>
            </w:r>
          </w:p>
          <w:p w:rsidR="005A1188" w:rsidRDefault="00E22E61" w:rsidP="005A1188">
            <w:pPr>
              <w:pStyle w:val="aa"/>
              <w:numPr>
                <w:ilvl w:val="1"/>
                <w:numId w:val="31"/>
              </w:numPr>
              <w:ind w:leftChars="0"/>
            </w:pPr>
            <w:r w:rsidRPr="00E22E61">
              <w:rPr>
                <w:rFonts w:hint="eastAsia"/>
              </w:rPr>
              <w:t>畫面上方為</w:t>
            </w:r>
            <w:r w:rsidR="001B4660">
              <w:rPr>
                <w:rFonts w:hint="eastAsia"/>
              </w:rPr>
              <w:t>部門</w:t>
            </w:r>
            <w:r w:rsidRPr="00E22E61">
              <w:rPr>
                <w:rFonts w:hint="eastAsia"/>
              </w:rPr>
              <w:t>查詢條件區，</w:t>
            </w:r>
            <w:r w:rsidR="001B4660">
              <w:rPr>
                <w:rFonts w:hint="eastAsia"/>
                <w:bdr w:val="single" w:sz="4" w:space="0" w:color="auto"/>
              </w:rPr>
              <w:t>部門代號</w:t>
            </w:r>
            <w:r w:rsidR="005A1188">
              <w:rPr>
                <w:rFonts w:hint="eastAsia"/>
              </w:rPr>
              <w:t>為字串欄位，</w:t>
            </w:r>
            <w:r w:rsidR="001B4660">
              <w:rPr>
                <w:rFonts w:hint="eastAsia"/>
              </w:rPr>
              <w:t>可直接輸入部門代號，或按下</w:t>
            </w:r>
            <w:r w:rsidR="001B4660" w:rsidRPr="001B4660">
              <w:rPr>
                <w:rFonts w:hint="eastAsia"/>
                <w:bdr w:val="single" w:sz="4" w:space="0" w:color="auto"/>
                <w:shd w:val="pct15" w:color="auto" w:fill="FFFFFF"/>
              </w:rPr>
              <w:t>查詢</w:t>
            </w:r>
            <w:r w:rsidR="001B4660">
              <w:rPr>
                <w:rFonts w:hint="eastAsia"/>
              </w:rPr>
              <w:t>按鈕，以跳窗方式查詢部門代號或名稱後，按下</w:t>
            </w:r>
            <w:r w:rsidR="001B4660" w:rsidRPr="001B4660">
              <w:rPr>
                <w:rFonts w:hint="eastAsia"/>
                <w:bdr w:val="single" w:sz="4" w:space="0" w:color="auto"/>
                <w:shd w:val="pct15" w:color="auto" w:fill="FFFFFF"/>
              </w:rPr>
              <w:t>確認</w:t>
            </w:r>
            <w:r w:rsidR="001B4660">
              <w:rPr>
                <w:rFonts w:hint="eastAsia"/>
              </w:rPr>
              <w:t>按鈕後帶回。</w:t>
            </w:r>
            <w:r w:rsidR="007D515B">
              <w:rPr>
                <w:rFonts w:hint="eastAsia"/>
              </w:rPr>
              <w:t>。</w:t>
            </w:r>
          </w:p>
          <w:p w:rsidR="00B65986" w:rsidRDefault="0011504D" w:rsidP="00B65986">
            <w:pPr>
              <w:pStyle w:val="aa"/>
              <w:numPr>
                <w:ilvl w:val="1"/>
                <w:numId w:val="31"/>
              </w:numPr>
              <w:ind w:leftChars="0"/>
            </w:pPr>
            <w:r>
              <w:rPr>
                <w:rFonts w:hint="eastAsia"/>
              </w:rPr>
              <w:t>畫面下方為</w:t>
            </w:r>
            <w:r w:rsidR="001B4660">
              <w:rPr>
                <w:rFonts w:hint="eastAsia"/>
              </w:rPr>
              <w:t>部門</w:t>
            </w:r>
            <w:r>
              <w:rPr>
                <w:rFonts w:hint="eastAsia"/>
              </w:rPr>
              <w:t>查詢結果</w:t>
            </w:r>
            <w:r w:rsidR="00C16455">
              <w:rPr>
                <w:rFonts w:hint="eastAsia"/>
              </w:rPr>
              <w:t>及</w:t>
            </w:r>
            <w:r w:rsidR="001B4660">
              <w:rPr>
                <w:rFonts w:hint="eastAsia"/>
              </w:rPr>
              <w:t>可查詢組織</w:t>
            </w:r>
            <w:r w:rsidR="00C16455">
              <w:rPr>
                <w:rFonts w:hint="eastAsia"/>
              </w:rPr>
              <w:t>設定</w:t>
            </w:r>
            <w:r w:rsidR="001B4660">
              <w:rPr>
                <w:rFonts w:hint="eastAsia"/>
              </w:rPr>
              <w:t>。</w:t>
            </w:r>
            <w:r w:rsidR="001B4660">
              <w:t xml:space="preserve"> </w:t>
            </w:r>
          </w:p>
          <w:p w:rsidR="007441D4" w:rsidRDefault="00B65986" w:rsidP="001B4660">
            <w:pPr>
              <w:pStyle w:val="aa"/>
              <w:numPr>
                <w:ilvl w:val="1"/>
                <w:numId w:val="31"/>
              </w:numPr>
              <w:ind w:leftChars="0"/>
              <w:rPr>
                <w:rFonts w:hint="eastAsia"/>
              </w:rPr>
            </w:pPr>
            <w:r w:rsidRPr="00B65986">
              <w:rPr>
                <w:rFonts w:hint="eastAsia"/>
              </w:rPr>
              <w:t>勾選上層</w:t>
            </w:r>
            <w:r w:rsidR="001E3576">
              <w:rPr>
                <w:rFonts w:hint="eastAsia"/>
              </w:rPr>
              <w:t>部門</w:t>
            </w:r>
            <w:r w:rsidRPr="00B65986">
              <w:rPr>
                <w:rFonts w:hint="eastAsia"/>
              </w:rPr>
              <w:t>則下層所有</w:t>
            </w:r>
            <w:r w:rsidR="001E3576">
              <w:rPr>
                <w:rFonts w:hint="eastAsia"/>
              </w:rPr>
              <w:t>部門</w:t>
            </w:r>
            <w:r w:rsidRPr="00B65986">
              <w:rPr>
                <w:rFonts w:hint="eastAsia"/>
              </w:rPr>
              <w:t>均全數選取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EX:</w:t>
            </w:r>
            <w:r>
              <w:rPr>
                <w:rFonts w:hint="eastAsia"/>
              </w:rPr>
              <w:t>勾選</w:t>
            </w:r>
            <w:r w:rsidR="001E3576">
              <w:rPr>
                <w:rFonts w:hint="eastAsia"/>
              </w:rPr>
              <w:t>北一營業所</w:t>
            </w:r>
            <w:r>
              <w:rPr>
                <w:rFonts w:hint="eastAsia"/>
              </w:rPr>
              <w:t>，則</w:t>
            </w:r>
            <w:r w:rsidR="001E3576">
              <w:rPr>
                <w:rFonts w:hint="eastAsia"/>
              </w:rPr>
              <w:t>下一層南港營業所</w:t>
            </w:r>
            <w:r>
              <w:rPr>
                <w:rFonts w:hint="eastAsia"/>
              </w:rPr>
              <w:t>及其所有</w:t>
            </w:r>
            <w:r w:rsidR="00D85968">
              <w:rPr>
                <w:rFonts w:hint="eastAsia"/>
              </w:rPr>
              <w:t>子部門</w:t>
            </w:r>
            <w:r w:rsidR="00126434">
              <w:rPr>
                <w:rFonts w:hint="eastAsia"/>
              </w:rPr>
              <w:t>將</w:t>
            </w:r>
            <w:r>
              <w:rPr>
                <w:rFonts w:hint="eastAsia"/>
              </w:rPr>
              <w:t>一併被勾選。</w:t>
            </w:r>
          </w:p>
          <w:p w:rsidR="00A472F0" w:rsidRDefault="00A472F0" w:rsidP="001B4660">
            <w:pPr>
              <w:pStyle w:val="aa"/>
              <w:numPr>
                <w:ilvl w:val="1"/>
                <w:numId w:val="31"/>
              </w:numPr>
              <w:ind w:leftChars="0"/>
              <w:rPr>
                <w:rFonts w:hint="eastAsia"/>
              </w:rPr>
            </w:pPr>
            <w:r w:rsidRPr="00A472F0">
              <w:rPr>
                <w:rFonts w:hint="eastAsia"/>
              </w:rPr>
              <w:t>如將任一下層組織勾選取消，則上層組織同樣會自動取消勾選</w:t>
            </w:r>
            <w:r>
              <w:rPr>
                <w:rFonts w:hint="eastAsia"/>
              </w:rPr>
              <w:t>。</w:t>
            </w:r>
          </w:p>
          <w:p w:rsidR="001B4660" w:rsidRPr="00472CFB" w:rsidRDefault="001B4660" w:rsidP="001B4660">
            <w:pPr>
              <w:pStyle w:val="aa"/>
              <w:ind w:leftChars="0" w:left="0"/>
            </w:pPr>
          </w:p>
        </w:tc>
      </w:tr>
      <w:tr w:rsidR="00C24106" w:rsidRPr="00472CFB" w:rsidTr="00BC7677">
        <w:tblPrEx>
          <w:shd w:val="clear" w:color="auto" w:fill="E6E6E6"/>
        </w:tblPrEx>
        <w:trPr>
          <w:trHeight w:val="454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C24106" w:rsidRPr="00472CFB" w:rsidRDefault="004C5372" w:rsidP="00C74E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>M</w:t>
            </w:r>
            <w:r w:rsidR="00F9270E">
              <w:rPr>
                <w:rFonts w:hint="eastAsia"/>
                <w:szCs w:val="24"/>
              </w:rPr>
              <w:t>.</w:t>
            </w:r>
            <w:r w:rsidR="00F36EE8">
              <w:rPr>
                <w:rFonts w:hint="eastAsia"/>
                <w:szCs w:val="24"/>
              </w:rPr>
              <w:t xml:space="preserve"> </w:t>
            </w:r>
            <w:r w:rsidR="00F9270E">
              <w:rPr>
                <w:rFonts w:hint="eastAsia"/>
                <w:szCs w:val="24"/>
              </w:rPr>
              <w:t>欄位</w:t>
            </w:r>
            <w:r w:rsidR="00F36EE8">
              <w:rPr>
                <w:rFonts w:hint="eastAsia"/>
                <w:szCs w:val="24"/>
              </w:rPr>
              <w:t>說明</w:t>
            </w:r>
          </w:p>
        </w:tc>
      </w:tr>
      <w:tr w:rsidR="00C24106" w:rsidRPr="00472CFB" w:rsidTr="0046257B">
        <w:tblPrEx>
          <w:shd w:val="clear" w:color="auto" w:fill="E6E6E6"/>
        </w:tblPrEx>
        <w:trPr>
          <w:trHeight w:val="2281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0B51" w:rsidRDefault="00680B51" w:rsidP="00C90E55">
            <w:pPr>
              <w:pStyle w:val="M1"/>
              <w:numPr>
                <w:ilvl w:val="0"/>
                <w:numId w:val="0"/>
              </w:numPr>
              <w:ind w:left="425" w:hanging="425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欄位驗證及說明</w:t>
            </w:r>
          </w:p>
          <w:p w:rsidR="006800EE" w:rsidRDefault="006800EE" w:rsidP="006800EE">
            <w:pPr>
              <w:pStyle w:val="M1"/>
              <w:numPr>
                <w:ilvl w:val="0"/>
                <w:numId w:val="33"/>
              </w:num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欄位說明</w:t>
            </w:r>
          </w:p>
          <w:p w:rsidR="00895839" w:rsidRDefault="00895839" w:rsidP="00C90E55">
            <w:pPr>
              <w:pStyle w:val="M1"/>
              <w:numPr>
                <w:ilvl w:val="0"/>
                <w:numId w:val="0"/>
              </w:numPr>
              <w:ind w:left="425" w:hanging="425"/>
            </w:pPr>
          </w:p>
          <w:p w:rsidR="00857874" w:rsidRDefault="00BD2B93" w:rsidP="00C90E55">
            <w:pPr>
              <w:pStyle w:val="M1"/>
              <w:numPr>
                <w:ilvl w:val="0"/>
                <w:numId w:val="0"/>
              </w:numPr>
              <w:ind w:left="425" w:hanging="425"/>
            </w:pPr>
            <w:r>
              <w:rPr>
                <w:rFonts w:hint="eastAsia"/>
              </w:rPr>
              <w:t>資料表</w:t>
            </w:r>
          </w:p>
          <w:p w:rsidR="006D0E67" w:rsidRDefault="00CB53B4" w:rsidP="006D0E67">
            <w:pPr>
              <w:pStyle w:val="M1"/>
              <w:numPr>
                <w:ilvl w:val="0"/>
                <w:numId w:val="19"/>
              </w:numPr>
            </w:pPr>
            <w:proofErr w:type="spellStart"/>
            <w:r w:rsidRPr="00CB53B4">
              <w:t>query_scope</w:t>
            </w:r>
            <w:proofErr w:type="spellEnd"/>
          </w:p>
          <w:p w:rsidR="00A70541" w:rsidRDefault="00CB53B4" w:rsidP="001656DC">
            <w:pPr>
              <w:pStyle w:val="M1"/>
              <w:numPr>
                <w:ilvl w:val="0"/>
                <w:numId w:val="0"/>
              </w:num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477000" cy="447675"/>
                  <wp:effectExtent l="19050" t="0" r="0" b="0"/>
                  <wp:docPr id="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0" cy="447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A706D" w:rsidRDefault="00DA706D" w:rsidP="001656DC">
            <w:pPr>
              <w:pStyle w:val="M1"/>
              <w:numPr>
                <w:ilvl w:val="0"/>
                <w:numId w:val="0"/>
              </w:numPr>
              <w:jc w:val="center"/>
            </w:pPr>
          </w:p>
          <w:p w:rsidR="001656DC" w:rsidRDefault="001656DC" w:rsidP="001656DC">
            <w:pPr>
              <w:pStyle w:val="M1"/>
              <w:numPr>
                <w:ilvl w:val="0"/>
                <w:numId w:val="33"/>
              </w:numPr>
            </w:pPr>
          </w:p>
          <w:p w:rsidR="001656DC" w:rsidRDefault="001656DC" w:rsidP="001656DC">
            <w:pPr>
              <w:pStyle w:val="M1"/>
              <w:numPr>
                <w:ilvl w:val="0"/>
                <w:numId w:val="0"/>
              </w:numPr>
            </w:pPr>
          </w:p>
          <w:p w:rsidR="001656DC" w:rsidRPr="00435B82" w:rsidRDefault="001656DC" w:rsidP="001656DC">
            <w:pPr>
              <w:pStyle w:val="M1"/>
              <w:numPr>
                <w:ilvl w:val="0"/>
                <w:numId w:val="0"/>
              </w:numPr>
            </w:pPr>
          </w:p>
        </w:tc>
      </w:tr>
      <w:tr w:rsidR="00814324" w:rsidRPr="00472CFB" w:rsidTr="00BC7677">
        <w:tblPrEx>
          <w:shd w:val="clear" w:color="auto" w:fill="E6E6E6"/>
        </w:tblPrEx>
        <w:trPr>
          <w:trHeight w:val="454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814324" w:rsidRPr="00435B82" w:rsidRDefault="00814324" w:rsidP="00C74EC2">
            <w:pPr>
              <w:jc w:val="center"/>
              <w:rPr>
                <w:szCs w:val="24"/>
              </w:rPr>
            </w:pPr>
            <w:r w:rsidRPr="00435B82">
              <w:rPr>
                <w:szCs w:val="24"/>
              </w:rPr>
              <w:t>N.</w:t>
            </w:r>
            <w:r w:rsidR="00F36EE8" w:rsidRPr="00435B82">
              <w:rPr>
                <w:rFonts w:hint="eastAsia"/>
                <w:szCs w:val="24"/>
              </w:rPr>
              <w:t xml:space="preserve"> </w:t>
            </w:r>
            <w:r w:rsidRPr="00435B82">
              <w:rPr>
                <w:szCs w:val="24"/>
              </w:rPr>
              <w:t>處理流程說明</w:t>
            </w:r>
          </w:p>
        </w:tc>
      </w:tr>
      <w:tr w:rsidR="00C24106" w:rsidRPr="00472CFB" w:rsidTr="0046257B">
        <w:tblPrEx>
          <w:shd w:val="clear" w:color="auto" w:fill="E6E6E6"/>
        </w:tblPrEx>
        <w:trPr>
          <w:trHeight w:val="3812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0E67" w:rsidRDefault="006D0E67" w:rsidP="00C8705D">
            <w:pPr>
              <w:pStyle w:val="N1"/>
              <w:numPr>
                <w:ilvl w:val="0"/>
                <w:numId w:val="20"/>
              </w:numPr>
            </w:pPr>
            <w:r>
              <w:rPr>
                <w:rFonts w:hint="eastAsia"/>
              </w:rPr>
              <w:lastRenderedPageBreak/>
              <w:t>使用者選取</w:t>
            </w:r>
            <w:r w:rsidR="00C8705D">
              <w:rPr>
                <w:rFonts w:hint="eastAsia"/>
              </w:rPr>
              <w:t>使用者管理</w:t>
            </w:r>
            <w:r>
              <w:rPr>
                <w:rFonts w:hint="eastAsia"/>
              </w:rPr>
              <w:t>模組，選擇角色</w:t>
            </w:r>
            <w:r w:rsidR="00F46D8F">
              <w:rPr>
                <w:rFonts w:hint="eastAsia"/>
              </w:rPr>
              <w:t>可查詢組織</w:t>
            </w:r>
            <w:r w:rsidR="009F0877">
              <w:rPr>
                <w:rFonts w:hint="eastAsia"/>
              </w:rPr>
              <w:t>設定</w:t>
            </w:r>
            <w:r w:rsidR="00C8705D">
              <w:rPr>
                <w:rFonts w:hint="eastAsia"/>
              </w:rPr>
              <w:t>。</w:t>
            </w:r>
          </w:p>
          <w:p w:rsidR="006D0E67" w:rsidRDefault="006D0E67" w:rsidP="00C8705D">
            <w:pPr>
              <w:pStyle w:val="N1"/>
              <w:numPr>
                <w:ilvl w:val="0"/>
                <w:numId w:val="20"/>
              </w:numPr>
            </w:pPr>
            <w:r>
              <w:rPr>
                <w:rFonts w:hint="eastAsia"/>
              </w:rPr>
              <w:t>查詢角色</w:t>
            </w:r>
          </w:p>
          <w:p w:rsidR="006D0E67" w:rsidRDefault="006D0E67" w:rsidP="00C8705D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使用者輸入查詢條件篩選欲選取的角色，查詢條件</w:t>
            </w:r>
            <w:r w:rsidR="007C211A" w:rsidRPr="007C211A">
              <w:rPr>
                <w:rFonts w:hint="eastAsia"/>
                <w:bdr w:val="single" w:sz="4" w:space="0" w:color="auto"/>
              </w:rPr>
              <w:t>角色</w:t>
            </w:r>
            <w:r w:rsidRPr="00C8705D">
              <w:rPr>
                <w:rFonts w:hint="eastAsia"/>
                <w:bdr w:val="single" w:sz="4" w:space="0" w:color="auto"/>
              </w:rPr>
              <w:t>代號</w:t>
            </w:r>
            <w:r w:rsidR="00000E10" w:rsidRPr="00000E10">
              <w:rPr>
                <w:rFonts w:hint="eastAsia"/>
              </w:rPr>
              <w:t>、</w:t>
            </w:r>
            <w:r w:rsidR="007C211A" w:rsidRPr="007C211A">
              <w:rPr>
                <w:rFonts w:hint="eastAsia"/>
                <w:bdr w:val="single" w:sz="4" w:space="0" w:color="auto"/>
              </w:rPr>
              <w:t>角色</w:t>
            </w:r>
            <w:r w:rsidRPr="00C8705D">
              <w:rPr>
                <w:rFonts w:hint="eastAsia"/>
                <w:bdr w:val="single" w:sz="4" w:space="0" w:color="auto"/>
              </w:rPr>
              <w:t>名稱</w:t>
            </w:r>
            <w:r w:rsidR="00000E10" w:rsidRPr="00000E10">
              <w:rPr>
                <w:rFonts w:hint="eastAsia"/>
              </w:rPr>
              <w:t>、</w:t>
            </w:r>
            <w:r w:rsidRPr="00C8705D">
              <w:rPr>
                <w:rFonts w:hint="eastAsia"/>
                <w:bdr w:val="single" w:sz="4" w:space="0" w:color="auto"/>
              </w:rPr>
              <w:t>角色</w:t>
            </w:r>
            <w:r w:rsidR="007C211A">
              <w:rPr>
                <w:rFonts w:hint="eastAsia"/>
                <w:bdr w:val="single" w:sz="4" w:space="0" w:color="auto"/>
              </w:rPr>
              <w:t>來源</w:t>
            </w:r>
            <w:r w:rsidR="00000E10">
              <w:rPr>
                <w:rFonts w:hint="eastAsia"/>
              </w:rPr>
              <w:t>。</w:t>
            </w:r>
          </w:p>
          <w:p w:rsidR="006D0E67" w:rsidRDefault="007C211A" w:rsidP="00C8705D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按下</w:t>
            </w:r>
            <w:r w:rsidRPr="004642CA">
              <w:rPr>
                <w:rFonts w:hint="eastAsia"/>
                <w:bdr w:val="single" w:sz="4" w:space="0" w:color="auto"/>
                <w:shd w:val="pct15" w:color="auto" w:fill="FFFFFF"/>
              </w:rPr>
              <w:t>確認</w:t>
            </w:r>
            <w:r>
              <w:rPr>
                <w:rFonts w:hint="eastAsia"/>
              </w:rPr>
              <w:t>按鈕後，</w:t>
            </w:r>
            <w:r w:rsidR="006D0E67">
              <w:rPr>
                <w:rFonts w:hint="eastAsia"/>
              </w:rPr>
              <w:t>系統依查詢條件顯示資料於</w:t>
            </w:r>
            <w:r w:rsidR="00A4066A">
              <w:rPr>
                <w:rFonts w:hint="eastAsia"/>
              </w:rPr>
              <w:t>下方</w:t>
            </w:r>
            <w:r w:rsidR="006D0E67">
              <w:rPr>
                <w:rFonts w:hint="eastAsia"/>
              </w:rPr>
              <w:t>grid</w:t>
            </w:r>
            <w:r w:rsidR="00A4066A">
              <w:rPr>
                <w:rFonts w:hint="eastAsia"/>
              </w:rPr>
              <w:t>。</w:t>
            </w:r>
          </w:p>
          <w:p w:rsidR="00A4066A" w:rsidRDefault="00A4066A" w:rsidP="00C8705D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點選</w:t>
            </w:r>
            <w:r>
              <w:rPr>
                <w:rFonts w:hint="eastAsia"/>
              </w:rPr>
              <w:t>grid</w:t>
            </w:r>
            <w:r>
              <w:rPr>
                <w:rFonts w:hint="eastAsia"/>
              </w:rPr>
              <w:t>中的</w:t>
            </w:r>
            <w:r w:rsidRPr="004642CA">
              <w:rPr>
                <w:rFonts w:hint="eastAsia"/>
                <w:bdr w:val="single" w:sz="4" w:space="0" w:color="auto"/>
                <w:shd w:val="pct15" w:color="auto" w:fill="FFFFFF"/>
              </w:rPr>
              <w:t>明細</w:t>
            </w:r>
            <w:r>
              <w:rPr>
                <w:rFonts w:hint="eastAsia"/>
              </w:rPr>
              <w:t>按鈕，顯示該角色的</w:t>
            </w:r>
            <w:r w:rsidR="00716FF6">
              <w:rPr>
                <w:rFonts w:hint="eastAsia"/>
              </w:rPr>
              <w:t>功能清單對應</w:t>
            </w:r>
            <w:r>
              <w:rPr>
                <w:rFonts w:hint="eastAsia"/>
              </w:rPr>
              <w:t>資料。</w:t>
            </w:r>
          </w:p>
          <w:p w:rsidR="006D0E67" w:rsidRDefault="00F46D8F" w:rsidP="00C8705D">
            <w:pPr>
              <w:pStyle w:val="N1"/>
              <w:numPr>
                <w:ilvl w:val="0"/>
                <w:numId w:val="20"/>
              </w:numPr>
            </w:pPr>
            <w:r>
              <w:rPr>
                <w:rFonts w:hint="eastAsia"/>
              </w:rPr>
              <w:t>部門</w:t>
            </w:r>
            <w:r w:rsidR="00C7257C">
              <w:rPr>
                <w:rFonts w:hint="eastAsia"/>
              </w:rPr>
              <w:t>查詢及</w:t>
            </w:r>
            <w:r>
              <w:rPr>
                <w:rFonts w:hint="eastAsia"/>
              </w:rPr>
              <w:t>可查詢組織</w:t>
            </w:r>
            <w:r w:rsidR="00C7257C">
              <w:rPr>
                <w:rFonts w:hint="eastAsia"/>
              </w:rPr>
              <w:t>設定</w:t>
            </w:r>
          </w:p>
          <w:p w:rsidR="00A82C03" w:rsidRDefault="00A82C03" w:rsidP="00A82C03">
            <w:pPr>
              <w:pStyle w:val="aa"/>
              <w:numPr>
                <w:ilvl w:val="1"/>
                <w:numId w:val="20"/>
              </w:numPr>
              <w:ind w:leftChars="0"/>
            </w:pPr>
            <w:r>
              <w:rPr>
                <w:rFonts w:hint="eastAsia"/>
              </w:rPr>
              <w:t>點選角色查詢結果中角色明細</w:t>
            </w:r>
            <w:r>
              <w:rPr>
                <w:rFonts w:hint="eastAsia"/>
              </w:rPr>
              <w:t>Grid</w:t>
            </w:r>
            <w:r>
              <w:rPr>
                <w:rFonts w:hint="eastAsia"/>
              </w:rPr>
              <w:t>中的</w:t>
            </w:r>
            <w:r w:rsidRPr="00B23257">
              <w:rPr>
                <w:rFonts w:hint="eastAsia"/>
                <w:bdr w:val="single" w:sz="4" w:space="0" w:color="auto"/>
                <w:shd w:val="pct15" w:color="auto" w:fill="FFFFFF"/>
              </w:rPr>
              <w:t>明細</w:t>
            </w:r>
            <w:r>
              <w:rPr>
                <w:rFonts w:hint="eastAsia"/>
              </w:rPr>
              <w:t>按鈕，以換頁方式顯示帳號查詢及帳號設定頁面。</w:t>
            </w:r>
          </w:p>
          <w:p w:rsidR="006D0E67" w:rsidRDefault="00A82C03" w:rsidP="00A82C03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角色欄位由前一頁角色明細帶入組成，格式為「角色代號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角色名稱」，且為唯讀顯示</w:t>
            </w:r>
            <w:r>
              <w:rPr>
                <w:rFonts w:hint="eastAsia"/>
              </w:rPr>
              <w:t>(Label</w:t>
            </w:r>
            <w:r>
              <w:rPr>
                <w:rFonts w:hint="eastAsia"/>
              </w:rPr>
              <w:t>欄位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。</w:t>
            </w:r>
          </w:p>
          <w:p w:rsidR="00171819" w:rsidRDefault="006D0E67" w:rsidP="00C8705D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使用者</w:t>
            </w:r>
            <w:r w:rsidR="00171819">
              <w:rPr>
                <w:rFonts w:hint="eastAsia"/>
              </w:rPr>
              <w:t>輸入</w:t>
            </w:r>
            <w:r w:rsidR="00F46D8F">
              <w:rPr>
                <w:rFonts w:hint="eastAsia"/>
                <w:bdr w:val="single" w:sz="4" w:space="0" w:color="auto"/>
              </w:rPr>
              <w:t>部門代號</w:t>
            </w:r>
            <w:r w:rsidR="00A82C03" w:rsidRPr="00A82C03">
              <w:rPr>
                <w:rFonts w:hint="eastAsia"/>
              </w:rPr>
              <w:t>查詢條件</w:t>
            </w:r>
            <w:r w:rsidR="00A82C03">
              <w:rPr>
                <w:rFonts w:hint="eastAsia"/>
              </w:rPr>
              <w:t>，按下</w:t>
            </w:r>
            <w:r w:rsidR="00A82C03" w:rsidRPr="00A82C03">
              <w:rPr>
                <w:rFonts w:hint="eastAsia"/>
                <w:bdr w:val="single" w:sz="4" w:space="0" w:color="auto"/>
                <w:shd w:val="pct15" w:color="auto" w:fill="FFFFFF"/>
              </w:rPr>
              <w:t>確認</w:t>
            </w:r>
            <w:r w:rsidR="00A82C03">
              <w:rPr>
                <w:rFonts w:hint="eastAsia"/>
              </w:rPr>
              <w:t>按鈕後，在</w:t>
            </w:r>
            <w:r w:rsidR="007E0FDB">
              <w:rPr>
                <w:rFonts w:hint="eastAsia"/>
              </w:rPr>
              <w:t>下方</w:t>
            </w:r>
            <w:r w:rsidR="00A82C03">
              <w:rPr>
                <w:rFonts w:hint="eastAsia"/>
              </w:rPr>
              <w:t>顯示</w:t>
            </w:r>
            <w:r w:rsidR="00103569">
              <w:rPr>
                <w:rFonts w:hint="eastAsia"/>
              </w:rPr>
              <w:t>部門組織</w:t>
            </w:r>
            <w:r w:rsidR="00A82C03">
              <w:rPr>
                <w:rFonts w:hint="eastAsia"/>
              </w:rPr>
              <w:t>查詢結果，</w:t>
            </w:r>
            <w:r w:rsidR="008B5619">
              <w:rPr>
                <w:rFonts w:hint="eastAsia"/>
              </w:rPr>
              <w:t>以及</w:t>
            </w:r>
            <w:r w:rsidR="007E0FDB">
              <w:rPr>
                <w:rFonts w:hint="eastAsia"/>
              </w:rPr>
              <w:t>此角色相對應的</w:t>
            </w:r>
            <w:r w:rsidR="00103569">
              <w:rPr>
                <w:rFonts w:hint="eastAsia"/>
              </w:rPr>
              <w:t>可查詢組織</w:t>
            </w:r>
            <w:r w:rsidR="007E0FDB">
              <w:rPr>
                <w:rFonts w:hint="eastAsia"/>
              </w:rPr>
              <w:t>設定</w:t>
            </w:r>
            <w:r w:rsidR="00171819">
              <w:rPr>
                <w:rFonts w:hint="eastAsia"/>
              </w:rPr>
              <w:t>。</w:t>
            </w:r>
          </w:p>
          <w:p w:rsidR="006D0E67" w:rsidRDefault="00103569" w:rsidP="00126434">
            <w:pPr>
              <w:pStyle w:val="N1"/>
              <w:numPr>
                <w:ilvl w:val="1"/>
                <w:numId w:val="20"/>
              </w:numPr>
              <w:rPr>
                <w:rFonts w:hint="eastAsia"/>
              </w:rPr>
            </w:pPr>
            <w:r w:rsidRPr="00B65986">
              <w:rPr>
                <w:rFonts w:hint="eastAsia"/>
              </w:rPr>
              <w:t>勾選上層</w:t>
            </w:r>
            <w:r>
              <w:rPr>
                <w:rFonts w:hint="eastAsia"/>
              </w:rPr>
              <w:t>部門</w:t>
            </w:r>
            <w:r w:rsidRPr="00B65986">
              <w:rPr>
                <w:rFonts w:hint="eastAsia"/>
              </w:rPr>
              <w:t>則下層所有</w:t>
            </w:r>
            <w:r>
              <w:rPr>
                <w:rFonts w:hint="eastAsia"/>
              </w:rPr>
              <w:t>部門</w:t>
            </w:r>
            <w:r w:rsidRPr="00B65986">
              <w:rPr>
                <w:rFonts w:hint="eastAsia"/>
              </w:rPr>
              <w:t>均全數選取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EX:</w:t>
            </w:r>
            <w:r>
              <w:rPr>
                <w:rFonts w:hint="eastAsia"/>
              </w:rPr>
              <w:t>勾選北一營業所，則下一層南港營業所及其所有子部門將一併被勾選。</w:t>
            </w:r>
          </w:p>
          <w:p w:rsidR="00964793" w:rsidRDefault="00964793" w:rsidP="00126434">
            <w:pPr>
              <w:pStyle w:val="N1"/>
              <w:numPr>
                <w:ilvl w:val="1"/>
                <w:numId w:val="20"/>
              </w:numPr>
            </w:pPr>
            <w:r w:rsidRPr="00A472F0">
              <w:rPr>
                <w:rFonts w:hint="eastAsia"/>
              </w:rPr>
              <w:t>如將任一下層組織勾選取消，則上層組織同樣會自動取消勾選</w:t>
            </w:r>
            <w:r>
              <w:rPr>
                <w:rFonts w:hint="eastAsia"/>
              </w:rPr>
              <w:t>。</w:t>
            </w:r>
          </w:p>
          <w:p w:rsidR="006D0E67" w:rsidRDefault="006D0E67" w:rsidP="00C8705D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確認後點選</w:t>
            </w:r>
            <w:r w:rsidRPr="004642CA">
              <w:rPr>
                <w:rFonts w:hint="eastAsia"/>
                <w:bdr w:val="single" w:sz="4" w:space="0" w:color="auto"/>
                <w:shd w:val="pct15" w:color="auto" w:fill="FFFFFF"/>
              </w:rPr>
              <w:t>儲存</w:t>
            </w:r>
            <w:r w:rsidR="00171819">
              <w:rPr>
                <w:rFonts w:hint="eastAsia"/>
              </w:rPr>
              <w:t>按鈕</w:t>
            </w:r>
            <w:r>
              <w:rPr>
                <w:rFonts w:hint="eastAsia"/>
              </w:rPr>
              <w:t>，</w:t>
            </w:r>
            <w:r w:rsidR="009F0EAE">
              <w:rPr>
                <w:rFonts w:hint="eastAsia"/>
              </w:rPr>
              <w:t>系統回應更新成功訊息，並導回角色查詢頁面，</w:t>
            </w:r>
            <w:r w:rsidR="009F0EAE" w:rsidRPr="000F72B3">
              <w:rPr>
                <w:rFonts w:hint="eastAsia"/>
              </w:rPr>
              <w:t>查詢</w:t>
            </w:r>
            <w:r w:rsidR="009F0EAE">
              <w:rPr>
                <w:rFonts w:hint="eastAsia"/>
              </w:rPr>
              <w:t>頁面下方</w:t>
            </w:r>
            <w:r w:rsidR="009F0EAE" w:rsidRPr="000F72B3">
              <w:rPr>
                <w:rFonts w:hint="eastAsia"/>
              </w:rPr>
              <w:t>grid</w:t>
            </w:r>
            <w:r w:rsidR="009F0EAE" w:rsidRPr="000F72B3">
              <w:rPr>
                <w:rFonts w:hint="eastAsia"/>
              </w:rPr>
              <w:t>帶出</w:t>
            </w:r>
            <w:r w:rsidR="009F0EAE">
              <w:rPr>
                <w:rFonts w:hint="eastAsia"/>
              </w:rPr>
              <w:t>原查詢條件</w:t>
            </w:r>
            <w:r w:rsidR="009F0EAE" w:rsidRPr="000F72B3">
              <w:rPr>
                <w:rFonts w:hint="eastAsia"/>
              </w:rPr>
              <w:t>資料</w:t>
            </w:r>
            <w:r w:rsidR="009F0EAE">
              <w:rPr>
                <w:rFonts w:hint="eastAsia"/>
              </w:rPr>
              <w:t>並帶回第一頁。</w:t>
            </w:r>
          </w:p>
          <w:p w:rsidR="0045054B" w:rsidRDefault="005F5792" w:rsidP="005F5792">
            <w:pPr>
              <w:pStyle w:val="N1"/>
              <w:numPr>
                <w:ilvl w:val="0"/>
                <w:numId w:val="20"/>
              </w:numPr>
            </w:pPr>
            <w:r>
              <w:rPr>
                <w:rFonts w:hint="eastAsia"/>
              </w:rPr>
              <w:t>匯出角色</w:t>
            </w:r>
            <w:r w:rsidR="00103569">
              <w:rPr>
                <w:rFonts w:hint="eastAsia"/>
              </w:rPr>
              <w:t>可查詢組織</w:t>
            </w:r>
            <w:r>
              <w:rPr>
                <w:rFonts w:hint="eastAsia"/>
              </w:rPr>
              <w:t>對應</w:t>
            </w:r>
          </w:p>
          <w:p w:rsidR="00930212" w:rsidRDefault="00930212" w:rsidP="00930212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使用者於角色查詢後，按下下方的</w:t>
            </w:r>
            <w:r w:rsidRPr="002A79D7">
              <w:rPr>
                <w:rFonts w:hint="eastAsia"/>
                <w:bdr w:val="single" w:sz="4" w:space="0" w:color="auto"/>
                <w:shd w:val="pct15" w:color="auto" w:fill="FFFFFF"/>
              </w:rPr>
              <w:t>匯出</w:t>
            </w:r>
            <w:r w:rsidRPr="002A79D7">
              <w:rPr>
                <w:rFonts w:hint="eastAsia"/>
                <w:bdr w:val="single" w:sz="4" w:space="0" w:color="auto"/>
                <w:shd w:val="pct15" w:color="auto" w:fill="FFFFFF"/>
              </w:rPr>
              <w:t>Excel</w:t>
            </w:r>
            <w:r>
              <w:rPr>
                <w:rFonts w:hint="eastAsia"/>
              </w:rPr>
              <w:t>按鈕。</w:t>
            </w:r>
          </w:p>
          <w:p w:rsidR="005F5792" w:rsidRPr="00435B82" w:rsidRDefault="00930212" w:rsidP="00930212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系統將角色功能</w:t>
            </w:r>
            <w:r w:rsidR="00967B7D">
              <w:rPr>
                <w:rFonts w:hint="eastAsia"/>
              </w:rPr>
              <w:t>清單</w:t>
            </w:r>
            <w:r>
              <w:rPr>
                <w:rFonts w:hint="eastAsia"/>
              </w:rPr>
              <w:t>對應查詢結果匯出成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檔案，附檔名為</w:t>
            </w:r>
            <w:proofErr w:type="spellStart"/>
            <w:r>
              <w:rPr>
                <w:rFonts w:hint="eastAsia"/>
              </w:rPr>
              <w:t>xls</w:t>
            </w:r>
            <w:proofErr w:type="spellEnd"/>
            <w:r>
              <w:rPr>
                <w:rFonts w:hint="eastAsia"/>
              </w:rPr>
              <w:t>，</w:t>
            </w:r>
            <w:r w:rsidRPr="002A79D7">
              <w:rPr>
                <w:rFonts w:hint="eastAsia"/>
                <w:highlight w:val="yellow"/>
              </w:rPr>
              <w:t>檔名為</w:t>
            </w:r>
            <w:r w:rsidRPr="002A79D7">
              <w:rPr>
                <w:rFonts w:hint="eastAsia"/>
                <w:highlight w:val="yellow"/>
              </w:rPr>
              <w:t>Role</w:t>
            </w:r>
            <w:r w:rsidR="00103569">
              <w:t xml:space="preserve"> </w:t>
            </w:r>
            <w:r w:rsidR="00103569" w:rsidRPr="00103569">
              <w:rPr>
                <w:rFonts w:hint="eastAsia"/>
                <w:highlight w:val="yellow"/>
              </w:rPr>
              <w:t>Q</w:t>
            </w:r>
            <w:r w:rsidR="00103569" w:rsidRPr="00103569">
              <w:rPr>
                <w:highlight w:val="yellow"/>
              </w:rPr>
              <w:t>uery</w:t>
            </w:r>
            <w:r w:rsidR="00103569" w:rsidRPr="00103569">
              <w:rPr>
                <w:rFonts w:hint="eastAsia"/>
                <w:highlight w:val="yellow"/>
              </w:rPr>
              <w:t>S</w:t>
            </w:r>
            <w:r w:rsidR="00103569" w:rsidRPr="00103569">
              <w:rPr>
                <w:highlight w:val="yellow"/>
              </w:rPr>
              <w:t>cope</w:t>
            </w:r>
            <w:r w:rsidRPr="002A79D7">
              <w:rPr>
                <w:rFonts w:hint="eastAsia"/>
                <w:highlight w:val="yellow"/>
              </w:rPr>
              <w:t>Export_yyyyMMdd.xls</w:t>
            </w:r>
            <w:r>
              <w:rPr>
                <w:rFonts w:hint="eastAsia"/>
              </w:rPr>
              <w:t>。</w:t>
            </w:r>
          </w:p>
        </w:tc>
      </w:tr>
      <w:tr w:rsidR="00F36EE8" w:rsidRPr="00472CFB" w:rsidTr="00BC7677">
        <w:tblPrEx>
          <w:shd w:val="clear" w:color="auto" w:fill="E6E6E6"/>
        </w:tblPrEx>
        <w:trPr>
          <w:trHeight w:val="454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F36EE8" w:rsidRPr="00435B82" w:rsidRDefault="00F36EE8" w:rsidP="00C74EC2">
            <w:pPr>
              <w:jc w:val="center"/>
              <w:rPr>
                <w:szCs w:val="24"/>
              </w:rPr>
            </w:pPr>
            <w:r w:rsidRPr="00435B82">
              <w:rPr>
                <w:rFonts w:hint="eastAsia"/>
                <w:szCs w:val="24"/>
              </w:rPr>
              <w:t xml:space="preserve">O. </w:t>
            </w:r>
            <w:r w:rsidRPr="00435B82">
              <w:rPr>
                <w:rFonts w:hint="eastAsia"/>
                <w:szCs w:val="24"/>
              </w:rPr>
              <w:t>規則說明</w:t>
            </w:r>
          </w:p>
        </w:tc>
      </w:tr>
      <w:tr w:rsidR="00F36EE8" w:rsidRPr="00472CFB" w:rsidTr="00BC7677">
        <w:tblPrEx>
          <w:shd w:val="clear" w:color="auto" w:fill="E6E6E6"/>
        </w:tblPrEx>
        <w:trPr>
          <w:trHeight w:val="869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0A21" w:rsidRDefault="00C8705D" w:rsidP="004634BB">
            <w:pPr>
              <w:pStyle w:val="O2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</w:rPr>
              <w:t>資料驗證</w:t>
            </w:r>
          </w:p>
          <w:p w:rsidR="006D6E39" w:rsidRPr="00D04325" w:rsidRDefault="006D6E39" w:rsidP="00172069">
            <w:pPr>
              <w:pStyle w:val="O2"/>
              <w:numPr>
                <w:ilvl w:val="0"/>
                <w:numId w:val="0"/>
              </w:numPr>
              <w:jc w:val="both"/>
            </w:pPr>
          </w:p>
        </w:tc>
      </w:tr>
      <w:tr w:rsidR="00C24106" w:rsidRPr="00472CFB" w:rsidTr="00BC7677">
        <w:tblPrEx>
          <w:shd w:val="clear" w:color="auto" w:fill="E6E6E6"/>
        </w:tblPrEx>
        <w:trPr>
          <w:trHeight w:val="454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C24106" w:rsidRPr="00472CFB" w:rsidRDefault="00F36EE8" w:rsidP="00C74E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P</w:t>
            </w:r>
            <w:r w:rsidR="00C06FAC" w:rsidRPr="00472CFB">
              <w:rPr>
                <w:rFonts w:hint="eastAsia"/>
                <w:szCs w:val="24"/>
              </w:rPr>
              <w:t>.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其他</w:t>
            </w:r>
          </w:p>
        </w:tc>
      </w:tr>
      <w:tr w:rsidR="00C24106" w:rsidRPr="00472CFB" w:rsidTr="0046257B">
        <w:tblPrEx>
          <w:shd w:val="clear" w:color="auto" w:fill="E6E6E6"/>
        </w:tblPrEx>
        <w:trPr>
          <w:trHeight w:val="2030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705D" w:rsidRDefault="00C8705D" w:rsidP="00AF4342">
            <w:pPr>
              <w:pStyle w:val="aa"/>
              <w:ind w:leftChars="0" w:left="0"/>
            </w:pPr>
            <w:r>
              <w:rPr>
                <w:rFonts w:hint="eastAsia"/>
              </w:rPr>
              <w:t>特殊流程</w:t>
            </w:r>
          </w:p>
          <w:p w:rsidR="0037069E" w:rsidRDefault="0037069E" w:rsidP="00AF4342">
            <w:pPr>
              <w:pStyle w:val="aa"/>
              <w:numPr>
                <w:ilvl w:val="0"/>
                <w:numId w:val="27"/>
              </w:numPr>
              <w:ind w:leftChars="0"/>
            </w:pPr>
            <w:r>
              <w:rPr>
                <w:rFonts w:hint="eastAsia"/>
              </w:rPr>
              <w:t>查詢角色</w:t>
            </w:r>
          </w:p>
          <w:p w:rsidR="00171819" w:rsidRDefault="00171819" w:rsidP="00AF4342">
            <w:pPr>
              <w:pStyle w:val="aa"/>
              <w:numPr>
                <w:ilvl w:val="1"/>
                <w:numId w:val="24"/>
              </w:numPr>
              <w:ind w:leftChars="0"/>
            </w:pPr>
            <w:r>
              <w:rPr>
                <w:rFonts w:hint="eastAsia"/>
              </w:rPr>
              <w:t>使用者於</w:t>
            </w:r>
            <w:r w:rsidR="00550A69">
              <w:rPr>
                <w:rFonts w:hint="eastAsia"/>
              </w:rPr>
              <w:t>角色</w:t>
            </w:r>
            <w:r>
              <w:rPr>
                <w:rFonts w:hint="eastAsia"/>
              </w:rPr>
              <w:t>查詢時，點選</w:t>
            </w:r>
            <w:r w:rsidRPr="004642CA">
              <w:rPr>
                <w:rFonts w:hint="eastAsia"/>
                <w:bdr w:val="single" w:sz="4" w:space="0" w:color="auto"/>
                <w:shd w:val="pct15" w:color="auto" w:fill="FFFFFF"/>
              </w:rPr>
              <w:t>清除重填</w:t>
            </w:r>
            <w:r>
              <w:rPr>
                <w:rFonts w:hint="eastAsia"/>
              </w:rPr>
              <w:t>按鈕，將所有已輸入的查詢條件清除。</w:t>
            </w:r>
          </w:p>
          <w:p w:rsidR="0037069E" w:rsidRDefault="00462229" w:rsidP="00AF4342">
            <w:pPr>
              <w:pStyle w:val="aa"/>
              <w:numPr>
                <w:ilvl w:val="0"/>
                <w:numId w:val="24"/>
              </w:numPr>
              <w:ind w:leftChars="0"/>
            </w:pPr>
            <w:r>
              <w:rPr>
                <w:rFonts w:hint="eastAsia"/>
              </w:rPr>
              <w:t>部門查詢及可查詢組織設定</w:t>
            </w:r>
          </w:p>
          <w:p w:rsidR="00626312" w:rsidRDefault="00626312" w:rsidP="00AF4342">
            <w:pPr>
              <w:pStyle w:val="aa"/>
              <w:numPr>
                <w:ilvl w:val="1"/>
                <w:numId w:val="24"/>
              </w:numPr>
              <w:ind w:leftChars="0"/>
            </w:pPr>
            <w:r>
              <w:rPr>
                <w:rFonts w:hint="eastAsia"/>
              </w:rPr>
              <w:t>使用者於</w:t>
            </w:r>
            <w:r w:rsidR="00462229">
              <w:rPr>
                <w:rFonts w:hint="eastAsia"/>
              </w:rPr>
              <w:t>部門</w:t>
            </w:r>
            <w:r w:rsidR="007F1B1B">
              <w:rPr>
                <w:rFonts w:hint="eastAsia"/>
              </w:rPr>
              <w:t>查詢</w:t>
            </w:r>
            <w:r>
              <w:rPr>
                <w:rFonts w:hint="eastAsia"/>
              </w:rPr>
              <w:t>時，點選</w:t>
            </w:r>
            <w:r w:rsidRPr="007F1B1B">
              <w:rPr>
                <w:rFonts w:hint="eastAsia"/>
                <w:bdr w:val="single" w:sz="4" w:space="0" w:color="auto"/>
                <w:shd w:val="pct15" w:color="auto" w:fill="FFFFFF"/>
              </w:rPr>
              <w:t>清除重填</w:t>
            </w:r>
            <w:r>
              <w:rPr>
                <w:rFonts w:hint="eastAsia"/>
              </w:rPr>
              <w:t>按鈕，系統提示「是否將所有欄位清除」，若選擇是，則清除所有欄位，若選擇否，則不做任何動作。</w:t>
            </w:r>
          </w:p>
          <w:p w:rsidR="007F1B1B" w:rsidRDefault="007F1B1B" w:rsidP="00AF4342">
            <w:pPr>
              <w:pStyle w:val="aa"/>
              <w:numPr>
                <w:ilvl w:val="1"/>
                <w:numId w:val="24"/>
              </w:numPr>
              <w:ind w:leftChars="0"/>
            </w:pPr>
            <w:r>
              <w:rPr>
                <w:rFonts w:hint="eastAsia"/>
              </w:rPr>
              <w:t>使用者於</w:t>
            </w:r>
            <w:r w:rsidR="00462229">
              <w:rPr>
                <w:rFonts w:hint="eastAsia"/>
              </w:rPr>
              <w:t>可查詢組織</w:t>
            </w:r>
            <w:r>
              <w:rPr>
                <w:rFonts w:hint="eastAsia"/>
              </w:rPr>
              <w:t>設定時，點選</w:t>
            </w:r>
            <w:r w:rsidRPr="007F1B1B">
              <w:rPr>
                <w:rFonts w:hint="eastAsia"/>
                <w:bdr w:val="single" w:sz="4" w:space="0" w:color="auto"/>
                <w:shd w:val="pct15" w:color="auto" w:fill="FFFFFF"/>
              </w:rPr>
              <w:t>清除重填</w:t>
            </w:r>
            <w:r w:rsidR="00550A69">
              <w:rPr>
                <w:rFonts w:hint="eastAsia"/>
              </w:rPr>
              <w:t>按鈕，系統提示「是否將此</w:t>
            </w:r>
            <w:r w:rsidR="00462229">
              <w:rPr>
                <w:rFonts w:hint="eastAsia"/>
              </w:rPr>
              <w:t>組織樹</w:t>
            </w:r>
            <w:r w:rsidR="00550A69">
              <w:rPr>
                <w:rFonts w:hint="eastAsia"/>
              </w:rPr>
              <w:t>的</w:t>
            </w:r>
            <w:r w:rsidR="00462229">
              <w:rPr>
                <w:rFonts w:hint="eastAsia"/>
              </w:rPr>
              <w:t>所有可查詢權限</w:t>
            </w:r>
            <w:r>
              <w:rPr>
                <w:rFonts w:hint="eastAsia"/>
              </w:rPr>
              <w:t>清除」，若選擇是，則移除</w:t>
            </w:r>
            <w:r w:rsidR="00462229">
              <w:rPr>
                <w:rFonts w:hint="eastAsia"/>
              </w:rPr>
              <w:t>此組織樹的所有可查詢權限</w:t>
            </w:r>
            <w:r>
              <w:rPr>
                <w:rFonts w:hint="eastAsia"/>
              </w:rPr>
              <w:t>，若選擇否，則不做任何動作。</w:t>
            </w:r>
          </w:p>
          <w:p w:rsidR="00F01F2D" w:rsidRDefault="007F1B1B" w:rsidP="001D0BD5">
            <w:pPr>
              <w:pStyle w:val="aa"/>
              <w:numPr>
                <w:ilvl w:val="1"/>
                <w:numId w:val="24"/>
              </w:numPr>
              <w:ind w:leftChars="0"/>
            </w:pPr>
            <w:r>
              <w:rPr>
                <w:rFonts w:hint="eastAsia"/>
              </w:rPr>
              <w:t>使用者於</w:t>
            </w:r>
            <w:r w:rsidR="00462229">
              <w:rPr>
                <w:rFonts w:hint="eastAsia"/>
              </w:rPr>
              <w:t>可查詢組織</w:t>
            </w:r>
            <w:r>
              <w:rPr>
                <w:rFonts w:hint="eastAsia"/>
              </w:rPr>
              <w:t>設定時，點選</w:t>
            </w:r>
            <w:r w:rsidRPr="000A4B4A">
              <w:rPr>
                <w:rFonts w:hint="eastAsia"/>
                <w:bdr w:val="single" w:sz="4" w:space="0" w:color="auto"/>
                <w:shd w:val="pct15" w:color="auto" w:fill="FFFFFF"/>
              </w:rPr>
              <w:t>回上一頁</w:t>
            </w:r>
            <w:r>
              <w:rPr>
                <w:rFonts w:hint="eastAsia"/>
              </w:rPr>
              <w:t>按鈕，系統導回角色查詢頁面。</w:t>
            </w:r>
          </w:p>
          <w:p w:rsidR="00FA01DC" w:rsidRDefault="00FA01DC" w:rsidP="00FA01DC">
            <w:pPr>
              <w:pStyle w:val="aa"/>
              <w:ind w:leftChars="13" w:left="31"/>
            </w:pPr>
          </w:p>
          <w:p w:rsidR="00C8705D" w:rsidRDefault="00C8705D" w:rsidP="00AF4342">
            <w:pPr>
              <w:pStyle w:val="aa"/>
              <w:ind w:leftChars="0" w:left="0"/>
            </w:pPr>
            <w:r>
              <w:rPr>
                <w:rFonts w:hint="eastAsia"/>
              </w:rPr>
              <w:t>異常處理</w:t>
            </w:r>
          </w:p>
          <w:p w:rsidR="00B54B7D" w:rsidRDefault="006D6E39" w:rsidP="00AF4342">
            <w:pPr>
              <w:pStyle w:val="aa"/>
              <w:numPr>
                <w:ilvl w:val="0"/>
                <w:numId w:val="29"/>
              </w:numPr>
              <w:ind w:leftChars="0"/>
            </w:pPr>
            <w:r>
              <w:rPr>
                <w:rFonts w:hint="eastAsia"/>
              </w:rPr>
              <w:t>角色維護畫面異常顯示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系統忙碌中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訊息，系統</w:t>
            </w:r>
            <w:r>
              <w:rPr>
                <w:rFonts w:hint="eastAsia"/>
              </w:rPr>
              <w:t>Log(</w:t>
            </w:r>
            <w:r>
              <w:rPr>
                <w:rFonts w:hint="eastAsia"/>
              </w:rPr>
              <w:t>文字檔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紀錄異常原因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可能為</w:t>
            </w:r>
            <w:r>
              <w:rPr>
                <w:rFonts w:hint="eastAsia"/>
              </w:rPr>
              <w:t>DB</w:t>
            </w:r>
            <w:r>
              <w:rPr>
                <w:rFonts w:hint="eastAsia"/>
              </w:rPr>
              <w:t>問題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。</w:t>
            </w:r>
          </w:p>
          <w:p w:rsidR="0023053C" w:rsidRDefault="0023053C" w:rsidP="00AF4342">
            <w:pPr>
              <w:pStyle w:val="aa"/>
              <w:ind w:leftChars="0" w:left="425"/>
            </w:pPr>
          </w:p>
          <w:p w:rsidR="0023053C" w:rsidRDefault="0023053C" w:rsidP="0023053C">
            <w:pPr>
              <w:pStyle w:val="aa"/>
              <w:ind w:leftChars="0" w:left="0"/>
            </w:pPr>
            <w:r>
              <w:rPr>
                <w:rFonts w:hint="eastAsia"/>
              </w:rPr>
              <w:lastRenderedPageBreak/>
              <w:t>Log</w:t>
            </w:r>
            <w:r>
              <w:rPr>
                <w:rFonts w:hint="eastAsia"/>
              </w:rPr>
              <w:t>紀錄</w:t>
            </w:r>
          </w:p>
          <w:p w:rsidR="0023053C" w:rsidRPr="0023053C" w:rsidRDefault="0023053C" w:rsidP="0023053C">
            <w:pPr>
              <w:pStyle w:val="aa"/>
              <w:ind w:leftChars="0" w:left="0"/>
            </w:pPr>
          </w:p>
          <w:p w:rsidR="00C8705D" w:rsidRDefault="00C8705D" w:rsidP="00AF4342">
            <w:pPr>
              <w:pStyle w:val="aa"/>
              <w:ind w:leftChars="0" w:left="0"/>
            </w:pPr>
            <w:r>
              <w:rPr>
                <w:rFonts w:hint="eastAsia"/>
              </w:rPr>
              <w:t>備註</w:t>
            </w:r>
          </w:p>
          <w:p w:rsidR="00C8705D" w:rsidRPr="00472CFB" w:rsidRDefault="00C8705D" w:rsidP="000C2F00">
            <w:pPr>
              <w:pStyle w:val="aa"/>
              <w:numPr>
                <w:ilvl w:val="0"/>
                <w:numId w:val="30"/>
              </w:numPr>
              <w:ind w:leftChars="0"/>
            </w:pPr>
          </w:p>
        </w:tc>
      </w:tr>
    </w:tbl>
    <w:p w:rsidR="00EE3D92" w:rsidRPr="00982755" w:rsidRDefault="00EE3D92" w:rsidP="00982755">
      <w:pPr>
        <w:rPr>
          <w:sz w:val="2"/>
          <w:szCs w:val="2"/>
        </w:rPr>
      </w:pPr>
    </w:p>
    <w:sectPr w:rsidR="00EE3D92" w:rsidRPr="00982755" w:rsidSect="00C26E61">
      <w:headerReference w:type="default" r:id="rId11"/>
      <w:footerReference w:type="default" r:id="rId12"/>
      <w:headerReference w:type="first" r:id="rId13"/>
      <w:footerReference w:type="first" r:id="rId14"/>
      <w:pgSz w:w="11907" w:h="16840" w:code="9"/>
      <w:pgMar w:top="851" w:right="851" w:bottom="851" w:left="851" w:header="567" w:footer="567" w:gutter="0"/>
      <w:paperSrc w:first="4" w:other="4"/>
      <w:pgNumType w:start="1" w:chapStyle="1"/>
      <w:cols w:space="425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7FB3" w:rsidRDefault="00197FB3">
      <w:r>
        <w:separator/>
      </w:r>
    </w:p>
  </w:endnote>
  <w:endnote w:type="continuationSeparator" w:id="0">
    <w:p w:rsidR="00197FB3" w:rsidRDefault="00197F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華康細圓體">
    <w:altName w:val="細明體"/>
    <w:charset w:val="88"/>
    <w:family w:val="modern"/>
    <w:pitch w:val="fixed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｢ﾛ｢・｢ﾞ????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323" w:rsidRPr="00EF1A59" w:rsidRDefault="009E6C88" w:rsidP="001A6922">
    <w:pPr>
      <w:jc w:val="both"/>
      <w:rPr>
        <w:rFonts w:eastAsia="｢ﾛ｢・｢ﾞ????"/>
        <w:sz w:val="18"/>
        <w:szCs w:val="18"/>
      </w:rPr>
    </w:pPr>
    <w:r>
      <w:rPr>
        <w:noProof/>
        <w:sz w:val="18"/>
        <w:szCs w:val="18"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6019800</wp:posOffset>
          </wp:positionH>
          <wp:positionV relativeFrom="paragraph">
            <wp:posOffset>8255</wp:posOffset>
          </wp:positionV>
          <wp:extent cx="457200" cy="172720"/>
          <wp:effectExtent l="0" t="0" r="0" b="0"/>
          <wp:wrapNone/>
          <wp:docPr id="46" name="圖片 46" descr="OK1-2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6" descr="OK1-2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172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F145C" w:rsidRPr="007F145C">
      <w:rPr>
        <w:noProof/>
        <w:sz w:val="18"/>
        <w:szCs w:val="18"/>
      </w:rPr>
      <w:pict>
        <v:line id="Line 45" o:spid="_x0000_s4099" style="position:absolute;left:0;text-align:left;flip:y;z-index:-251661312;visibility:visible;mso-position-horizontal-relative:text;mso-position-vertical-relative:text" from="-2.25pt,-4.15pt" to="510pt,-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" o:allowincell="f" strokecolor="#339" strokeweight="3pt"/>
      </w:pict>
    </w:r>
    <w:r w:rsidR="00992323" w:rsidRPr="00EF1A59">
      <w:rPr>
        <w:rFonts w:hint="eastAsia"/>
        <w:sz w:val="18"/>
        <w:szCs w:val="18"/>
      </w:rPr>
      <w:t>PIC C</w:t>
    </w:r>
    <w:r w:rsidR="00992323" w:rsidRPr="00EF1A59">
      <w:rPr>
        <w:sz w:val="18"/>
        <w:szCs w:val="18"/>
      </w:rPr>
      <w:t>onfidential</w:t>
    </w:r>
    <w:r w:rsidR="00992323" w:rsidRPr="00EF1A59">
      <w:rPr>
        <w:rFonts w:eastAsia="｢ﾛ｢・｢ﾞ????"/>
        <w:sz w:val="18"/>
        <w:szCs w:val="18"/>
      </w:rPr>
      <w:t xml:space="preserve">           </w:t>
    </w:r>
    <w:r w:rsidR="00992323" w:rsidRPr="00EF1A59">
      <w:rPr>
        <w:rFonts w:eastAsia="新細明體" w:hint="eastAsia"/>
        <w:sz w:val="18"/>
        <w:szCs w:val="18"/>
      </w:rPr>
      <w:t xml:space="preserve">    </w:t>
    </w:r>
    <w:r w:rsidR="000C4EE0" w:rsidRPr="00EF1A59">
      <w:rPr>
        <w:rFonts w:eastAsia="新細明體" w:hint="eastAsia"/>
        <w:sz w:val="18"/>
        <w:szCs w:val="18"/>
      </w:rPr>
      <w:t xml:space="preserve">                      </w:t>
    </w:r>
    <w:r w:rsidR="00EF1A59">
      <w:rPr>
        <w:rFonts w:eastAsia="新細明體" w:hint="eastAsia"/>
        <w:sz w:val="18"/>
        <w:szCs w:val="18"/>
      </w:rPr>
      <w:t xml:space="preserve">               </w:t>
    </w:r>
    <w:r w:rsidR="000C4EE0" w:rsidRPr="00EF1A59">
      <w:rPr>
        <w:rFonts w:eastAsia="新細明體" w:hint="eastAsia"/>
        <w:sz w:val="18"/>
        <w:szCs w:val="18"/>
      </w:rPr>
      <w:t xml:space="preserve">      </w:t>
    </w:r>
    <w:r w:rsidR="00992323" w:rsidRPr="00EF1A59">
      <w:rPr>
        <w:rFonts w:eastAsia="｢ﾛ｢・｢ﾞ????"/>
        <w:sz w:val="18"/>
        <w:szCs w:val="18"/>
      </w:rPr>
      <w:t xml:space="preserve"> Page </w:t>
    </w:r>
    <w:r w:rsidR="007F145C" w:rsidRPr="00EF1A59">
      <w:rPr>
        <w:rFonts w:eastAsia="｢ﾛ｢・｢ﾞ????"/>
        <w:sz w:val="18"/>
        <w:szCs w:val="18"/>
      </w:rPr>
      <w:fldChar w:fldCharType="begin"/>
    </w:r>
    <w:r w:rsidR="00992323" w:rsidRPr="00EF1A59">
      <w:rPr>
        <w:rFonts w:eastAsia="｢ﾛ｢・｢ﾞ????"/>
        <w:sz w:val="18"/>
        <w:szCs w:val="18"/>
      </w:rPr>
      <w:instrText xml:space="preserve"> PAGE </w:instrText>
    </w:r>
    <w:r w:rsidR="007F145C" w:rsidRPr="00EF1A59">
      <w:rPr>
        <w:rFonts w:eastAsia="｢ﾛ｢・｢ﾞ????"/>
        <w:sz w:val="18"/>
        <w:szCs w:val="18"/>
      </w:rPr>
      <w:fldChar w:fldCharType="separate"/>
    </w:r>
    <w:r w:rsidR="00964793">
      <w:rPr>
        <w:rFonts w:eastAsia="｢ﾛ｢・｢ﾞ????"/>
        <w:noProof/>
        <w:sz w:val="18"/>
        <w:szCs w:val="18"/>
      </w:rPr>
      <w:t>4</w:t>
    </w:r>
    <w:r w:rsidR="007F145C" w:rsidRPr="00EF1A59">
      <w:rPr>
        <w:rFonts w:eastAsia="｢ﾛ｢・｢ﾞ????"/>
        <w:sz w:val="18"/>
        <w:szCs w:val="18"/>
      </w:rPr>
      <w:fldChar w:fldCharType="end"/>
    </w:r>
    <w:r w:rsidR="00992323" w:rsidRPr="00EF1A59">
      <w:rPr>
        <w:rFonts w:eastAsia="｢ﾛ｢・｢ﾞ????"/>
        <w:sz w:val="18"/>
        <w:szCs w:val="18"/>
      </w:rPr>
      <w:t xml:space="preserve"> of </w:t>
    </w:r>
    <w:r w:rsidR="007F145C" w:rsidRPr="00EF1A59">
      <w:rPr>
        <w:rFonts w:eastAsia="｢ﾛ｢・｢ﾞ????"/>
        <w:sz w:val="18"/>
        <w:szCs w:val="18"/>
      </w:rPr>
      <w:fldChar w:fldCharType="begin"/>
    </w:r>
    <w:r w:rsidR="00992323" w:rsidRPr="00EF1A59">
      <w:rPr>
        <w:rFonts w:eastAsia="｢ﾛ｢・｢ﾞ????"/>
        <w:sz w:val="18"/>
        <w:szCs w:val="18"/>
      </w:rPr>
      <w:instrText xml:space="preserve"> NUMPAGES </w:instrText>
    </w:r>
    <w:r w:rsidR="007F145C" w:rsidRPr="00EF1A59">
      <w:rPr>
        <w:rFonts w:eastAsia="｢ﾛ｢・｢ﾞ????"/>
        <w:sz w:val="18"/>
        <w:szCs w:val="18"/>
      </w:rPr>
      <w:fldChar w:fldCharType="separate"/>
    </w:r>
    <w:r w:rsidR="00964793">
      <w:rPr>
        <w:rFonts w:eastAsia="｢ﾛ｢・｢ﾞ????"/>
        <w:noProof/>
        <w:sz w:val="18"/>
        <w:szCs w:val="18"/>
      </w:rPr>
      <w:t>5</w:t>
    </w:r>
    <w:r w:rsidR="007F145C" w:rsidRPr="00EF1A59">
      <w:rPr>
        <w:rFonts w:eastAsia="｢ﾛ｢・｢ﾞ????"/>
        <w:sz w:val="18"/>
        <w:szCs w:val="18"/>
      </w:rPr>
      <w:fldChar w:fldCharType="end"/>
    </w:r>
    <w:r w:rsidR="00992323" w:rsidRPr="00EF1A59">
      <w:rPr>
        <w:rFonts w:eastAsia="新細明體" w:hint="eastAsia"/>
        <w:sz w:val="18"/>
        <w:szCs w:val="18"/>
      </w:rPr>
      <w:t xml:space="preserve">     </w:t>
    </w:r>
    <w:r w:rsidR="00EF1A59">
      <w:rPr>
        <w:rFonts w:eastAsia="新細明體" w:hint="eastAsia"/>
        <w:sz w:val="18"/>
        <w:szCs w:val="18"/>
      </w:rPr>
      <w:t xml:space="preserve">                                     </w:t>
    </w:r>
    <w:r w:rsidR="00992323" w:rsidRPr="00EF1A59">
      <w:rPr>
        <w:rFonts w:eastAsia="｢ﾛ｢・｢ﾞ????" w:hint="eastAsia"/>
        <w:sz w:val="18"/>
        <w:szCs w:val="18"/>
      </w:rPr>
      <w:t xml:space="preserve"> </w:t>
    </w:r>
    <w:r w:rsidR="00992323" w:rsidRPr="00EF1A59">
      <w:rPr>
        <w:rFonts w:eastAsia="｢ﾛ｢・｢ﾞ????"/>
        <w:sz w:val="18"/>
        <w:szCs w:val="18"/>
      </w:rPr>
      <w:t>All</w:t>
    </w:r>
    <w:r w:rsidR="00992323" w:rsidRPr="00EF1A59">
      <w:rPr>
        <w:rFonts w:eastAsia="新細明體" w:hint="eastAsia"/>
        <w:sz w:val="18"/>
        <w:szCs w:val="18"/>
      </w:rPr>
      <w:t xml:space="preserve"> </w:t>
    </w:r>
    <w:r w:rsidR="00992323" w:rsidRPr="00EF1A59">
      <w:rPr>
        <w:rFonts w:eastAsia="｢ﾛ｢・｢ﾞ????"/>
        <w:sz w:val="18"/>
        <w:szCs w:val="18"/>
      </w:rPr>
      <w:t>Rights Reserved,Copyright©</w:t>
    </w:r>
    <w:r w:rsidR="000C4EE0" w:rsidRPr="00EF1A59">
      <w:rPr>
        <w:rFonts w:eastAsia="｢ﾛ｢・｢ﾞ????" w:hint="eastAsia"/>
        <w:sz w:val="18"/>
        <w:szCs w:val="18"/>
      </w:rPr>
      <w:t>2013</w:t>
    </w:r>
  </w:p>
  <w:p w:rsidR="000C4EE0" w:rsidRPr="000C4EE0" w:rsidRDefault="000C4EE0" w:rsidP="001A6922">
    <w:pPr>
      <w:jc w:val="both"/>
      <w:rPr>
        <w:rFonts w:eastAsia="新細明體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323" w:rsidRDefault="007F145C">
    <w:pPr>
      <w:jc w:val="both"/>
    </w:pPr>
    <w:r>
      <w:rPr>
        <w:noProof/>
      </w:rPr>
      <w:pict>
        <v:line id="Line 51" o:spid="_x0000_s4097" style="position:absolute;left:0;text-align:left;z-index:-251658240;visibility:visible" from="0,-2.2pt" to="510pt,-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" strokecolor="#339" strokeweight="3pt"/>
      </w:pict>
    </w:r>
    <w:r w:rsidR="009E6C88"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6019800</wp:posOffset>
          </wp:positionH>
          <wp:positionV relativeFrom="paragraph">
            <wp:posOffset>8255</wp:posOffset>
          </wp:positionV>
          <wp:extent cx="457200" cy="172720"/>
          <wp:effectExtent l="0" t="0" r="0" b="0"/>
          <wp:wrapNone/>
          <wp:docPr id="54" name="圖片 54" descr="OK1-2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4" descr="OK1-2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172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992323">
      <w:rPr>
        <w:rFonts w:hint="eastAsia"/>
      </w:rPr>
      <w:t>PIC C</w:t>
    </w:r>
    <w:r w:rsidR="00992323">
      <w:t>onfidential</w:t>
    </w:r>
    <w:r w:rsidR="00992323">
      <w:rPr>
        <w:rFonts w:eastAsia="｢ﾛ｢・｢ﾞ????"/>
      </w:rPr>
      <w:t xml:space="preserve">           </w:t>
    </w:r>
    <w:r w:rsidR="00992323">
      <w:rPr>
        <w:rFonts w:eastAsia="新細明體" w:hint="eastAsia"/>
      </w:rPr>
      <w:t xml:space="preserve">                                 </w:t>
    </w:r>
    <w:r w:rsidR="00992323">
      <w:rPr>
        <w:rFonts w:eastAsia="｢ﾛ｢・｢ﾞ????"/>
      </w:rPr>
      <w:t xml:space="preserve">   </w:t>
    </w:r>
    <w:r w:rsidR="00992323">
      <w:rPr>
        <w:rFonts w:eastAsia="｢ﾛ｢・｢ﾞ????" w:hint="eastAsia"/>
      </w:rPr>
      <w:t xml:space="preserve"> </w:t>
    </w:r>
    <w:r w:rsidR="00992323" w:rsidRPr="00615C0F">
      <w:rPr>
        <w:rFonts w:eastAsia="｢ﾛ｢・｢ﾞ????"/>
      </w:rPr>
      <w:t xml:space="preserve">Page </w:t>
    </w:r>
    <w:r w:rsidRPr="00615C0F">
      <w:rPr>
        <w:rFonts w:eastAsia="｢ﾛ｢・｢ﾞ????"/>
      </w:rPr>
      <w:fldChar w:fldCharType="begin"/>
    </w:r>
    <w:r w:rsidR="00992323" w:rsidRPr="00615C0F">
      <w:rPr>
        <w:rFonts w:eastAsia="｢ﾛ｢・｢ﾞ????"/>
      </w:rPr>
      <w:instrText xml:space="preserve"> PAGE </w:instrText>
    </w:r>
    <w:r w:rsidRPr="00615C0F">
      <w:rPr>
        <w:rFonts w:eastAsia="｢ﾛ｢・｢ﾞ????"/>
      </w:rPr>
      <w:fldChar w:fldCharType="separate"/>
    </w:r>
    <w:r w:rsidR="00992323">
      <w:rPr>
        <w:rFonts w:eastAsia="｢ﾛ｢・｢ﾞ????"/>
        <w:noProof/>
      </w:rPr>
      <w:t>1</w:t>
    </w:r>
    <w:r w:rsidRPr="00615C0F">
      <w:rPr>
        <w:rFonts w:eastAsia="｢ﾛ｢・｢ﾞ????"/>
      </w:rPr>
      <w:fldChar w:fldCharType="end"/>
    </w:r>
    <w:r w:rsidR="00992323" w:rsidRPr="00615C0F">
      <w:rPr>
        <w:rFonts w:eastAsia="｢ﾛ｢・｢ﾞ????"/>
      </w:rPr>
      <w:t xml:space="preserve"> of </w:t>
    </w:r>
    <w:r w:rsidRPr="00615C0F">
      <w:rPr>
        <w:rFonts w:eastAsia="｢ﾛ｢・｢ﾞ????"/>
      </w:rPr>
      <w:fldChar w:fldCharType="begin"/>
    </w:r>
    <w:r w:rsidR="00992323" w:rsidRPr="00615C0F">
      <w:rPr>
        <w:rFonts w:eastAsia="｢ﾛ｢・｢ﾞ????"/>
      </w:rPr>
      <w:instrText xml:space="preserve"> NUMPAGES </w:instrText>
    </w:r>
    <w:r w:rsidRPr="00615C0F">
      <w:rPr>
        <w:rFonts w:eastAsia="｢ﾛ｢・｢ﾞ????"/>
      </w:rPr>
      <w:fldChar w:fldCharType="separate"/>
    </w:r>
    <w:r w:rsidR="00992323">
      <w:rPr>
        <w:rFonts w:eastAsia="｢ﾛ｢・｢ﾞ????"/>
        <w:noProof/>
      </w:rPr>
      <w:t>8</w:t>
    </w:r>
    <w:r w:rsidRPr="00615C0F">
      <w:rPr>
        <w:rFonts w:eastAsia="｢ﾛ｢・｢ﾞ????"/>
      </w:rPr>
      <w:fldChar w:fldCharType="end"/>
    </w:r>
    <w:r w:rsidR="00992323">
      <w:rPr>
        <w:rFonts w:eastAsia="｢ﾛ｢・｢ﾞ????" w:hint="eastAsia"/>
      </w:rPr>
      <w:t xml:space="preserve">        </w:t>
    </w:r>
    <w:r w:rsidR="00992323">
      <w:rPr>
        <w:rFonts w:eastAsia="新細明體" w:hint="eastAsia"/>
      </w:rPr>
      <w:t xml:space="preserve">      </w:t>
    </w:r>
    <w:r w:rsidR="00992323">
      <w:rPr>
        <w:rFonts w:eastAsia="｢ﾛ｢・｢ﾞ????" w:hint="eastAsia"/>
      </w:rPr>
      <w:t xml:space="preserve">  </w:t>
    </w:r>
    <w:r w:rsidR="00992323">
      <w:rPr>
        <w:rFonts w:eastAsia="｢ﾛ｢・｢ﾞ????"/>
      </w:rPr>
      <w:t>All Rights Reserved,Copyright©200</w:t>
    </w:r>
    <w:r w:rsidR="00992323">
      <w:rPr>
        <w:rFonts w:eastAsia="新細明體" w:hint="eastAsia"/>
      </w:rPr>
      <w:t>7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7FB3" w:rsidRDefault="00197FB3">
      <w:r>
        <w:separator/>
      </w:r>
    </w:p>
  </w:footnote>
  <w:footnote w:type="continuationSeparator" w:id="0">
    <w:p w:rsidR="00197FB3" w:rsidRDefault="00197FB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323" w:rsidRPr="000C4EE0" w:rsidRDefault="000C4EE0" w:rsidP="009B21C6">
    <w:pPr>
      <w:widowControl/>
      <w:tabs>
        <w:tab w:val="right" w:pos="8222"/>
      </w:tabs>
      <w:autoSpaceDE w:val="0"/>
      <w:autoSpaceDN w:val="0"/>
      <w:spacing w:line="180" w:lineRule="atLeast"/>
      <w:ind w:right="-91"/>
      <w:jc w:val="center"/>
      <w:textAlignment w:val="bottom"/>
      <w:rPr>
        <w:b/>
        <w:sz w:val="28"/>
        <w:szCs w:val="28"/>
      </w:rPr>
    </w:pPr>
    <w:r w:rsidRPr="000C4EE0">
      <w:rPr>
        <w:rFonts w:hint="eastAsia"/>
        <w:b/>
        <w:sz w:val="28"/>
        <w:szCs w:val="28"/>
      </w:rPr>
      <w:t>系統功能規格書</w:t>
    </w:r>
  </w:p>
  <w:p w:rsidR="00992323" w:rsidRPr="00EF1A59" w:rsidRDefault="007F145C" w:rsidP="009B21C6">
    <w:pPr>
      <w:widowControl/>
      <w:tabs>
        <w:tab w:val="right" w:pos="10200"/>
      </w:tabs>
      <w:autoSpaceDE w:val="0"/>
      <w:autoSpaceDN w:val="0"/>
      <w:spacing w:after="200"/>
      <w:textAlignment w:val="bottom"/>
      <w:rPr>
        <w:sz w:val="18"/>
        <w:szCs w:val="18"/>
      </w:rPr>
    </w:pPr>
    <w:r>
      <w:rPr>
        <w:noProof/>
        <w:sz w:val="18"/>
        <w:szCs w:val="18"/>
      </w:rPr>
      <w:pict>
        <v:line id="Line 57" o:spid="_x0000_s4100" style="position:absolute;flip:y;z-index:251660288;visibility:visible" from="0,20.45pt" to="510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" strokeweight="4.5pt">
          <v:stroke linestyle="thinThick"/>
        </v:line>
      </w:pict>
    </w:r>
    <w:r w:rsidR="000C4EE0" w:rsidRPr="00EF1A59">
      <w:rPr>
        <w:rFonts w:hint="eastAsia"/>
        <w:sz w:val="18"/>
        <w:szCs w:val="18"/>
      </w:rPr>
      <w:t>&lt;</w:t>
    </w:r>
    <w:r w:rsidR="005B7AE4" w:rsidRPr="00EF1A59">
      <w:rPr>
        <w:rFonts w:hint="eastAsia"/>
        <w:sz w:val="18"/>
        <w:szCs w:val="18"/>
      </w:rPr>
      <w:t>功能</w:t>
    </w:r>
    <w:r w:rsidR="000C4EE0" w:rsidRPr="00EF1A59">
      <w:rPr>
        <w:rFonts w:hint="eastAsia"/>
        <w:sz w:val="18"/>
        <w:szCs w:val="18"/>
      </w:rPr>
      <w:t>名稱</w:t>
    </w:r>
    <w:r w:rsidR="000C4EE0" w:rsidRPr="00EF1A59">
      <w:rPr>
        <w:rFonts w:hint="eastAsia"/>
        <w:sz w:val="18"/>
        <w:szCs w:val="18"/>
      </w:rPr>
      <w:t>&gt;</w:t>
    </w:r>
    <w:r w:rsidRPr="00EF1A59">
      <w:rPr>
        <w:sz w:val="18"/>
        <w:szCs w:val="18"/>
      </w:rPr>
      <w:fldChar w:fldCharType="begin"/>
    </w:r>
    <w:r w:rsidR="0086439F" w:rsidRPr="00EF1A59">
      <w:rPr>
        <w:sz w:val="18"/>
        <w:szCs w:val="18"/>
      </w:rPr>
      <w:instrText xml:space="preserve"> EQ </w:instrText>
    </w:r>
    <w:r w:rsidRPr="00EF1A59">
      <w:rPr>
        <w:sz w:val="18"/>
        <w:szCs w:val="18"/>
      </w:rPr>
      <w:fldChar w:fldCharType="end"/>
    </w:r>
    <w:r w:rsidR="00992323" w:rsidRPr="00EF1A59">
      <w:rPr>
        <w:sz w:val="18"/>
        <w:szCs w:val="18"/>
      </w:rPr>
      <w:tab/>
    </w:r>
    <w:fldSimple w:instr=" FILENAME  \* DBCHAR  \* MERGEFORMAT ">
      <w:r w:rsidR="00C53972">
        <w:rPr>
          <w:rFonts w:hint="eastAsia"/>
          <w:noProof/>
          <w:sz w:val="18"/>
          <w:szCs w:val="18"/>
        </w:rPr>
        <w:t>ＡＰＦ</w:t>
      </w:r>
      <w:r w:rsidR="00FF7790">
        <w:rPr>
          <w:rFonts w:hint="eastAsia"/>
          <w:noProof/>
          <w:sz w:val="18"/>
          <w:szCs w:val="18"/>
        </w:rPr>
        <w:t>＿ＲＡ００６＿ＡＰＦ０</w:t>
      </w:r>
      <w:r w:rsidR="00517161">
        <w:rPr>
          <w:rFonts w:hint="eastAsia"/>
          <w:noProof/>
          <w:sz w:val="18"/>
          <w:szCs w:val="18"/>
        </w:rPr>
        <w:t>２</w:t>
      </w:r>
      <w:r w:rsidR="0029440A">
        <w:rPr>
          <w:rFonts w:hint="eastAsia"/>
          <w:noProof/>
          <w:sz w:val="18"/>
          <w:szCs w:val="18"/>
        </w:rPr>
        <w:t>０</w:t>
      </w:r>
      <w:r w:rsidR="00E25153">
        <w:rPr>
          <w:rFonts w:hint="eastAsia"/>
          <w:noProof/>
          <w:sz w:val="18"/>
          <w:szCs w:val="18"/>
        </w:rPr>
        <w:t>３</w:t>
      </w:r>
      <w:r w:rsidR="005B7AE4" w:rsidRPr="00EF1A59">
        <w:rPr>
          <w:rFonts w:hint="eastAsia"/>
          <w:noProof/>
          <w:sz w:val="18"/>
          <w:szCs w:val="18"/>
        </w:rPr>
        <w:t>＿</w:t>
      </w:r>
      <w:r w:rsidR="0029440A" w:rsidRPr="0029440A">
        <w:rPr>
          <w:rFonts w:hint="eastAsia"/>
          <w:noProof/>
          <w:sz w:val="18"/>
          <w:szCs w:val="18"/>
        </w:rPr>
        <w:t>角色</w:t>
      </w:r>
      <w:r w:rsidR="00E25153">
        <w:rPr>
          <w:rFonts w:hint="eastAsia"/>
          <w:noProof/>
          <w:sz w:val="18"/>
          <w:szCs w:val="18"/>
        </w:rPr>
        <w:t>可查詢組織</w:t>
      </w:r>
      <w:r w:rsidR="00E4219B">
        <w:rPr>
          <w:rFonts w:hint="eastAsia"/>
          <w:noProof/>
          <w:sz w:val="18"/>
          <w:szCs w:val="18"/>
        </w:rPr>
        <w:t>設定</w:t>
      </w:r>
      <w:r w:rsidR="005B7AE4" w:rsidRPr="00EF1A59">
        <w:rPr>
          <w:rFonts w:hint="eastAsia"/>
          <w:noProof/>
          <w:sz w:val="18"/>
          <w:szCs w:val="18"/>
        </w:rPr>
        <w:t>．ｄｏｃ</w:t>
      </w:r>
    </w:fldSimple>
    <w:r w:rsidR="00FF7790">
      <w:rPr>
        <w:rFonts w:hint="eastAsia"/>
        <w:sz w:val="18"/>
        <w:szCs w:val="18"/>
      </w:rPr>
      <w:t>ｘ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323" w:rsidRPr="00C74EC2" w:rsidRDefault="00992323" w:rsidP="00913429">
    <w:pPr>
      <w:widowControl/>
      <w:tabs>
        <w:tab w:val="right" w:pos="8222"/>
      </w:tabs>
      <w:autoSpaceDE w:val="0"/>
      <w:autoSpaceDN w:val="0"/>
      <w:spacing w:line="180" w:lineRule="atLeast"/>
      <w:ind w:right="-91"/>
      <w:jc w:val="center"/>
      <w:textAlignment w:val="bottom"/>
      <w:rPr>
        <w:sz w:val="28"/>
        <w:szCs w:val="28"/>
      </w:rPr>
    </w:pPr>
    <w:r w:rsidRPr="00C74EC2">
      <w:rPr>
        <w:sz w:val="28"/>
        <w:szCs w:val="28"/>
      </w:rPr>
      <w:t xml:space="preserve">BMS </w:t>
    </w:r>
    <w:r w:rsidRPr="00C74EC2">
      <w:rPr>
        <w:sz w:val="28"/>
        <w:szCs w:val="28"/>
      </w:rPr>
      <w:t>後勤管理系統</w:t>
    </w:r>
  </w:p>
  <w:p w:rsidR="00992323" w:rsidRPr="00C74EC2" w:rsidRDefault="007F145C" w:rsidP="009B21C6">
    <w:pPr>
      <w:widowControl/>
      <w:tabs>
        <w:tab w:val="right" w:pos="10200"/>
      </w:tabs>
      <w:autoSpaceDE w:val="0"/>
      <w:autoSpaceDN w:val="0"/>
      <w:spacing w:after="200"/>
      <w:textAlignment w:val="bottom"/>
    </w:pPr>
    <w:r w:rsidRPr="007F145C">
      <w:rPr>
        <w:noProof/>
        <w:szCs w:val="24"/>
      </w:rPr>
      <w:pict>
        <v:line id="Line 50" o:spid="_x0000_s4098" style="position:absolute;flip:y;z-index:251657216;visibility:visible" from="0,20.45pt" to="510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" strokeweight="4.5pt">
          <v:stroke linestyle="thinThick"/>
        </v:line>
      </w:pict>
    </w:r>
    <w:r w:rsidR="00992323" w:rsidRPr="00C74EC2">
      <w:rPr>
        <w:szCs w:val="24"/>
      </w:rPr>
      <w:t>系統功能規格書</w:t>
    </w:r>
    <w:r w:rsidR="00992323" w:rsidRPr="00C74EC2">
      <w:rPr>
        <w:szCs w:val="24"/>
      </w:rPr>
      <w:tab/>
    </w:r>
    <w:r w:rsidRPr="00C74EC2">
      <w:rPr>
        <w:szCs w:val="24"/>
      </w:rPr>
      <w:fldChar w:fldCharType="begin"/>
    </w:r>
    <w:r w:rsidR="00992323" w:rsidRPr="00C74EC2">
      <w:rPr>
        <w:szCs w:val="24"/>
      </w:rPr>
      <w:instrText xml:space="preserve"> FILENAME </w:instrText>
    </w:r>
    <w:r w:rsidRPr="00C74EC2">
      <w:rPr>
        <w:szCs w:val="24"/>
      </w:rPr>
      <w:fldChar w:fldCharType="separate"/>
    </w:r>
    <w:r w:rsidR="00992323">
      <w:rPr>
        <w:rFonts w:hint="eastAsia"/>
        <w:noProof/>
        <w:szCs w:val="24"/>
      </w:rPr>
      <w:t>RA006_COT221_</w:t>
    </w:r>
    <w:r w:rsidR="00992323">
      <w:rPr>
        <w:rFonts w:hint="eastAsia"/>
        <w:noProof/>
        <w:szCs w:val="24"/>
      </w:rPr>
      <w:t>門市進貨立帳</w:t>
    </w:r>
    <w:r w:rsidR="00992323">
      <w:rPr>
        <w:rFonts w:hint="eastAsia"/>
        <w:noProof/>
        <w:szCs w:val="24"/>
      </w:rPr>
      <w:t>.doc</w:t>
    </w:r>
    <w:r w:rsidRPr="00C74EC2">
      <w:rPr>
        <w:szCs w:val="24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2"/>
    <w:multiLevelType w:val="singleLevel"/>
    <w:tmpl w:val="368C2754"/>
    <w:lvl w:ilvl="0">
      <w:start w:val="1"/>
      <w:numFmt w:val="bullet"/>
      <w:pStyle w:val="3"/>
      <w:lvlText w:val=""/>
      <w:lvlJc w:val="left"/>
      <w:pPr>
        <w:tabs>
          <w:tab w:val="num" w:pos="2824"/>
        </w:tabs>
        <w:ind w:left="2824" w:hanging="426"/>
      </w:pPr>
      <w:rPr>
        <w:rFonts w:ascii="Wingdings" w:hAnsi="Wingdings" w:hint="default"/>
        <w:sz w:val="14"/>
      </w:rPr>
    </w:lvl>
  </w:abstractNum>
  <w:abstractNum w:abstractNumId="1">
    <w:nsid w:val="FFFFFF83"/>
    <w:multiLevelType w:val="singleLevel"/>
    <w:tmpl w:val="415A80FC"/>
    <w:lvl w:ilvl="0">
      <w:start w:val="1"/>
      <w:numFmt w:val="bullet"/>
      <w:pStyle w:val="2"/>
      <w:lvlText w:val=""/>
      <w:lvlJc w:val="left"/>
      <w:pPr>
        <w:tabs>
          <w:tab w:val="num" w:pos="1678"/>
        </w:tabs>
        <w:ind w:left="1678" w:hanging="465"/>
      </w:pPr>
      <w:rPr>
        <w:rFonts w:ascii="Wingdings" w:hAnsi="Wingdings" w:hint="default"/>
        <w:sz w:val="14"/>
      </w:rPr>
    </w:lvl>
  </w:abstractNum>
  <w:abstractNum w:abstractNumId="2">
    <w:nsid w:val="018756C1"/>
    <w:multiLevelType w:val="multilevel"/>
    <w:tmpl w:val="07F6DC60"/>
    <w:lvl w:ilvl="0">
      <w:start w:val="1"/>
      <w:numFmt w:val="decimal"/>
      <w:pStyle w:val="N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N2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eastAsia="標楷體" w:hAnsi="Times New Roman" w:hint="default"/>
      </w:rPr>
    </w:lvl>
    <w:lvl w:ilvl="2">
      <w:start w:val="1"/>
      <w:numFmt w:val="decimal"/>
      <w:pStyle w:val="N3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pStyle w:val="N4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>
    <w:nsid w:val="023C5E15"/>
    <w:multiLevelType w:val="multilevel"/>
    <w:tmpl w:val="2D741722"/>
    <w:lvl w:ilvl="0">
      <w:start w:val="1"/>
      <w:numFmt w:val="decimal"/>
      <w:pStyle w:val="O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O2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eastAsia="標楷體" w:hAnsi="Times New Roman" w:hint="eastAsia"/>
      </w:rPr>
    </w:lvl>
    <w:lvl w:ilvl="2">
      <w:start w:val="1"/>
      <w:numFmt w:val="decimal"/>
      <w:pStyle w:val="O3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pStyle w:val="O4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">
    <w:nsid w:val="04F67569"/>
    <w:multiLevelType w:val="hybridMultilevel"/>
    <w:tmpl w:val="1250F07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09466416"/>
    <w:multiLevelType w:val="hybridMultilevel"/>
    <w:tmpl w:val="D8B2B99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0A4F3C9A"/>
    <w:multiLevelType w:val="hybridMultilevel"/>
    <w:tmpl w:val="9B06E2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0B417AC7"/>
    <w:multiLevelType w:val="hybridMultilevel"/>
    <w:tmpl w:val="28E0A7FA"/>
    <w:lvl w:ilvl="0" w:tplc="E1A6410E">
      <w:start w:val="1"/>
      <w:numFmt w:val="decimal"/>
      <w:lvlText w:val="%1."/>
      <w:lvlJc w:val="left"/>
      <w:pPr>
        <w:tabs>
          <w:tab w:val="num" w:pos="446"/>
        </w:tabs>
        <w:ind w:left="446" w:hanging="36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046"/>
        </w:tabs>
        <w:ind w:left="1046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26"/>
        </w:tabs>
        <w:ind w:left="1526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6"/>
        </w:tabs>
        <w:ind w:left="2006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86"/>
        </w:tabs>
        <w:ind w:left="2486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66"/>
        </w:tabs>
        <w:ind w:left="2966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46"/>
        </w:tabs>
        <w:ind w:left="3446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926"/>
        </w:tabs>
        <w:ind w:left="3926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06"/>
        </w:tabs>
        <w:ind w:left="4406" w:hanging="480"/>
      </w:pPr>
    </w:lvl>
  </w:abstractNum>
  <w:abstractNum w:abstractNumId="8">
    <w:nsid w:val="0F642ED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111E5591"/>
    <w:multiLevelType w:val="hybridMultilevel"/>
    <w:tmpl w:val="B5F62F2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1435798A"/>
    <w:multiLevelType w:val="hybridMultilevel"/>
    <w:tmpl w:val="64384F62"/>
    <w:lvl w:ilvl="0" w:tplc="DDF0F548">
      <w:start w:val="13"/>
      <w:numFmt w:val="bullet"/>
      <w:pStyle w:val="a"/>
      <w:lvlText w:val="‧"/>
      <w:lvlJc w:val="left"/>
      <w:pPr>
        <w:tabs>
          <w:tab w:val="num" w:pos="1332"/>
        </w:tabs>
        <w:ind w:left="1332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932"/>
        </w:tabs>
        <w:ind w:left="193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412"/>
        </w:tabs>
        <w:ind w:left="241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892"/>
        </w:tabs>
        <w:ind w:left="289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372"/>
        </w:tabs>
        <w:ind w:left="337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852"/>
        </w:tabs>
        <w:ind w:left="385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332"/>
        </w:tabs>
        <w:ind w:left="433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812"/>
        </w:tabs>
        <w:ind w:left="481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292"/>
        </w:tabs>
        <w:ind w:left="5292" w:hanging="480"/>
      </w:pPr>
      <w:rPr>
        <w:rFonts w:ascii="Wingdings" w:hAnsi="Wingdings" w:hint="default"/>
      </w:rPr>
    </w:lvl>
  </w:abstractNum>
  <w:abstractNum w:abstractNumId="11">
    <w:nsid w:val="151D35A3"/>
    <w:multiLevelType w:val="singleLevel"/>
    <w:tmpl w:val="A2705008"/>
    <w:lvl w:ilvl="0">
      <w:start w:val="1"/>
      <w:numFmt w:val="bullet"/>
      <w:pStyle w:val="1"/>
      <w:lvlText w:val=""/>
      <w:lvlJc w:val="left"/>
      <w:pPr>
        <w:tabs>
          <w:tab w:val="num" w:pos="785"/>
        </w:tabs>
        <w:ind w:left="709" w:hanging="284"/>
      </w:pPr>
      <w:rPr>
        <w:rFonts w:ascii="Webdings" w:eastAsia="細明體" w:hAnsi="Webdings" w:hint="default"/>
        <w:sz w:val="16"/>
      </w:rPr>
    </w:lvl>
  </w:abstractNum>
  <w:abstractNum w:abstractNumId="12">
    <w:nsid w:val="1C297C3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1D4E69E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2119043B"/>
    <w:multiLevelType w:val="hybridMultilevel"/>
    <w:tmpl w:val="2CA8B6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24F349B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259C03AF"/>
    <w:multiLevelType w:val="hybridMultilevel"/>
    <w:tmpl w:val="00A288F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27080D3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>
    <w:nsid w:val="293502E1"/>
    <w:multiLevelType w:val="singleLevel"/>
    <w:tmpl w:val="55BC887C"/>
    <w:lvl w:ilvl="0">
      <w:start w:val="1"/>
      <w:numFmt w:val="decimal"/>
      <w:pStyle w:val="9"/>
      <w:lvlText w:val="(%1)"/>
      <w:lvlJc w:val="left"/>
      <w:pPr>
        <w:tabs>
          <w:tab w:val="num" w:pos="1008"/>
        </w:tabs>
        <w:ind w:left="1008" w:hanging="288"/>
      </w:pPr>
      <w:rPr>
        <w:rFonts w:hint="default"/>
      </w:rPr>
    </w:lvl>
  </w:abstractNum>
  <w:abstractNum w:abstractNumId="19">
    <w:nsid w:val="29B3782D"/>
    <w:multiLevelType w:val="hybridMultilevel"/>
    <w:tmpl w:val="3C72398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2A164A2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>
    <w:nsid w:val="2A2A56B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>
    <w:nsid w:val="32D021D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>
    <w:nsid w:val="335510B6"/>
    <w:multiLevelType w:val="multilevel"/>
    <w:tmpl w:val="0409001D"/>
    <w:lvl w:ilvl="0">
      <w:start w:val="1"/>
      <w:numFmt w:val="decimal"/>
      <w:lvlText w:val="%1"/>
      <w:lvlJc w:val="left"/>
      <w:pPr>
        <w:ind w:left="708" w:hanging="425"/>
      </w:pPr>
    </w:lvl>
    <w:lvl w:ilvl="1">
      <w:start w:val="1"/>
      <w:numFmt w:val="decimal"/>
      <w:lvlText w:val="%1.%2"/>
      <w:lvlJc w:val="left"/>
      <w:pPr>
        <w:ind w:left="1275" w:hanging="567"/>
      </w:pPr>
    </w:lvl>
    <w:lvl w:ilvl="2">
      <w:start w:val="1"/>
      <w:numFmt w:val="decimal"/>
      <w:lvlText w:val="%1.%2.%3"/>
      <w:lvlJc w:val="left"/>
      <w:pPr>
        <w:ind w:left="1701" w:hanging="567"/>
      </w:pPr>
    </w:lvl>
    <w:lvl w:ilvl="3">
      <w:start w:val="1"/>
      <w:numFmt w:val="decimal"/>
      <w:lvlText w:val="%1.%2.%3.%4"/>
      <w:lvlJc w:val="left"/>
      <w:pPr>
        <w:ind w:left="2267" w:hanging="708"/>
      </w:pPr>
    </w:lvl>
    <w:lvl w:ilvl="4">
      <w:start w:val="1"/>
      <w:numFmt w:val="decimal"/>
      <w:lvlText w:val="%1.%2.%3.%4.%5"/>
      <w:lvlJc w:val="left"/>
      <w:pPr>
        <w:ind w:left="2834" w:hanging="850"/>
      </w:pPr>
    </w:lvl>
    <w:lvl w:ilvl="5">
      <w:start w:val="1"/>
      <w:numFmt w:val="decimal"/>
      <w:lvlText w:val="%1.%2.%3.%4.%5.%6"/>
      <w:lvlJc w:val="left"/>
      <w:pPr>
        <w:ind w:left="3543" w:hanging="1134"/>
      </w:pPr>
    </w:lvl>
    <w:lvl w:ilvl="6">
      <w:start w:val="1"/>
      <w:numFmt w:val="decimal"/>
      <w:lvlText w:val="%1.%2.%3.%4.%5.%6.%7"/>
      <w:lvlJc w:val="left"/>
      <w:pPr>
        <w:ind w:left="4110" w:hanging="1276"/>
      </w:pPr>
    </w:lvl>
    <w:lvl w:ilvl="7">
      <w:start w:val="1"/>
      <w:numFmt w:val="decimal"/>
      <w:lvlText w:val="%1.%2.%3.%4.%5.%6.%7.%8"/>
      <w:lvlJc w:val="left"/>
      <w:pPr>
        <w:ind w:left="4677" w:hanging="1418"/>
      </w:pPr>
    </w:lvl>
    <w:lvl w:ilvl="8">
      <w:start w:val="1"/>
      <w:numFmt w:val="decimal"/>
      <w:lvlText w:val="%1.%2.%3.%4.%5.%6.%7.%8.%9"/>
      <w:lvlJc w:val="left"/>
      <w:pPr>
        <w:ind w:left="5385" w:hanging="1700"/>
      </w:pPr>
    </w:lvl>
  </w:abstractNum>
  <w:abstractNum w:abstractNumId="24">
    <w:nsid w:val="38B77573"/>
    <w:multiLevelType w:val="hybridMultilevel"/>
    <w:tmpl w:val="76A037B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3AB62829"/>
    <w:multiLevelType w:val="hybridMultilevel"/>
    <w:tmpl w:val="DED2E3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41A62C86"/>
    <w:multiLevelType w:val="multilevel"/>
    <w:tmpl w:val="26C0F1BA"/>
    <w:lvl w:ilvl="0">
      <w:start w:val="1"/>
      <w:numFmt w:val="decimal"/>
      <w:pStyle w:val="L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L2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eastAsia="標楷體" w:hAnsi="Times New Roman" w:hint="default"/>
      </w:rPr>
    </w:lvl>
    <w:lvl w:ilvl="2">
      <w:start w:val="1"/>
      <w:numFmt w:val="decimal"/>
      <w:pStyle w:val="L3"/>
      <w:lvlText w:val="%1.%2.%3"/>
      <w:lvlJc w:val="left"/>
      <w:pPr>
        <w:tabs>
          <w:tab w:val="num" w:pos="1407"/>
        </w:tabs>
        <w:ind w:left="1407" w:hanging="567"/>
      </w:pPr>
      <w:rPr>
        <w:rFonts w:hint="eastAsia"/>
      </w:rPr>
    </w:lvl>
    <w:lvl w:ilvl="3">
      <w:start w:val="1"/>
      <w:numFmt w:val="decimal"/>
      <w:pStyle w:val="L4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>
    <w:nsid w:val="43C10EE1"/>
    <w:multiLevelType w:val="multilevel"/>
    <w:tmpl w:val="6512FE3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Monotype Sorts" w:eastAsia="標楷體" w:hAnsi="Monotype Sorts" w:hint="default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8">
    <w:nsid w:val="47861E14"/>
    <w:multiLevelType w:val="multilevel"/>
    <w:tmpl w:val="5E8C7AE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20"/>
        </w:tabs>
        <w:ind w:left="10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080"/>
        </w:tabs>
        <w:ind w:left="4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40"/>
        </w:tabs>
        <w:ind w:left="56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600"/>
        </w:tabs>
        <w:ind w:left="6600" w:hanging="1800"/>
      </w:pPr>
      <w:rPr>
        <w:rFonts w:hint="default"/>
      </w:rPr>
    </w:lvl>
  </w:abstractNum>
  <w:abstractNum w:abstractNumId="29">
    <w:nsid w:val="482B66B7"/>
    <w:multiLevelType w:val="hybridMultilevel"/>
    <w:tmpl w:val="6C489F9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4CA63C7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>
    <w:nsid w:val="4FD562A1"/>
    <w:multiLevelType w:val="hybridMultilevel"/>
    <w:tmpl w:val="EF32048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528867A1"/>
    <w:multiLevelType w:val="hybridMultilevel"/>
    <w:tmpl w:val="DED2E3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5626299D"/>
    <w:multiLevelType w:val="singleLevel"/>
    <w:tmpl w:val="00DEAF40"/>
    <w:lvl w:ilvl="0">
      <w:start w:val="1"/>
      <w:numFmt w:val="lowerLetter"/>
      <w:pStyle w:val="20"/>
      <w:lvlText w:val="%1."/>
      <w:lvlJc w:val="left"/>
      <w:pPr>
        <w:tabs>
          <w:tab w:val="num" w:pos="1324"/>
        </w:tabs>
        <w:ind w:left="1191" w:hanging="227"/>
      </w:pPr>
      <w:rPr>
        <w:rFonts w:hint="eastAsia"/>
        <w:sz w:val="22"/>
      </w:rPr>
    </w:lvl>
  </w:abstractNum>
  <w:abstractNum w:abstractNumId="34">
    <w:nsid w:val="5AC0512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5">
    <w:nsid w:val="5E786F3F"/>
    <w:multiLevelType w:val="hybridMultilevel"/>
    <w:tmpl w:val="DED2E3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6469577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7">
    <w:nsid w:val="6AA623F6"/>
    <w:multiLevelType w:val="hybridMultilevel"/>
    <w:tmpl w:val="9266DAF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72EC1B5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9">
    <w:nsid w:val="77FD052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0">
    <w:nsid w:val="7A1D6AF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1">
    <w:nsid w:val="7A333FB0"/>
    <w:multiLevelType w:val="hybridMultilevel"/>
    <w:tmpl w:val="E2A44AD4"/>
    <w:lvl w:ilvl="0" w:tplc="9C98F870">
      <w:start w:val="1"/>
      <w:numFmt w:val="lowerLetter"/>
      <w:lvlText w:val="%1."/>
      <w:lvlJc w:val="left"/>
      <w:pPr>
        <w:tabs>
          <w:tab w:val="num" w:pos="1692"/>
        </w:tabs>
        <w:ind w:left="1692" w:hanging="360"/>
      </w:pPr>
      <w:rPr>
        <w:rFonts w:hint="default"/>
      </w:rPr>
    </w:lvl>
    <w:lvl w:ilvl="1" w:tplc="8A6E45BE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EFECF332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7CFC75E4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3B126980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E7EAAE12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6A1C3AA6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5D562F9E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43B25AE0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2">
    <w:nsid w:val="7A7A60D4"/>
    <w:multiLevelType w:val="multilevel"/>
    <w:tmpl w:val="EAF20718"/>
    <w:lvl w:ilvl="0">
      <w:start w:val="1"/>
      <w:numFmt w:val="decimal"/>
      <w:pStyle w:val="M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M2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eastAsia="標楷體" w:hAnsi="Times New Roman" w:hint="default"/>
      </w:rPr>
    </w:lvl>
    <w:lvl w:ilvl="2">
      <w:start w:val="1"/>
      <w:numFmt w:val="decimal"/>
      <w:pStyle w:val="M3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pStyle w:val="M4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3">
    <w:nsid w:val="7BD56196"/>
    <w:multiLevelType w:val="hybridMultilevel"/>
    <w:tmpl w:val="B734E7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>
    <w:nsid w:val="7BEB322D"/>
    <w:multiLevelType w:val="hybridMultilevel"/>
    <w:tmpl w:val="96C6A4B8"/>
    <w:lvl w:ilvl="0" w:tplc="B60A16CC">
      <w:start w:val="1"/>
      <w:numFmt w:val="lowerLetter"/>
      <w:lvlText w:val="%1."/>
      <w:lvlJc w:val="left"/>
      <w:pPr>
        <w:tabs>
          <w:tab w:val="num" w:pos="1692"/>
        </w:tabs>
        <w:ind w:left="1692" w:hanging="360"/>
      </w:pPr>
      <w:rPr>
        <w:rFonts w:hint="default"/>
      </w:rPr>
    </w:lvl>
    <w:lvl w:ilvl="1" w:tplc="E6DC207C" w:tentative="1">
      <w:start w:val="1"/>
      <w:numFmt w:val="ideographTraditional"/>
      <w:lvlText w:val="%2、"/>
      <w:lvlJc w:val="left"/>
      <w:pPr>
        <w:tabs>
          <w:tab w:val="num" w:pos="2292"/>
        </w:tabs>
        <w:ind w:left="2292" w:hanging="480"/>
      </w:pPr>
    </w:lvl>
    <w:lvl w:ilvl="2" w:tplc="B19A103C" w:tentative="1">
      <w:start w:val="1"/>
      <w:numFmt w:val="lowerRoman"/>
      <w:lvlText w:val="%3."/>
      <w:lvlJc w:val="right"/>
      <w:pPr>
        <w:tabs>
          <w:tab w:val="num" w:pos="2772"/>
        </w:tabs>
        <w:ind w:left="2772" w:hanging="480"/>
      </w:pPr>
    </w:lvl>
    <w:lvl w:ilvl="3" w:tplc="45F093AA" w:tentative="1">
      <w:start w:val="1"/>
      <w:numFmt w:val="decimal"/>
      <w:lvlText w:val="%4."/>
      <w:lvlJc w:val="left"/>
      <w:pPr>
        <w:tabs>
          <w:tab w:val="num" w:pos="3252"/>
        </w:tabs>
        <w:ind w:left="3252" w:hanging="480"/>
      </w:pPr>
    </w:lvl>
    <w:lvl w:ilvl="4" w:tplc="452E8D28" w:tentative="1">
      <w:start w:val="1"/>
      <w:numFmt w:val="ideographTraditional"/>
      <w:lvlText w:val="%5、"/>
      <w:lvlJc w:val="left"/>
      <w:pPr>
        <w:tabs>
          <w:tab w:val="num" w:pos="3732"/>
        </w:tabs>
        <w:ind w:left="3732" w:hanging="480"/>
      </w:pPr>
    </w:lvl>
    <w:lvl w:ilvl="5" w:tplc="E0745862" w:tentative="1">
      <w:start w:val="1"/>
      <w:numFmt w:val="lowerRoman"/>
      <w:lvlText w:val="%6."/>
      <w:lvlJc w:val="right"/>
      <w:pPr>
        <w:tabs>
          <w:tab w:val="num" w:pos="4212"/>
        </w:tabs>
        <w:ind w:left="4212" w:hanging="480"/>
      </w:pPr>
    </w:lvl>
    <w:lvl w:ilvl="6" w:tplc="1702E586" w:tentative="1">
      <w:start w:val="1"/>
      <w:numFmt w:val="decimal"/>
      <w:lvlText w:val="%7."/>
      <w:lvlJc w:val="left"/>
      <w:pPr>
        <w:tabs>
          <w:tab w:val="num" w:pos="4692"/>
        </w:tabs>
        <w:ind w:left="4692" w:hanging="480"/>
      </w:pPr>
    </w:lvl>
    <w:lvl w:ilvl="7" w:tplc="DCC030D0" w:tentative="1">
      <w:start w:val="1"/>
      <w:numFmt w:val="ideographTraditional"/>
      <w:lvlText w:val="%8、"/>
      <w:lvlJc w:val="left"/>
      <w:pPr>
        <w:tabs>
          <w:tab w:val="num" w:pos="5172"/>
        </w:tabs>
        <w:ind w:left="5172" w:hanging="480"/>
      </w:pPr>
    </w:lvl>
    <w:lvl w:ilvl="8" w:tplc="04E89F7C" w:tentative="1">
      <w:start w:val="1"/>
      <w:numFmt w:val="lowerRoman"/>
      <w:lvlText w:val="%9."/>
      <w:lvlJc w:val="right"/>
      <w:pPr>
        <w:tabs>
          <w:tab w:val="num" w:pos="5652"/>
        </w:tabs>
        <w:ind w:left="5652" w:hanging="480"/>
      </w:pPr>
    </w:lvl>
  </w:abstractNum>
  <w:num w:numId="1">
    <w:abstractNumId w:val="18"/>
  </w:num>
  <w:num w:numId="2">
    <w:abstractNumId w:val="26"/>
  </w:num>
  <w:num w:numId="3">
    <w:abstractNumId w:val="42"/>
  </w:num>
  <w:num w:numId="4">
    <w:abstractNumId w:val="2"/>
  </w:num>
  <w:num w:numId="5">
    <w:abstractNumId w:val="3"/>
  </w:num>
  <w:num w:numId="6">
    <w:abstractNumId w:val="10"/>
  </w:num>
  <w:num w:numId="7">
    <w:abstractNumId w:val="33"/>
  </w:num>
  <w:num w:numId="8">
    <w:abstractNumId w:val="44"/>
  </w:num>
  <w:num w:numId="9">
    <w:abstractNumId w:val="41"/>
  </w:num>
  <w:num w:numId="10">
    <w:abstractNumId w:val="11"/>
  </w:num>
  <w:num w:numId="11">
    <w:abstractNumId w:val="27"/>
  </w:num>
  <w:num w:numId="12">
    <w:abstractNumId w:val="28"/>
  </w:num>
  <w:num w:numId="13">
    <w:abstractNumId w:val="7"/>
  </w:num>
  <w:num w:numId="14">
    <w:abstractNumId w:val="0"/>
  </w:num>
  <w:num w:numId="15">
    <w:abstractNumId w:val="29"/>
  </w:num>
  <w:num w:numId="16">
    <w:abstractNumId w:val="19"/>
  </w:num>
  <w:num w:numId="17">
    <w:abstractNumId w:val="24"/>
  </w:num>
  <w:num w:numId="18">
    <w:abstractNumId w:val="6"/>
  </w:num>
  <w:num w:numId="19">
    <w:abstractNumId w:val="8"/>
  </w:num>
  <w:num w:numId="20">
    <w:abstractNumId w:val="39"/>
  </w:num>
  <w:num w:numId="21">
    <w:abstractNumId w:val="38"/>
  </w:num>
  <w:num w:numId="22">
    <w:abstractNumId w:val="34"/>
  </w:num>
  <w:num w:numId="23">
    <w:abstractNumId w:val="17"/>
  </w:num>
  <w:num w:numId="24">
    <w:abstractNumId w:val="12"/>
  </w:num>
  <w:num w:numId="25">
    <w:abstractNumId w:val="23"/>
  </w:num>
  <w:num w:numId="26">
    <w:abstractNumId w:val="4"/>
  </w:num>
  <w:num w:numId="27">
    <w:abstractNumId w:val="15"/>
  </w:num>
  <w:num w:numId="28">
    <w:abstractNumId w:val="13"/>
  </w:num>
  <w:num w:numId="29">
    <w:abstractNumId w:val="22"/>
  </w:num>
  <w:num w:numId="30">
    <w:abstractNumId w:val="30"/>
  </w:num>
  <w:num w:numId="31">
    <w:abstractNumId w:val="36"/>
  </w:num>
  <w:num w:numId="32">
    <w:abstractNumId w:val="1"/>
  </w:num>
  <w:num w:numId="33">
    <w:abstractNumId w:val="40"/>
  </w:num>
  <w:num w:numId="34">
    <w:abstractNumId w:val="43"/>
  </w:num>
  <w:num w:numId="35">
    <w:abstractNumId w:val="25"/>
  </w:num>
  <w:num w:numId="36">
    <w:abstractNumId w:val="16"/>
  </w:num>
  <w:num w:numId="37">
    <w:abstractNumId w:val="37"/>
  </w:num>
  <w:num w:numId="38">
    <w:abstractNumId w:val="32"/>
  </w:num>
  <w:num w:numId="39">
    <w:abstractNumId w:val="35"/>
  </w:num>
  <w:num w:numId="40">
    <w:abstractNumId w:val="21"/>
  </w:num>
  <w:num w:numId="41">
    <w:abstractNumId w:val="20"/>
  </w:num>
  <w:num w:numId="42">
    <w:abstractNumId w:val="5"/>
  </w:num>
  <w:num w:numId="43">
    <w:abstractNumId w:val="31"/>
  </w:num>
  <w:num w:numId="44">
    <w:abstractNumId w:val="9"/>
  </w:num>
  <w:num w:numId="45">
    <w:abstractNumId w:val="14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intFractionalCharacterWidth/>
  <w:embedSystemFonts/>
  <w:bordersDoNotSurroundHeader/>
  <w:bordersDoNotSurroundFooter/>
  <w:hideSpellingErrors/>
  <w:hideGrammaticalErrors/>
  <w:proofState w:spelling="clean"/>
  <w:attachedTemplate r:id="rId1"/>
  <w:stylePaneFormatFilter w:val="1F08"/>
  <w:defaultTabStop w:val="283"/>
  <w:doNotHyphenateCaps/>
  <w:drawingGridHorizontalSpacing w:val="120"/>
  <w:drawingGridVerticalSpacing w:val="163"/>
  <w:displayHorizontalDrawingGridEvery w:val="0"/>
  <w:displayVerticalDrawingGridEvery w:val="2"/>
  <w:doNotShadeFormData/>
  <w:noPunctuationKerning/>
  <w:characterSpacingControl w:val="doNotCompress"/>
  <w:hdrShapeDefaults>
    <o:shapedefaults v:ext="edit" spidmax="39938">
      <v:stroke weight="4.5pt" linestyle="thinThick"/>
      <o:colormru v:ext="edit" colors="#eaeaea"/>
    </o:shapedefaults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A5609A"/>
    <w:rsid w:val="00000E10"/>
    <w:rsid w:val="00000F29"/>
    <w:rsid w:val="00001002"/>
    <w:rsid w:val="0000198E"/>
    <w:rsid w:val="00001DA9"/>
    <w:rsid w:val="0000351F"/>
    <w:rsid w:val="000036B8"/>
    <w:rsid w:val="00003F8A"/>
    <w:rsid w:val="0000508C"/>
    <w:rsid w:val="0000534B"/>
    <w:rsid w:val="00005BC8"/>
    <w:rsid w:val="000060EC"/>
    <w:rsid w:val="0001034C"/>
    <w:rsid w:val="00011270"/>
    <w:rsid w:val="00011B5B"/>
    <w:rsid w:val="00014ACC"/>
    <w:rsid w:val="00014B08"/>
    <w:rsid w:val="00014B1F"/>
    <w:rsid w:val="000151B6"/>
    <w:rsid w:val="00015E78"/>
    <w:rsid w:val="0001618A"/>
    <w:rsid w:val="000161B2"/>
    <w:rsid w:val="00017E97"/>
    <w:rsid w:val="00020007"/>
    <w:rsid w:val="0002016E"/>
    <w:rsid w:val="00020A9B"/>
    <w:rsid w:val="000213D1"/>
    <w:rsid w:val="00021891"/>
    <w:rsid w:val="00023C22"/>
    <w:rsid w:val="0002455B"/>
    <w:rsid w:val="00024EFB"/>
    <w:rsid w:val="000253F9"/>
    <w:rsid w:val="0002552B"/>
    <w:rsid w:val="00025779"/>
    <w:rsid w:val="000257FE"/>
    <w:rsid w:val="00025B57"/>
    <w:rsid w:val="000267B4"/>
    <w:rsid w:val="00026DE7"/>
    <w:rsid w:val="000274AE"/>
    <w:rsid w:val="000277B3"/>
    <w:rsid w:val="00030923"/>
    <w:rsid w:val="00031735"/>
    <w:rsid w:val="00031A27"/>
    <w:rsid w:val="00032438"/>
    <w:rsid w:val="000327F0"/>
    <w:rsid w:val="00032907"/>
    <w:rsid w:val="00032F88"/>
    <w:rsid w:val="00033B23"/>
    <w:rsid w:val="00033C82"/>
    <w:rsid w:val="0003475E"/>
    <w:rsid w:val="00034A8E"/>
    <w:rsid w:val="00035FE7"/>
    <w:rsid w:val="00037A56"/>
    <w:rsid w:val="00040A23"/>
    <w:rsid w:val="00040DCA"/>
    <w:rsid w:val="00040F0C"/>
    <w:rsid w:val="00042723"/>
    <w:rsid w:val="00042D01"/>
    <w:rsid w:val="00043329"/>
    <w:rsid w:val="00043476"/>
    <w:rsid w:val="00043893"/>
    <w:rsid w:val="000440FB"/>
    <w:rsid w:val="00044838"/>
    <w:rsid w:val="0004577B"/>
    <w:rsid w:val="00046968"/>
    <w:rsid w:val="000476CA"/>
    <w:rsid w:val="00047C18"/>
    <w:rsid w:val="0005097B"/>
    <w:rsid w:val="000531AC"/>
    <w:rsid w:val="000539ED"/>
    <w:rsid w:val="00054E1A"/>
    <w:rsid w:val="00054ECE"/>
    <w:rsid w:val="000552D1"/>
    <w:rsid w:val="00056034"/>
    <w:rsid w:val="000566B0"/>
    <w:rsid w:val="00056DEF"/>
    <w:rsid w:val="000572D8"/>
    <w:rsid w:val="00057B25"/>
    <w:rsid w:val="00057F4C"/>
    <w:rsid w:val="00060352"/>
    <w:rsid w:val="00060694"/>
    <w:rsid w:val="00060D68"/>
    <w:rsid w:val="0006122E"/>
    <w:rsid w:val="000626F3"/>
    <w:rsid w:val="000627B2"/>
    <w:rsid w:val="00062898"/>
    <w:rsid w:val="00063BD3"/>
    <w:rsid w:val="00063F4B"/>
    <w:rsid w:val="0006409F"/>
    <w:rsid w:val="000649A7"/>
    <w:rsid w:val="00065547"/>
    <w:rsid w:val="00067AD2"/>
    <w:rsid w:val="00067F11"/>
    <w:rsid w:val="000714A3"/>
    <w:rsid w:val="00072393"/>
    <w:rsid w:val="0007250A"/>
    <w:rsid w:val="000746B4"/>
    <w:rsid w:val="00075C80"/>
    <w:rsid w:val="00075E2C"/>
    <w:rsid w:val="00076F60"/>
    <w:rsid w:val="0008228A"/>
    <w:rsid w:val="000833E6"/>
    <w:rsid w:val="000842FF"/>
    <w:rsid w:val="000846D6"/>
    <w:rsid w:val="000851B6"/>
    <w:rsid w:val="0008619C"/>
    <w:rsid w:val="00087D94"/>
    <w:rsid w:val="000903CC"/>
    <w:rsid w:val="00090492"/>
    <w:rsid w:val="00090659"/>
    <w:rsid w:val="00091080"/>
    <w:rsid w:val="0009154F"/>
    <w:rsid w:val="00091CD7"/>
    <w:rsid w:val="00092206"/>
    <w:rsid w:val="00092E8D"/>
    <w:rsid w:val="0009356B"/>
    <w:rsid w:val="000949E0"/>
    <w:rsid w:val="000954D9"/>
    <w:rsid w:val="000957F8"/>
    <w:rsid w:val="00095970"/>
    <w:rsid w:val="0009610C"/>
    <w:rsid w:val="0009747C"/>
    <w:rsid w:val="000979B6"/>
    <w:rsid w:val="000A0CE3"/>
    <w:rsid w:val="000A43ED"/>
    <w:rsid w:val="000A4B4A"/>
    <w:rsid w:val="000A4E10"/>
    <w:rsid w:val="000A5BD6"/>
    <w:rsid w:val="000A65B6"/>
    <w:rsid w:val="000A70AB"/>
    <w:rsid w:val="000A794D"/>
    <w:rsid w:val="000A7D14"/>
    <w:rsid w:val="000B138B"/>
    <w:rsid w:val="000B2096"/>
    <w:rsid w:val="000B2C19"/>
    <w:rsid w:val="000B32BC"/>
    <w:rsid w:val="000B38D3"/>
    <w:rsid w:val="000B3AAA"/>
    <w:rsid w:val="000B576D"/>
    <w:rsid w:val="000B7A53"/>
    <w:rsid w:val="000C022B"/>
    <w:rsid w:val="000C04F9"/>
    <w:rsid w:val="000C0604"/>
    <w:rsid w:val="000C0B46"/>
    <w:rsid w:val="000C2F00"/>
    <w:rsid w:val="000C3C79"/>
    <w:rsid w:val="000C4EE0"/>
    <w:rsid w:val="000C511F"/>
    <w:rsid w:val="000C542D"/>
    <w:rsid w:val="000C562C"/>
    <w:rsid w:val="000C5A1B"/>
    <w:rsid w:val="000C7261"/>
    <w:rsid w:val="000D0063"/>
    <w:rsid w:val="000D1513"/>
    <w:rsid w:val="000D272D"/>
    <w:rsid w:val="000D3270"/>
    <w:rsid w:val="000D447D"/>
    <w:rsid w:val="000D5303"/>
    <w:rsid w:val="000D5AAE"/>
    <w:rsid w:val="000D5ACB"/>
    <w:rsid w:val="000D61FC"/>
    <w:rsid w:val="000D673E"/>
    <w:rsid w:val="000D6BC5"/>
    <w:rsid w:val="000D6D20"/>
    <w:rsid w:val="000D6E8A"/>
    <w:rsid w:val="000D7053"/>
    <w:rsid w:val="000E04A2"/>
    <w:rsid w:val="000E0A90"/>
    <w:rsid w:val="000E0D8D"/>
    <w:rsid w:val="000E13BA"/>
    <w:rsid w:val="000E1F67"/>
    <w:rsid w:val="000E2BD2"/>
    <w:rsid w:val="000E313F"/>
    <w:rsid w:val="000E3F6E"/>
    <w:rsid w:val="000E4ECB"/>
    <w:rsid w:val="000E5476"/>
    <w:rsid w:val="000E762D"/>
    <w:rsid w:val="000F0C4F"/>
    <w:rsid w:val="000F1039"/>
    <w:rsid w:val="000F1531"/>
    <w:rsid w:val="000F1AFA"/>
    <w:rsid w:val="000F1E34"/>
    <w:rsid w:val="000F25C2"/>
    <w:rsid w:val="000F2C21"/>
    <w:rsid w:val="000F2CDF"/>
    <w:rsid w:val="000F2F15"/>
    <w:rsid w:val="000F3A46"/>
    <w:rsid w:val="000F3F97"/>
    <w:rsid w:val="000F46FE"/>
    <w:rsid w:val="000F49B9"/>
    <w:rsid w:val="000F49F6"/>
    <w:rsid w:val="000F6951"/>
    <w:rsid w:val="000F72B3"/>
    <w:rsid w:val="000F7D90"/>
    <w:rsid w:val="000F7F52"/>
    <w:rsid w:val="00101DF9"/>
    <w:rsid w:val="001031C3"/>
    <w:rsid w:val="00103569"/>
    <w:rsid w:val="00104132"/>
    <w:rsid w:val="00104797"/>
    <w:rsid w:val="00104C77"/>
    <w:rsid w:val="00105D93"/>
    <w:rsid w:val="00106BD1"/>
    <w:rsid w:val="00107858"/>
    <w:rsid w:val="00107AD8"/>
    <w:rsid w:val="00107B4B"/>
    <w:rsid w:val="00110442"/>
    <w:rsid w:val="001104F4"/>
    <w:rsid w:val="001106F5"/>
    <w:rsid w:val="001110E5"/>
    <w:rsid w:val="00111A49"/>
    <w:rsid w:val="00111E70"/>
    <w:rsid w:val="001123FB"/>
    <w:rsid w:val="0011272E"/>
    <w:rsid w:val="00112C36"/>
    <w:rsid w:val="001133F1"/>
    <w:rsid w:val="0011378E"/>
    <w:rsid w:val="001141F4"/>
    <w:rsid w:val="001149F8"/>
    <w:rsid w:val="0011504D"/>
    <w:rsid w:val="001153F2"/>
    <w:rsid w:val="001155EA"/>
    <w:rsid w:val="0011575F"/>
    <w:rsid w:val="00115DB9"/>
    <w:rsid w:val="00116D54"/>
    <w:rsid w:val="00116F22"/>
    <w:rsid w:val="00120264"/>
    <w:rsid w:val="00120A82"/>
    <w:rsid w:val="00124DA1"/>
    <w:rsid w:val="0012513D"/>
    <w:rsid w:val="001251A1"/>
    <w:rsid w:val="001252F1"/>
    <w:rsid w:val="0012586A"/>
    <w:rsid w:val="00125C16"/>
    <w:rsid w:val="00126434"/>
    <w:rsid w:val="001276F7"/>
    <w:rsid w:val="00127A9C"/>
    <w:rsid w:val="00127E4A"/>
    <w:rsid w:val="00130090"/>
    <w:rsid w:val="001300E8"/>
    <w:rsid w:val="00130203"/>
    <w:rsid w:val="001311F6"/>
    <w:rsid w:val="001313E9"/>
    <w:rsid w:val="00131D7E"/>
    <w:rsid w:val="00132014"/>
    <w:rsid w:val="0013246F"/>
    <w:rsid w:val="00132553"/>
    <w:rsid w:val="001333EB"/>
    <w:rsid w:val="001344DF"/>
    <w:rsid w:val="001358FD"/>
    <w:rsid w:val="0013659F"/>
    <w:rsid w:val="001365F8"/>
    <w:rsid w:val="001376F6"/>
    <w:rsid w:val="001402CC"/>
    <w:rsid w:val="0014103F"/>
    <w:rsid w:val="00141451"/>
    <w:rsid w:val="00141F0E"/>
    <w:rsid w:val="00142C43"/>
    <w:rsid w:val="00144C58"/>
    <w:rsid w:val="00145AD9"/>
    <w:rsid w:val="00145E30"/>
    <w:rsid w:val="00145E80"/>
    <w:rsid w:val="00146112"/>
    <w:rsid w:val="00146DD4"/>
    <w:rsid w:val="00147C09"/>
    <w:rsid w:val="00150374"/>
    <w:rsid w:val="00150A9F"/>
    <w:rsid w:val="0015102C"/>
    <w:rsid w:val="0015210A"/>
    <w:rsid w:val="001522E5"/>
    <w:rsid w:val="0015253C"/>
    <w:rsid w:val="00152900"/>
    <w:rsid w:val="0015481D"/>
    <w:rsid w:val="00154BCA"/>
    <w:rsid w:val="001555DD"/>
    <w:rsid w:val="0015561F"/>
    <w:rsid w:val="00155D2E"/>
    <w:rsid w:val="00155E82"/>
    <w:rsid w:val="00156170"/>
    <w:rsid w:val="0015646C"/>
    <w:rsid w:val="00157CFA"/>
    <w:rsid w:val="001604A1"/>
    <w:rsid w:val="00160C16"/>
    <w:rsid w:val="00161736"/>
    <w:rsid w:val="001623FE"/>
    <w:rsid w:val="00163488"/>
    <w:rsid w:val="00164331"/>
    <w:rsid w:val="001654A0"/>
    <w:rsid w:val="001656DC"/>
    <w:rsid w:val="00165A59"/>
    <w:rsid w:val="00165F89"/>
    <w:rsid w:val="0016662F"/>
    <w:rsid w:val="00166B6E"/>
    <w:rsid w:val="00166BFA"/>
    <w:rsid w:val="001675CA"/>
    <w:rsid w:val="00167AA0"/>
    <w:rsid w:val="001705C8"/>
    <w:rsid w:val="00170A4D"/>
    <w:rsid w:val="00170BBD"/>
    <w:rsid w:val="001713BD"/>
    <w:rsid w:val="00171819"/>
    <w:rsid w:val="0017186C"/>
    <w:rsid w:val="00172069"/>
    <w:rsid w:val="00172245"/>
    <w:rsid w:val="001744E4"/>
    <w:rsid w:val="00176F2D"/>
    <w:rsid w:val="0017783E"/>
    <w:rsid w:val="001808EA"/>
    <w:rsid w:val="001813AD"/>
    <w:rsid w:val="00182182"/>
    <w:rsid w:val="00182B7D"/>
    <w:rsid w:val="00184E25"/>
    <w:rsid w:val="00184EEE"/>
    <w:rsid w:val="0018503D"/>
    <w:rsid w:val="0018518E"/>
    <w:rsid w:val="0018537B"/>
    <w:rsid w:val="001859B7"/>
    <w:rsid w:val="00185AA3"/>
    <w:rsid w:val="00185B81"/>
    <w:rsid w:val="00185D9B"/>
    <w:rsid w:val="001866A6"/>
    <w:rsid w:val="00186B6C"/>
    <w:rsid w:val="00187355"/>
    <w:rsid w:val="001875D4"/>
    <w:rsid w:val="001916A3"/>
    <w:rsid w:val="00191E7F"/>
    <w:rsid w:val="00192888"/>
    <w:rsid w:val="00192A34"/>
    <w:rsid w:val="00192D25"/>
    <w:rsid w:val="00193C8D"/>
    <w:rsid w:val="001947C3"/>
    <w:rsid w:val="00194EC9"/>
    <w:rsid w:val="00194ED8"/>
    <w:rsid w:val="00194EE7"/>
    <w:rsid w:val="00195FDD"/>
    <w:rsid w:val="00197D23"/>
    <w:rsid w:val="00197F0E"/>
    <w:rsid w:val="00197FB3"/>
    <w:rsid w:val="001A00B1"/>
    <w:rsid w:val="001A0410"/>
    <w:rsid w:val="001A0B5B"/>
    <w:rsid w:val="001A0C2B"/>
    <w:rsid w:val="001A1AB4"/>
    <w:rsid w:val="001A265B"/>
    <w:rsid w:val="001A4262"/>
    <w:rsid w:val="001A5A6E"/>
    <w:rsid w:val="001A5BB5"/>
    <w:rsid w:val="001A6922"/>
    <w:rsid w:val="001A6E50"/>
    <w:rsid w:val="001A7049"/>
    <w:rsid w:val="001A77E8"/>
    <w:rsid w:val="001A7B67"/>
    <w:rsid w:val="001B0740"/>
    <w:rsid w:val="001B0B86"/>
    <w:rsid w:val="001B1123"/>
    <w:rsid w:val="001B1173"/>
    <w:rsid w:val="001B2C0B"/>
    <w:rsid w:val="001B3456"/>
    <w:rsid w:val="001B3F97"/>
    <w:rsid w:val="001B4660"/>
    <w:rsid w:val="001B47F2"/>
    <w:rsid w:val="001B5015"/>
    <w:rsid w:val="001B5815"/>
    <w:rsid w:val="001B5FBD"/>
    <w:rsid w:val="001B5FEE"/>
    <w:rsid w:val="001B663A"/>
    <w:rsid w:val="001B665A"/>
    <w:rsid w:val="001B668A"/>
    <w:rsid w:val="001B77A4"/>
    <w:rsid w:val="001C05BB"/>
    <w:rsid w:val="001C07E3"/>
    <w:rsid w:val="001C0B31"/>
    <w:rsid w:val="001C0DA0"/>
    <w:rsid w:val="001C1306"/>
    <w:rsid w:val="001C252A"/>
    <w:rsid w:val="001C254B"/>
    <w:rsid w:val="001C2805"/>
    <w:rsid w:val="001C3181"/>
    <w:rsid w:val="001C3544"/>
    <w:rsid w:val="001C3A3B"/>
    <w:rsid w:val="001C62F1"/>
    <w:rsid w:val="001C6B1B"/>
    <w:rsid w:val="001C6F51"/>
    <w:rsid w:val="001D07DC"/>
    <w:rsid w:val="001D0BD5"/>
    <w:rsid w:val="001D2D38"/>
    <w:rsid w:val="001D2DCA"/>
    <w:rsid w:val="001D366A"/>
    <w:rsid w:val="001D4222"/>
    <w:rsid w:val="001D436E"/>
    <w:rsid w:val="001D547B"/>
    <w:rsid w:val="001D5996"/>
    <w:rsid w:val="001D6241"/>
    <w:rsid w:val="001D68F3"/>
    <w:rsid w:val="001D7D44"/>
    <w:rsid w:val="001E06D2"/>
    <w:rsid w:val="001E15A4"/>
    <w:rsid w:val="001E263D"/>
    <w:rsid w:val="001E3445"/>
    <w:rsid w:val="001E3576"/>
    <w:rsid w:val="001E4BCB"/>
    <w:rsid w:val="001E55CB"/>
    <w:rsid w:val="001E6100"/>
    <w:rsid w:val="001E6378"/>
    <w:rsid w:val="001E6D9F"/>
    <w:rsid w:val="001E7154"/>
    <w:rsid w:val="001E736A"/>
    <w:rsid w:val="001E74E7"/>
    <w:rsid w:val="001E79EB"/>
    <w:rsid w:val="001F175F"/>
    <w:rsid w:val="001F1BAD"/>
    <w:rsid w:val="001F1C1A"/>
    <w:rsid w:val="001F2A6D"/>
    <w:rsid w:val="001F2B02"/>
    <w:rsid w:val="001F384E"/>
    <w:rsid w:val="001F5E27"/>
    <w:rsid w:val="001F6022"/>
    <w:rsid w:val="001F63D6"/>
    <w:rsid w:val="001F7DFD"/>
    <w:rsid w:val="001F7F32"/>
    <w:rsid w:val="0020117F"/>
    <w:rsid w:val="00201629"/>
    <w:rsid w:val="0020162F"/>
    <w:rsid w:val="002024AC"/>
    <w:rsid w:val="0020274D"/>
    <w:rsid w:val="00203910"/>
    <w:rsid w:val="00206F71"/>
    <w:rsid w:val="0020783B"/>
    <w:rsid w:val="00210B1C"/>
    <w:rsid w:val="00210DAA"/>
    <w:rsid w:val="00211C5F"/>
    <w:rsid w:val="00212D42"/>
    <w:rsid w:val="002130B1"/>
    <w:rsid w:val="00214D15"/>
    <w:rsid w:val="00216496"/>
    <w:rsid w:val="00216750"/>
    <w:rsid w:val="00216A1E"/>
    <w:rsid w:val="00216D42"/>
    <w:rsid w:val="00216FF7"/>
    <w:rsid w:val="00217DF1"/>
    <w:rsid w:val="0022070B"/>
    <w:rsid w:val="00221126"/>
    <w:rsid w:val="002225EB"/>
    <w:rsid w:val="002229AE"/>
    <w:rsid w:val="002237AD"/>
    <w:rsid w:val="0022385A"/>
    <w:rsid w:val="00224657"/>
    <w:rsid w:val="00224C16"/>
    <w:rsid w:val="00224D0B"/>
    <w:rsid w:val="00225966"/>
    <w:rsid w:val="00225A0B"/>
    <w:rsid w:val="00225DB3"/>
    <w:rsid w:val="0023053C"/>
    <w:rsid w:val="002307DD"/>
    <w:rsid w:val="002308C9"/>
    <w:rsid w:val="002309CA"/>
    <w:rsid w:val="00230EBA"/>
    <w:rsid w:val="00232856"/>
    <w:rsid w:val="00232A51"/>
    <w:rsid w:val="00232D3D"/>
    <w:rsid w:val="00233A68"/>
    <w:rsid w:val="00233BB8"/>
    <w:rsid w:val="00235C64"/>
    <w:rsid w:val="00235D90"/>
    <w:rsid w:val="00235F1C"/>
    <w:rsid w:val="00236526"/>
    <w:rsid w:val="00237714"/>
    <w:rsid w:val="00237C2B"/>
    <w:rsid w:val="00240A99"/>
    <w:rsid w:val="00240D02"/>
    <w:rsid w:val="00240F58"/>
    <w:rsid w:val="00241F36"/>
    <w:rsid w:val="002421BF"/>
    <w:rsid w:val="00242C9A"/>
    <w:rsid w:val="0024333F"/>
    <w:rsid w:val="00243B4D"/>
    <w:rsid w:val="00243F45"/>
    <w:rsid w:val="00245981"/>
    <w:rsid w:val="002462D5"/>
    <w:rsid w:val="00246AC9"/>
    <w:rsid w:val="00246AEC"/>
    <w:rsid w:val="002476A6"/>
    <w:rsid w:val="00247868"/>
    <w:rsid w:val="00250505"/>
    <w:rsid w:val="0025102B"/>
    <w:rsid w:val="002523F5"/>
    <w:rsid w:val="0025290A"/>
    <w:rsid w:val="002544E7"/>
    <w:rsid w:val="00254C13"/>
    <w:rsid w:val="00254C26"/>
    <w:rsid w:val="00257491"/>
    <w:rsid w:val="002578A4"/>
    <w:rsid w:val="002602FC"/>
    <w:rsid w:val="00260B50"/>
    <w:rsid w:val="00261F75"/>
    <w:rsid w:val="002621FC"/>
    <w:rsid w:val="00262632"/>
    <w:rsid w:val="002627BB"/>
    <w:rsid w:val="002628D5"/>
    <w:rsid w:val="002635D2"/>
    <w:rsid w:val="002638D3"/>
    <w:rsid w:val="0026527B"/>
    <w:rsid w:val="0026575D"/>
    <w:rsid w:val="0026686A"/>
    <w:rsid w:val="002669D2"/>
    <w:rsid w:val="00266F29"/>
    <w:rsid w:val="00267801"/>
    <w:rsid w:val="00267C15"/>
    <w:rsid w:val="00271751"/>
    <w:rsid w:val="00272281"/>
    <w:rsid w:val="0027350A"/>
    <w:rsid w:val="002740A9"/>
    <w:rsid w:val="0027444E"/>
    <w:rsid w:val="00275236"/>
    <w:rsid w:val="002755C9"/>
    <w:rsid w:val="00275B59"/>
    <w:rsid w:val="00277DA2"/>
    <w:rsid w:val="00281026"/>
    <w:rsid w:val="00283A9F"/>
    <w:rsid w:val="00284E73"/>
    <w:rsid w:val="00286B80"/>
    <w:rsid w:val="00286F0C"/>
    <w:rsid w:val="00287F70"/>
    <w:rsid w:val="002903CD"/>
    <w:rsid w:val="00291976"/>
    <w:rsid w:val="002919BD"/>
    <w:rsid w:val="002937A7"/>
    <w:rsid w:val="0029380B"/>
    <w:rsid w:val="00293DDA"/>
    <w:rsid w:val="00294037"/>
    <w:rsid w:val="0029440A"/>
    <w:rsid w:val="0029500E"/>
    <w:rsid w:val="00296410"/>
    <w:rsid w:val="00296980"/>
    <w:rsid w:val="002974A3"/>
    <w:rsid w:val="002A0388"/>
    <w:rsid w:val="002A0698"/>
    <w:rsid w:val="002A1432"/>
    <w:rsid w:val="002A1A7F"/>
    <w:rsid w:val="002A1FC1"/>
    <w:rsid w:val="002A22A4"/>
    <w:rsid w:val="002A2837"/>
    <w:rsid w:val="002A3322"/>
    <w:rsid w:val="002A59B6"/>
    <w:rsid w:val="002A5CDC"/>
    <w:rsid w:val="002A6BD3"/>
    <w:rsid w:val="002A7BDF"/>
    <w:rsid w:val="002B11BA"/>
    <w:rsid w:val="002B260E"/>
    <w:rsid w:val="002B2E6B"/>
    <w:rsid w:val="002B35AD"/>
    <w:rsid w:val="002B3E35"/>
    <w:rsid w:val="002B47EE"/>
    <w:rsid w:val="002B5177"/>
    <w:rsid w:val="002B51C3"/>
    <w:rsid w:val="002B5AB0"/>
    <w:rsid w:val="002B5E87"/>
    <w:rsid w:val="002B6E50"/>
    <w:rsid w:val="002B7473"/>
    <w:rsid w:val="002B747F"/>
    <w:rsid w:val="002C1CA2"/>
    <w:rsid w:val="002C26A6"/>
    <w:rsid w:val="002C2839"/>
    <w:rsid w:val="002C4DDD"/>
    <w:rsid w:val="002C6F7B"/>
    <w:rsid w:val="002C7656"/>
    <w:rsid w:val="002D0028"/>
    <w:rsid w:val="002D1C29"/>
    <w:rsid w:val="002D24E7"/>
    <w:rsid w:val="002D2552"/>
    <w:rsid w:val="002D29E2"/>
    <w:rsid w:val="002D319B"/>
    <w:rsid w:val="002D488E"/>
    <w:rsid w:val="002D4C22"/>
    <w:rsid w:val="002D4F95"/>
    <w:rsid w:val="002D548C"/>
    <w:rsid w:val="002D6669"/>
    <w:rsid w:val="002D66AB"/>
    <w:rsid w:val="002D71AD"/>
    <w:rsid w:val="002D7C39"/>
    <w:rsid w:val="002E05DA"/>
    <w:rsid w:val="002E064A"/>
    <w:rsid w:val="002E1611"/>
    <w:rsid w:val="002E1CFD"/>
    <w:rsid w:val="002E1DC9"/>
    <w:rsid w:val="002E2E49"/>
    <w:rsid w:val="002E30B7"/>
    <w:rsid w:val="002E31CC"/>
    <w:rsid w:val="002E3445"/>
    <w:rsid w:val="002E34ED"/>
    <w:rsid w:val="002E3B78"/>
    <w:rsid w:val="002E5ADE"/>
    <w:rsid w:val="002E73B2"/>
    <w:rsid w:val="002E76B7"/>
    <w:rsid w:val="002E7A41"/>
    <w:rsid w:val="002E7C0A"/>
    <w:rsid w:val="002F0202"/>
    <w:rsid w:val="002F1CE2"/>
    <w:rsid w:val="002F244B"/>
    <w:rsid w:val="002F29C2"/>
    <w:rsid w:val="002F2FC7"/>
    <w:rsid w:val="002F32C9"/>
    <w:rsid w:val="002F3D72"/>
    <w:rsid w:val="002F3E5B"/>
    <w:rsid w:val="002F424B"/>
    <w:rsid w:val="002F542F"/>
    <w:rsid w:val="002F6493"/>
    <w:rsid w:val="003004A8"/>
    <w:rsid w:val="00302152"/>
    <w:rsid w:val="00302DBD"/>
    <w:rsid w:val="0030343C"/>
    <w:rsid w:val="003036AA"/>
    <w:rsid w:val="00304DD6"/>
    <w:rsid w:val="00306BD0"/>
    <w:rsid w:val="0031160B"/>
    <w:rsid w:val="003117C0"/>
    <w:rsid w:val="00311954"/>
    <w:rsid w:val="00311DAB"/>
    <w:rsid w:val="00312376"/>
    <w:rsid w:val="003126AC"/>
    <w:rsid w:val="003126D1"/>
    <w:rsid w:val="00313383"/>
    <w:rsid w:val="00313879"/>
    <w:rsid w:val="00313E60"/>
    <w:rsid w:val="00314B3E"/>
    <w:rsid w:val="003153CB"/>
    <w:rsid w:val="003157EC"/>
    <w:rsid w:val="003164FD"/>
    <w:rsid w:val="00317356"/>
    <w:rsid w:val="0031746A"/>
    <w:rsid w:val="003200BD"/>
    <w:rsid w:val="003210A5"/>
    <w:rsid w:val="00321912"/>
    <w:rsid w:val="003224FA"/>
    <w:rsid w:val="0032250F"/>
    <w:rsid w:val="003228E5"/>
    <w:rsid w:val="00323087"/>
    <w:rsid w:val="0032382E"/>
    <w:rsid w:val="00323BB0"/>
    <w:rsid w:val="00324512"/>
    <w:rsid w:val="003252CB"/>
    <w:rsid w:val="00325364"/>
    <w:rsid w:val="0032553E"/>
    <w:rsid w:val="00325813"/>
    <w:rsid w:val="00330CA9"/>
    <w:rsid w:val="00330EA4"/>
    <w:rsid w:val="003369AF"/>
    <w:rsid w:val="00336D8A"/>
    <w:rsid w:val="00337C64"/>
    <w:rsid w:val="00340357"/>
    <w:rsid w:val="0034174F"/>
    <w:rsid w:val="00341EA9"/>
    <w:rsid w:val="0034205B"/>
    <w:rsid w:val="00343662"/>
    <w:rsid w:val="00343EC8"/>
    <w:rsid w:val="00345C0D"/>
    <w:rsid w:val="00345CB8"/>
    <w:rsid w:val="003462E8"/>
    <w:rsid w:val="00347A12"/>
    <w:rsid w:val="00350D3F"/>
    <w:rsid w:val="00350EA2"/>
    <w:rsid w:val="00351B63"/>
    <w:rsid w:val="003523BD"/>
    <w:rsid w:val="00353672"/>
    <w:rsid w:val="00353B33"/>
    <w:rsid w:val="0035519D"/>
    <w:rsid w:val="003555CD"/>
    <w:rsid w:val="003556A0"/>
    <w:rsid w:val="003559F1"/>
    <w:rsid w:val="00356723"/>
    <w:rsid w:val="00356B5E"/>
    <w:rsid w:val="00356DB8"/>
    <w:rsid w:val="003574F1"/>
    <w:rsid w:val="0035753D"/>
    <w:rsid w:val="00357995"/>
    <w:rsid w:val="0036041F"/>
    <w:rsid w:val="00360F17"/>
    <w:rsid w:val="00363663"/>
    <w:rsid w:val="003636D7"/>
    <w:rsid w:val="003644EB"/>
    <w:rsid w:val="00364A93"/>
    <w:rsid w:val="00367546"/>
    <w:rsid w:val="00367CD6"/>
    <w:rsid w:val="00367D40"/>
    <w:rsid w:val="0037069E"/>
    <w:rsid w:val="003717AB"/>
    <w:rsid w:val="003725B9"/>
    <w:rsid w:val="003727EF"/>
    <w:rsid w:val="00373175"/>
    <w:rsid w:val="00373484"/>
    <w:rsid w:val="00373648"/>
    <w:rsid w:val="00373B07"/>
    <w:rsid w:val="00373D3E"/>
    <w:rsid w:val="00374897"/>
    <w:rsid w:val="00382A37"/>
    <w:rsid w:val="003835B2"/>
    <w:rsid w:val="003835D0"/>
    <w:rsid w:val="0038365F"/>
    <w:rsid w:val="00384065"/>
    <w:rsid w:val="00386FD9"/>
    <w:rsid w:val="003872A4"/>
    <w:rsid w:val="003873E8"/>
    <w:rsid w:val="00390928"/>
    <w:rsid w:val="003917EB"/>
    <w:rsid w:val="00391A7D"/>
    <w:rsid w:val="00392F14"/>
    <w:rsid w:val="003935D0"/>
    <w:rsid w:val="00393D2B"/>
    <w:rsid w:val="00395AF5"/>
    <w:rsid w:val="00396091"/>
    <w:rsid w:val="00396674"/>
    <w:rsid w:val="00397D71"/>
    <w:rsid w:val="003A0355"/>
    <w:rsid w:val="003A0EB2"/>
    <w:rsid w:val="003A11F3"/>
    <w:rsid w:val="003A161B"/>
    <w:rsid w:val="003A292D"/>
    <w:rsid w:val="003A2C20"/>
    <w:rsid w:val="003A2D49"/>
    <w:rsid w:val="003A343B"/>
    <w:rsid w:val="003A397E"/>
    <w:rsid w:val="003A3C99"/>
    <w:rsid w:val="003A4136"/>
    <w:rsid w:val="003A4164"/>
    <w:rsid w:val="003A49F1"/>
    <w:rsid w:val="003A4B7B"/>
    <w:rsid w:val="003A5F5C"/>
    <w:rsid w:val="003A70FE"/>
    <w:rsid w:val="003A72BB"/>
    <w:rsid w:val="003A745F"/>
    <w:rsid w:val="003A7994"/>
    <w:rsid w:val="003B0B22"/>
    <w:rsid w:val="003B0CB9"/>
    <w:rsid w:val="003B1810"/>
    <w:rsid w:val="003B2A9E"/>
    <w:rsid w:val="003B2B9D"/>
    <w:rsid w:val="003B37C3"/>
    <w:rsid w:val="003B37CE"/>
    <w:rsid w:val="003B38AA"/>
    <w:rsid w:val="003B4378"/>
    <w:rsid w:val="003B444D"/>
    <w:rsid w:val="003B5743"/>
    <w:rsid w:val="003C0141"/>
    <w:rsid w:val="003C04E7"/>
    <w:rsid w:val="003C069C"/>
    <w:rsid w:val="003C13AB"/>
    <w:rsid w:val="003C1963"/>
    <w:rsid w:val="003C2468"/>
    <w:rsid w:val="003C2EC6"/>
    <w:rsid w:val="003C3312"/>
    <w:rsid w:val="003C4080"/>
    <w:rsid w:val="003C5CA9"/>
    <w:rsid w:val="003C6680"/>
    <w:rsid w:val="003C7222"/>
    <w:rsid w:val="003C7F92"/>
    <w:rsid w:val="003D1874"/>
    <w:rsid w:val="003D1EE9"/>
    <w:rsid w:val="003D205C"/>
    <w:rsid w:val="003D2E00"/>
    <w:rsid w:val="003D319F"/>
    <w:rsid w:val="003D33EF"/>
    <w:rsid w:val="003D4144"/>
    <w:rsid w:val="003D437B"/>
    <w:rsid w:val="003D532E"/>
    <w:rsid w:val="003D7AC9"/>
    <w:rsid w:val="003E0CDC"/>
    <w:rsid w:val="003E1930"/>
    <w:rsid w:val="003E4002"/>
    <w:rsid w:val="003E4428"/>
    <w:rsid w:val="003E4FBD"/>
    <w:rsid w:val="003E53E6"/>
    <w:rsid w:val="003E59A9"/>
    <w:rsid w:val="003E6C6C"/>
    <w:rsid w:val="003E717E"/>
    <w:rsid w:val="003E74EE"/>
    <w:rsid w:val="003E7598"/>
    <w:rsid w:val="003E774C"/>
    <w:rsid w:val="003E7F28"/>
    <w:rsid w:val="003F0332"/>
    <w:rsid w:val="003F2584"/>
    <w:rsid w:val="003F2F85"/>
    <w:rsid w:val="003F37DE"/>
    <w:rsid w:val="003F419A"/>
    <w:rsid w:val="003F494B"/>
    <w:rsid w:val="003F4D0C"/>
    <w:rsid w:val="003F5385"/>
    <w:rsid w:val="003F6193"/>
    <w:rsid w:val="003F6769"/>
    <w:rsid w:val="003F7080"/>
    <w:rsid w:val="00400146"/>
    <w:rsid w:val="00400A29"/>
    <w:rsid w:val="0040174F"/>
    <w:rsid w:val="004019EB"/>
    <w:rsid w:val="00402596"/>
    <w:rsid w:val="00403574"/>
    <w:rsid w:val="0040433C"/>
    <w:rsid w:val="004058F6"/>
    <w:rsid w:val="00405E25"/>
    <w:rsid w:val="00405FE8"/>
    <w:rsid w:val="00406C0C"/>
    <w:rsid w:val="00407477"/>
    <w:rsid w:val="00410453"/>
    <w:rsid w:val="00410FB7"/>
    <w:rsid w:val="0041189F"/>
    <w:rsid w:val="00412123"/>
    <w:rsid w:val="00413531"/>
    <w:rsid w:val="00413F9B"/>
    <w:rsid w:val="00414DAE"/>
    <w:rsid w:val="00414F88"/>
    <w:rsid w:val="00415D5E"/>
    <w:rsid w:val="0042031E"/>
    <w:rsid w:val="004206E0"/>
    <w:rsid w:val="00420937"/>
    <w:rsid w:val="00421079"/>
    <w:rsid w:val="00421E6F"/>
    <w:rsid w:val="00422220"/>
    <w:rsid w:val="00422652"/>
    <w:rsid w:val="00422BDF"/>
    <w:rsid w:val="00424541"/>
    <w:rsid w:val="00425377"/>
    <w:rsid w:val="00425D63"/>
    <w:rsid w:val="00425E6B"/>
    <w:rsid w:val="00426884"/>
    <w:rsid w:val="00426AA2"/>
    <w:rsid w:val="00427DCA"/>
    <w:rsid w:val="0043059B"/>
    <w:rsid w:val="004307F2"/>
    <w:rsid w:val="00430C29"/>
    <w:rsid w:val="004311B0"/>
    <w:rsid w:val="0043206C"/>
    <w:rsid w:val="00433216"/>
    <w:rsid w:val="00433522"/>
    <w:rsid w:val="00434936"/>
    <w:rsid w:val="00435156"/>
    <w:rsid w:val="00435907"/>
    <w:rsid w:val="00435B82"/>
    <w:rsid w:val="0043723E"/>
    <w:rsid w:val="004372CD"/>
    <w:rsid w:val="00440605"/>
    <w:rsid w:val="00442098"/>
    <w:rsid w:val="00443A1D"/>
    <w:rsid w:val="00443ACD"/>
    <w:rsid w:val="00443DF6"/>
    <w:rsid w:val="0044449E"/>
    <w:rsid w:val="004448BA"/>
    <w:rsid w:val="00444E58"/>
    <w:rsid w:val="0044599D"/>
    <w:rsid w:val="004464CA"/>
    <w:rsid w:val="00446759"/>
    <w:rsid w:val="00446B0A"/>
    <w:rsid w:val="00447568"/>
    <w:rsid w:val="00447B0C"/>
    <w:rsid w:val="004504B9"/>
    <w:rsid w:val="0045054B"/>
    <w:rsid w:val="004507A6"/>
    <w:rsid w:val="00451D15"/>
    <w:rsid w:val="00451D5C"/>
    <w:rsid w:val="0045514C"/>
    <w:rsid w:val="00455ED9"/>
    <w:rsid w:val="004561CE"/>
    <w:rsid w:val="00457DA5"/>
    <w:rsid w:val="004606B9"/>
    <w:rsid w:val="004608FE"/>
    <w:rsid w:val="00460A56"/>
    <w:rsid w:val="00461873"/>
    <w:rsid w:val="00461E36"/>
    <w:rsid w:val="00462229"/>
    <w:rsid w:val="00462230"/>
    <w:rsid w:val="0046257B"/>
    <w:rsid w:val="004630F3"/>
    <w:rsid w:val="004633C1"/>
    <w:rsid w:val="004634BB"/>
    <w:rsid w:val="00463D6D"/>
    <w:rsid w:val="00463E52"/>
    <w:rsid w:val="004642CA"/>
    <w:rsid w:val="00464CC3"/>
    <w:rsid w:val="00464F26"/>
    <w:rsid w:val="00465418"/>
    <w:rsid w:val="00465468"/>
    <w:rsid w:val="004656A4"/>
    <w:rsid w:val="0046591D"/>
    <w:rsid w:val="004662E0"/>
    <w:rsid w:val="0046649B"/>
    <w:rsid w:val="0046684E"/>
    <w:rsid w:val="00466CEC"/>
    <w:rsid w:val="00470032"/>
    <w:rsid w:val="00470A44"/>
    <w:rsid w:val="00472088"/>
    <w:rsid w:val="00472849"/>
    <w:rsid w:val="0047284B"/>
    <w:rsid w:val="00472B63"/>
    <w:rsid w:val="00472CFB"/>
    <w:rsid w:val="00472FB5"/>
    <w:rsid w:val="004736CD"/>
    <w:rsid w:val="004738FB"/>
    <w:rsid w:val="004739C8"/>
    <w:rsid w:val="00473ED0"/>
    <w:rsid w:val="00474084"/>
    <w:rsid w:val="0047415E"/>
    <w:rsid w:val="00474C2A"/>
    <w:rsid w:val="0047518A"/>
    <w:rsid w:val="00476417"/>
    <w:rsid w:val="00476D07"/>
    <w:rsid w:val="004778BB"/>
    <w:rsid w:val="0048065B"/>
    <w:rsid w:val="004806AB"/>
    <w:rsid w:val="00480CBC"/>
    <w:rsid w:val="00481C7C"/>
    <w:rsid w:val="00483052"/>
    <w:rsid w:val="0048466B"/>
    <w:rsid w:val="0048477B"/>
    <w:rsid w:val="00484A6A"/>
    <w:rsid w:val="0048507C"/>
    <w:rsid w:val="004860E3"/>
    <w:rsid w:val="004860F1"/>
    <w:rsid w:val="00486B8B"/>
    <w:rsid w:val="00490686"/>
    <w:rsid w:val="004912CF"/>
    <w:rsid w:val="00491603"/>
    <w:rsid w:val="0049184A"/>
    <w:rsid w:val="004919C9"/>
    <w:rsid w:val="00491D8F"/>
    <w:rsid w:val="00491E60"/>
    <w:rsid w:val="00492107"/>
    <w:rsid w:val="00492745"/>
    <w:rsid w:val="00493458"/>
    <w:rsid w:val="00493767"/>
    <w:rsid w:val="00493C63"/>
    <w:rsid w:val="004942B4"/>
    <w:rsid w:val="004943BD"/>
    <w:rsid w:val="00494789"/>
    <w:rsid w:val="00495C50"/>
    <w:rsid w:val="0049717A"/>
    <w:rsid w:val="00497321"/>
    <w:rsid w:val="00497ACC"/>
    <w:rsid w:val="004A01A7"/>
    <w:rsid w:val="004A0898"/>
    <w:rsid w:val="004A0A57"/>
    <w:rsid w:val="004A323B"/>
    <w:rsid w:val="004A472B"/>
    <w:rsid w:val="004A56AC"/>
    <w:rsid w:val="004A7EDF"/>
    <w:rsid w:val="004B0534"/>
    <w:rsid w:val="004B0E73"/>
    <w:rsid w:val="004B113F"/>
    <w:rsid w:val="004B15EA"/>
    <w:rsid w:val="004B1893"/>
    <w:rsid w:val="004B1B72"/>
    <w:rsid w:val="004B1BD8"/>
    <w:rsid w:val="004B22A9"/>
    <w:rsid w:val="004B2375"/>
    <w:rsid w:val="004B28ED"/>
    <w:rsid w:val="004B322E"/>
    <w:rsid w:val="004B40DA"/>
    <w:rsid w:val="004B4E6D"/>
    <w:rsid w:val="004B53FD"/>
    <w:rsid w:val="004B57BC"/>
    <w:rsid w:val="004B630A"/>
    <w:rsid w:val="004B6B54"/>
    <w:rsid w:val="004B734F"/>
    <w:rsid w:val="004B7366"/>
    <w:rsid w:val="004B796F"/>
    <w:rsid w:val="004B7E7A"/>
    <w:rsid w:val="004C20CA"/>
    <w:rsid w:val="004C26CF"/>
    <w:rsid w:val="004C3D5E"/>
    <w:rsid w:val="004C3D64"/>
    <w:rsid w:val="004C449E"/>
    <w:rsid w:val="004C45C2"/>
    <w:rsid w:val="004C5372"/>
    <w:rsid w:val="004C568E"/>
    <w:rsid w:val="004C68E2"/>
    <w:rsid w:val="004C7371"/>
    <w:rsid w:val="004D0309"/>
    <w:rsid w:val="004D05B9"/>
    <w:rsid w:val="004D1297"/>
    <w:rsid w:val="004D1F60"/>
    <w:rsid w:val="004D2EF9"/>
    <w:rsid w:val="004D3DC6"/>
    <w:rsid w:val="004D4A92"/>
    <w:rsid w:val="004D4D66"/>
    <w:rsid w:val="004D4DF5"/>
    <w:rsid w:val="004D6B12"/>
    <w:rsid w:val="004D6FAB"/>
    <w:rsid w:val="004D7554"/>
    <w:rsid w:val="004E05A2"/>
    <w:rsid w:val="004E0989"/>
    <w:rsid w:val="004E0CFF"/>
    <w:rsid w:val="004E2D5F"/>
    <w:rsid w:val="004E30C2"/>
    <w:rsid w:val="004E37C6"/>
    <w:rsid w:val="004E3DD6"/>
    <w:rsid w:val="004E4975"/>
    <w:rsid w:val="004E5995"/>
    <w:rsid w:val="004E74AB"/>
    <w:rsid w:val="004F01A9"/>
    <w:rsid w:val="004F040A"/>
    <w:rsid w:val="004F0842"/>
    <w:rsid w:val="004F0D3A"/>
    <w:rsid w:val="004F10BA"/>
    <w:rsid w:val="004F13C1"/>
    <w:rsid w:val="004F1E60"/>
    <w:rsid w:val="004F2CDB"/>
    <w:rsid w:val="004F3B0F"/>
    <w:rsid w:val="004F4477"/>
    <w:rsid w:val="004F59DD"/>
    <w:rsid w:val="004F663E"/>
    <w:rsid w:val="004F7DEF"/>
    <w:rsid w:val="00500660"/>
    <w:rsid w:val="00500994"/>
    <w:rsid w:val="00500E3A"/>
    <w:rsid w:val="0050169E"/>
    <w:rsid w:val="005017FA"/>
    <w:rsid w:val="005051D2"/>
    <w:rsid w:val="005051E3"/>
    <w:rsid w:val="00505BA7"/>
    <w:rsid w:val="00505BDE"/>
    <w:rsid w:val="0050629E"/>
    <w:rsid w:val="0050757B"/>
    <w:rsid w:val="0050790D"/>
    <w:rsid w:val="005111D7"/>
    <w:rsid w:val="00511714"/>
    <w:rsid w:val="0051193E"/>
    <w:rsid w:val="00511AA2"/>
    <w:rsid w:val="00512468"/>
    <w:rsid w:val="00512FC5"/>
    <w:rsid w:val="00513B1E"/>
    <w:rsid w:val="00516303"/>
    <w:rsid w:val="00516BEE"/>
    <w:rsid w:val="00516C0D"/>
    <w:rsid w:val="00516F32"/>
    <w:rsid w:val="00517161"/>
    <w:rsid w:val="00517E2A"/>
    <w:rsid w:val="00520B97"/>
    <w:rsid w:val="0052151A"/>
    <w:rsid w:val="00521881"/>
    <w:rsid w:val="00522744"/>
    <w:rsid w:val="00523C7D"/>
    <w:rsid w:val="00523CF4"/>
    <w:rsid w:val="00524CED"/>
    <w:rsid w:val="00525CC6"/>
    <w:rsid w:val="00526492"/>
    <w:rsid w:val="0052673A"/>
    <w:rsid w:val="005268E1"/>
    <w:rsid w:val="00531686"/>
    <w:rsid w:val="00532489"/>
    <w:rsid w:val="00532EA9"/>
    <w:rsid w:val="005331EE"/>
    <w:rsid w:val="005336A0"/>
    <w:rsid w:val="00533821"/>
    <w:rsid w:val="00534071"/>
    <w:rsid w:val="00534C7E"/>
    <w:rsid w:val="0053556C"/>
    <w:rsid w:val="00540276"/>
    <w:rsid w:val="0054088C"/>
    <w:rsid w:val="00540A03"/>
    <w:rsid w:val="00540F3B"/>
    <w:rsid w:val="005426D7"/>
    <w:rsid w:val="00542AED"/>
    <w:rsid w:val="00543AAE"/>
    <w:rsid w:val="00544048"/>
    <w:rsid w:val="00544BE6"/>
    <w:rsid w:val="00546100"/>
    <w:rsid w:val="0054621C"/>
    <w:rsid w:val="00546681"/>
    <w:rsid w:val="00547E64"/>
    <w:rsid w:val="00550A47"/>
    <w:rsid w:val="00550A69"/>
    <w:rsid w:val="00550F04"/>
    <w:rsid w:val="00551139"/>
    <w:rsid w:val="00551670"/>
    <w:rsid w:val="00551C8F"/>
    <w:rsid w:val="00551DCB"/>
    <w:rsid w:val="00552360"/>
    <w:rsid w:val="00552495"/>
    <w:rsid w:val="005531F1"/>
    <w:rsid w:val="00553434"/>
    <w:rsid w:val="00553D48"/>
    <w:rsid w:val="005541C9"/>
    <w:rsid w:val="005556F2"/>
    <w:rsid w:val="0055578C"/>
    <w:rsid w:val="00555F09"/>
    <w:rsid w:val="00556413"/>
    <w:rsid w:val="00556885"/>
    <w:rsid w:val="0056086E"/>
    <w:rsid w:val="00560BE0"/>
    <w:rsid w:val="00560C56"/>
    <w:rsid w:val="00561594"/>
    <w:rsid w:val="00562510"/>
    <w:rsid w:val="0056382B"/>
    <w:rsid w:val="00563A1F"/>
    <w:rsid w:val="005640C4"/>
    <w:rsid w:val="005640F3"/>
    <w:rsid w:val="0056526A"/>
    <w:rsid w:val="005661F6"/>
    <w:rsid w:val="00566E1E"/>
    <w:rsid w:val="005670A2"/>
    <w:rsid w:val="00567449"/>
    <w:rsid w:val="0056751B"/>
    <w:rsid w:val="00567C7B"/>
    <w:rsid w:val="0057022A"/>
    <w:rsid w:val="0057029C"/>
    <w:rsid w:val="00570ABF"/>
    <w:rsid w:val="00571A6F"/>
    <w:rsid w:val="00571FBB"/>
    <w:rsid w:val="00573105"/>
    <w:rsid w:val="00574219"/>
    <w:rsid w:val="0057466C"/>
    <w:rsid w:val="00574A28"/>
    <w:rsid w:val="00575A38"/>
    <w:rsid w:val="005767D9"/>
    <w:rsid w:val="00576939"/>
    <w:rsid w:val="00576BD9"/>
    <w:rsid w:val="00576D43"/>
    <w:rsid w:val="0057721C"/>
    <w:rsid w:val="0057771C"/>
    <w:rsid w:val="00577C57"/>
    <w:rsid w:val="00580236"/>
    <w:rsid w:val="0058023B"/>
    <w:rsid w:val="00580283"/>
    <w:rsid w:val="00580429"/>
    <w:rsid w:val="00581E44"/>
    <w:rsid w:val="00582397"/>
    <w:rsid w:val="005839FB"/>
    <w:rsid w:val="00585E06"/>
    <w:rsid w:val="00586020"/>
    <w:rsid w:val="005863CF"/>
    <w:rsid w:val="005864E2"/>
    <w:rsid w:val="0059070E"/>
    <w:rsid w:val="005908DF"/>
    <w:rsid w:val="005928D7"/>
    <w:rsid w:val="005933AA"/>
    <w:rsid w:val="00593968"/>
    <w:rsid w:val="005939E6"/>
    <w:rsid w:val="00594FB7"/>
    <w:rsid w:val="00596221"/>
    <w:rsid w:val="005A01BB"/>
    <w:rsid w:val="005A0ABC"/>
    <w:rsid w:val="005A1188"/>
    <w:rsid w:val="005A1391"/>
    <w:rsid w:val="005A2218"/>
    <w:rsid w:val="005A2BE9"/>
    <w:rsid w:val="005A3870"/>
    <w:rsid w:val="005A3BD4"/>
    <w:rsid w:val="005A5CB0"/>
    <w:rsid w:val="005A62BA"/>
    <w:rsid w:val="005A7456"/>
    <w:rsid w:val="005A7C1C"/>
    <w:rsid w:val="005A7E03"/>
    <w:rsid w:val="005B08F1"/>
    <w:rsid w:val="005B27F9"/>
    <w:rsid w:val="005B4BF6"/>
    <w:rsid w:val="005B53FB"/>
    <w:rsid w:val="005B5604"/>
    <w:rsid w:val="005B6D63"/>
    <w:rsid w:val="005B6EF8"/>
    <w:rsid w:val="005B7AE4"/>
    <w:rsid w:val="005B7CD2"/>
    <w:rsid w:val="005C01B5"/>
    <w:rsid w:val="005C0A39"/>
    <w:rsid w:val="005C1C01"/>
    <w:rsid w:val="005C2D7D"/>
    <w:rsid w:val="005C314F"/>
    <w:rsid w:val="005C35EB"/>
    <w:rsid w:val="005C45F7"/>
    <w:rsid w:val="005C4E2D"/>
    <w:rsid w:val="005C6EEF"/>
    <w:rsid w:val="005C74EE"/>
    <w:rsid w:val="005D05B5"/>
    <w:rsid w:val="005D0D1C"/>
    <w:rsid w:val="005D34C3"/>
    <w:rsid w:val="005D3B2F"/>
    <w:rsid w:val="005D43A8"/>
    <w:rsid w:val="005D4607"/>
    <w:rsid w:val="005D48B4"/>
    <w:rsid w:val="005D531E"/>
    <w:rsid w:val="005D587D"/>
    <w:rsid w:val="005D6D34"/>
    <w:rsid w:val="005D7C04"/>
    <w:rsid w:val="005E00FE"/>
    <w:rsid w:val="005E0229"/>
    <w:rsid w:val="005E0C0E"/>
    <w:rsid w:val="005E0DF1"/>
    <w:rsid w:val="005E2030"/>
    <w:rsid w:val="005E2F2C"/>
    <w:rsid w:val="005E34A0"/>
    <w:rsid w:val="005E38C7"/>
    <w:rsid w:val="005E3A8D"/>
    <w:rsid w:val="005E434D"/>
    <w:rsid w:val="005E44C8"/>
    <w:rsid w:val="005E54E5"/>
    <w:rsid w:val="005E551F"/>
    <w:rsid w:val="005E5CE0"/>
    <w:rsid w:val="005E5CEE"/>
    <w:rsid w:val="005E756F"/>
    <w:rsid w:val="005E7EF8"/>
    <w:rsid w:val="005F14E6"/>
    <w:rsid w:val="005F185E"/>
    <w:rsid w:val="005F1DE6"/>
    <w:rsid w:val="005F2CD2"/>
    <w:rsid w:val="005F3091"/>
    <w:rsid w:val="005F3A1D"/>
    <w:rsid w:val="005F4FA2"/>
    <w:rsid w:val="005F5792"/>
    <w:rsid w:val="005F61EC"/>
    <w:rsid w:val="005F6450"/>
    <w:rsid w:val="005F6505"/>
    <w:rsid w:val="005F691D"/>
    <w:rsid w:val="005F6D92"/>
    <w:rsid w:val="005F7A2E"/>
    <w:rsid w:val="005F7F24"/>
    <w:rsid w:val="006001FF"/>
    <w:rsid w:val="00600F6F"/>
    <w:rsid w:val="00601ABE"/>
    <w:rsid w:val="00601C8C"/>
    <w:rsid w:val="00602AF5"/>
    <w:rsid w:val="00602D8B"/>
    <w:rsid w:val="006037A5"/>
    <w:rsid w:val="00603C01"/>
    <w:rsid w:val="00603D5A"/>
    <w:rsid w:val="00605379"/>
    <w:rsid w:val="00605790"/>
    <w:rsid w:val="00605D58"/>
    <w:rsid w:val="0060626A"/>
    <w:rsid w:val="00607348"/>
    <w:rsid w:val="0060742E"/>
    <w:rsid w:val="00607BBB"/>
    <w:rsid w:val="00607D42"/>
    <w:rsid w:val="00611B5C"/>
    <w:rsid w:val="0061352A"/>
    <w:rsid w:val="00613B97"/>
    <w:rsid w:val="00614209"/>
    <w:rsid w:val="00614328"/>
    <w:rsid w:val="00614459"/>
    <w:rsid w:val="00615B7F"/>
    <w:rsid w:val="00615C34"/>
    <w:rsid w:val="00615E74"/>
    <w:rsid w:val="00616530"/>
    <w:rsid w:val="00616F4E"/>
    <w:rsid w:val="00620726"/>
    <w:rsid w:val="00623E91"/>
    <w:rsid w:val="006246C2"/>
    <w:rsid w:val="00624E84"/>
    <w:rsid w:val="00626312"/>
    <w:rsid w:val="006267EE"/>
    <w:rsid w:val="006304D9"/>
    <w:rsid w:val="00630CB9"/>
    <w:rsid w:val="00632FB6"/>
    <w:rsid w:val="0063300A"/>
    <w:rsid w:val="00633774"/>
    <w:rsid w:val="006339D5"/>
    <w:rsid w:val="00633F27"/>
    <w:rsid w:val="00634129"/>
    <w:rsid w:val="0063496D"/>
    <w:rsid w:val="0063530E"/>
    <w:rsid w:val="00635427"/>
    <w:rsid w:val="00635A26"/>
    <w:rsid w:val="00635B4E"/>
    <w:rsid w:val="00636B47"/>
    <w:rsid w:val="00636BEC"/>
    <w:rsid w:val="00637517"/>
    <w:rsid w:val="00637B82"/>
    <w:rsid w:val="00637CA9"/>
    <w:rsid w:val="0064000F"/>
    <w:rsid w:val="0064014B"/>
    <w:rsid w:val="00641173"/>
    <w:rsid w:val="00641D6A"/>
    <w:rsid w:val="00641F8C"/>
    <w:rsid w:val="006423EA"/>
    <w:rsid w:val="00642668"/>
    <w:rsid w:val="006440B1"/>
    <w:rsid w:val="006443C1"/>
    <w:rsid w:val="00644ACC"/>
    <w:rsid w:val="00645215"/>
    <w:rsid w:val="006453A0"/>
    <w:rsid w:val="006455BB"/>
    <w:rsid w:val="00646B19"/>
    <w:rsid w:val="00646B9E"/>
    <w:rsid w:val="00647DAC"/>
    <w:rsid w:val="00651209"/>
    <w:rsid w:val="006515B7"/>
    <w:rsid w:val="00652082"/>
    <w:rsid w:val="006522B0"/>
    <w:rsid w:val="00652416"/>
    <w:rsid w:val="00653C24"/>
    <w:rsid w:val="006541A0"/>
    <w:rsid w:val="00654242"/>
    <w:rsid w:val="006545AB"/>
    <w:rsid w:val="00654696"/>
    <w:rsid w:val="00656834"/>
    <w:rsid w:val="006571C9"/>
    <w:rsid w:val="00660833"/>
    <w:rsid w:val="006613B5"/>
    <w:rsid w:val="0066156A"/>
    <w:rsid w:val="00661992"/>
    <w:rsid w:val="00661B1B"/>
    <w:rsid w:val="00661D9F"/>
    <w:rsid w:val="00662303"/>
    <w:rsid w:val="006629E1"/>
    <w:rsid w:val="00663160"/>
    <w:rsid w:val="00663622"/>
    <w:rsid w:val="00663F13"/>
    <w:rsid w:val="00664D19"/>
    <w:rsid w:val="00665883"/>
    <w:rsid w:val="00665B54"/>
    <w:rsid w:val="00667707"/>
    <w:rsid w:val="006706EA"/>
    <w:rsid w:val="00670F51"/>
    <w:rsid w:val="00671C6D"/>
    <w:rsid w:val="00671F9F"/>
    <w:rsid w:val="00672332"/>
    <w:rsid w:val="00673C68"/>
    <w:rsid w:val="00673E84"/>
    <w:rsid w:val="0067403B"/>
    <w:rsid w:val="006741B9"/>
    <w:rsid w:val="00676416"/>
    <w:rsid w:val="00676BD9"/>
    <w:rsid w:val="006800EE"/>
    <w:rsid w:val="006805C5"/>
    <w:rsid w:val="00680922"/>
    <w:rsid w:val="00680B51"/>
    <w:rsid w:val="00680CB4"/>
    <w:rsid w:val="006828D1"/>
    <w:rsid w:val="006832E7"/>
    <w:rsid w:val="00683D5E"/>
    <w:rsid w:val="0068423E"/>
    <w:rsid w:val="00684B90"/>
    <w:rsid w:val="00684BC9"/>
    <w:rsid w:val="0068552B"/>
    <w:rsid w:val="00685545"/>
    <w:rsid w:val="00685E34"/>
    <w:rsid w:val="00686199"/>
    <w:rsid w:val="00686B9C"/>
    <w:rsid w:val="00687373"/>
    <w:rsid w:val="00687423"/>
    <w:rsid w:val="00690A21"/>
    <w:rsid w:val="006916BF"/>
    <w:rsid w:val="00691D8A"/>
    <w:rsid w:val="00691F57"/>
    <w:rsid w:val="0069318E"/>
    <w:rsid w:val="006934DA"/>
    <w:rsid w:val="00694685"/>
    <w:rsid w:val="00694D9D"/>
    <w:rsid w:val="006969D4"/>
    <w:rsid w:val="00697F11"/>
    <w:rsid w:val="00697F5D"/>
    <w:rsid w:val="006A0313"/>
    <w:rsid w:val="006A0ABD"/>
    <w:rsid w:val="006A0BC7"/>
    <w:rsid w:val="006A448A"/>
    <w:rsid w:val="006A511A"/>
    <w:rsid w:val="006A548B"/>
    <w:rsid w:val="006A6885"/>
    <w:rsid w:val="006A6A45"/>
    <w:rsid w:val="006A7D31"/>
    <w:rsid w:val="006B0189"/>
    <w:rsid w:val="006B0445"/>
    <w:rsid w:val="006B1487"/>
    <w:rsid w:val="006B1E06"/>
    <w:rsid w:val="006B23F6"/>
    <w:rsid w:val="006B2731"/>
    <w:rsid w:val="006B4E00"/>
    <w:rsid w:val="006B5CED"/>
    <w:rsid w:val="006B5D82"/>
    <w:rsid w:val="006B72F5"/>
    <w:rsid w:val="006B7A4C"/>
    <w:rsid w:val="006C04A3"/>
    <w:rsid w:val="006C2645"/>
    <w:rsid w:val="006C3B45"/>
    <w:rsid w:val="006C4B9C"/>
    <w:rsid w:val="006C4D03"/>
    <w:rsid w:val="006C4F22"/>
    <w:rsid w:val="006C5E73"/>
    <w:rsid w:val="006C62B6"/>
    <w:rsid w:val="006C64A3"/>
    <w:rsid w:val="006C6A4C"/>
    <w:rsid w:val="006C78ED"/>
    <w:rsid w:val="006C7BED"/>
    <w:rsid w:val="006D0E67"/>
    <w:rsid w:val="006D221C"/>
    <w:rsid w:val="006D2CB6"/>
    <w:rsid w:val="006D3DCF"/>
    <w:rsid w:val="006D4282"/>
    <w:rsid w:val="006D4AA0"/>
    <w:rsid w:val="006D58B7"/>
    <w:rsid w:val="006D69E0"/>
    <w:rsid w:val="006D6E39"/>
    <w:rsid w:val="006D77C0"/>
    <w:rsid w:val="006D7CC3"/>
    <w:rsid w:val="006D7F8F"/>
    <w:rsid w:val="006E091D"/>
    <w:rsid w:val="006E2FC9"/>
    <w:rsid w:val="006E3433"/>
    <w:rsid w:val="006E3935"/>
    <w:rsid w:val="006E49A0"/>
    <w:rsid w:val="006E5FD2"/>
    <w:rsid w:val="006E6D3A"/>
    <w:rsid w:val="006E6E3B"/>
    <w:rsid w:val="006E7C14"/>
    <w:rsid w:val="006F05F5"/>
    <w:rsid w:val="006F197E"/>
    <w:rsid w:val="006F26AF"/>
    <w:rsid w:val="006F3F1E"/>
    <w:rsid w:val="006F4C53"/>
    <w:rsid w:val="006F4EE3"/>
    <w:rsid w:val="006F63CD"/>
    <w:rsid w:val="006F7220"/>
    <w:rsid w:val="00700088"/>
    <w:rsid w:val="00700487"/>
    <w:rsid w:val="00700920"/>
    <w:rsid w:val="00701FD7"/>
    <w:rsid w:val="00704049"/>
    <w:rsid w:val="0070599A"/>
    <w:rsid w:val="00706BF8"/>
    <w:rsid w:val="007071E8"/>
    <w:rsid w:val="007072D1"/>
    <w:rsid w:val="0070782E"/>
    <w:rsid w:val="00710E33"/>
    <w:rsid w:val="00710E87"/>
    <w:rsid w:val="0071147B"/>
    <w:rsid w:val="0071164B"/>
    <w:rsid w:val="0071189C"/>
    <w:rsid w:val="007136A9"/>
    <w:rsid w:val="007140E8"/>
    <w:rsid w:val="00714402"/>
    <w:rsid w:val="00715198"/>
    <w:rsid w:val="0071578C"/>
    <w:rsid w:val="00715797"/>
    <w:rsid w:val="0071593C"/>
    <w:rsid w:val="00715A10"/>
    <w:rsid w:val="00715BB1"/>
    <w:rsid w:val="00715D22"/>
    <w:rsid w:val="00716290"/>
    <w:rsid w:val="00716FF6"/>
    <w:rsid w:val="00717658"/>
    <w:rsid w:val="00720924"/>
    <w:rsid w:val="00721292"/>
    <w:rsid w:val="007232CD"/>
    <w:rsid w:val="00723DBF"/>
    <w:rsid w:val="00723F56"/>
    <w:rsid w:val="00725D5C"/>
    <w:rsid w:val="00726A36"/>
    <w:rsid w:val="00730CD3"/>
    <w:rsid w:val="00730CDA"/>
    <w:rsid w:val="00731213"/>
    <w:rsid w:val="007317C8"/>
    <w:rsid w:val="00732D1E"/>
    <w:rsid w:val="007337AC"/>
    <w:rsid w:val="00735362"/>
    <w:rsid w:val="00735492"/>
    <w:rsid w:val="00735541"/>
    <w:rsid w:val="00735B99"/>
    <w:rsid w:val="00736137"/>
    <w:rsid w:val="00736E35"/>
    <w:rsid w:val="0073771B"/>
    <w:rsid w:val="00737C8C"/>
    <w:rsid w:val="00740750"/>
    <w:rsid w:val="00740CED"/>
    <w:rsid w:val="007418DF"/>
    <w:rsid w:val="00741B33"/>
    <w:rsid w:val="00741C76"/>
    <w:rsid w:val="007428C5"/>
    <w:rsid w:val="00742A7D"/>
    <w:rsid w:val="0074346C"/>
    <w:rsid w:val="00743565"/>
    <w:rsid w:val="007441D4"/>
    <w:rsid w:val="00744214"/>
    <w:rsid w:val="00744366"/>
    <w:rsid w:val="00744682"/>
    <w:rsid w:val="00744931"/>
    <w:rsid w:val="00745EB1"/>
    <w:rsid w:val="007467BA"/>
    <w:rsid w:val="0074695D"/>
    <w:rsid w:val="007471CE"/>
    <w:rsid w:val="00747FF2"/>
    <w:rsid w:val="0075019E"/>
    <w:rsid w:val="00750981"/>
    <w:rsid w:val="007528FA"/>
    <w:rsid w:val="00752999"/>
    <w:rsid w:val="00752CCF"/>
    <w:rsid w:val="007532BC"/>
    <w:rsid w:val="00755441"/>
    <w:rsid w:val="0075588F"/>
    <w:rsid w:val="00757E04"/>
    <w:rsid w:val="00757FD5"/>
    <w:rsid w:val="00761D03"/>
    <w:rsid w:val="007624FB"/>
    <w:rsid w:val="0076318C"/>
    <w:rsid w:val="00763A1F"/>
    <w:rsid w:val="007656CB"/>
    <w:rsid w:val="00765FD4"/>
    <w:rsid w:val="00766BC4"/>
    <w:rsid w:val="00766F33"/>
    <w:rsid w:val="007710F0"/>
    <w:rsid w:val="00772494"/>
    <w:rsid w:val="007737E7"/>
    <w:rsid w:val="007748EF"/>
    <w:rsid w:val="00774E94"/>
    <w:rsid w:val="007756FA"/>
    <w:rsid w:val="00775DD8"/>
    <w:rsid w:val="00780155"/>
    <w:rsid w:val="00780BF9"/>
    <w:rsid w:val="00780C7B"/>
    <w:rsid w:val="007818E8"/>
    <w:rsid w:val="007819F4"/>
    <w:rsid w:val="00781B6E"/>
    <w:rsid w:val="00781CA0"/>
    <w:rsid w:val="007829FE"/>
    <w:rsid w:val="00782E23"/>
    <w:rsid w:val="007833CC"/>
    <w:rsid w:val="00783597"/>
    <w:rsid w:val="007839EE"/>
    <w:rsid w:val="00785144"/>
    <w:rsid w:val="00785E0C"/>
    <w:rsid w:val="007864F9"/>
    <w:rsid w:val="0078676C"/>
    <w:rsid w:val="007867EA"/>
    <w:rsid w:val="00786BCD"/>
    <w:rsid w:val="007874B2"/>
    <w:rsid w:val="00790744"/>
    <w:rsid w:val="007912C9"/>
    <w:rsid w:val="00791418"/>
    <w:rsid w:val="007938FB"/>
    <w:rsid w:val="0079606F"/>
    <w:rsid w:val="0079642F"/>
    <w:rsid w:val="007970CE"/>
    <w:rsid w:val="00797F24"/>
    <w:rsid w:val="007A09F1"/>
    <w:rsid w:val="007A14BA"/>
    <w:rsid w:val="007A17B9"/>
    <w:rsid w:val="007A1EB6"/>
    <w:rsid w:val="007A277B"/>
    <w:rsid w:val="007A2C62"/>
    <w:rsid w:val="007A3532"/>
    <w:rsid w:val="007A62F8"/>
    <w:rsid w:val="007A6496"/>
    <w:rsid w:val="007A71A3"/>
    <w:rsid w:val="007A7BD5"/>
    <w:rsid w:val="007B0941"/>
    <w:rsid w:val="007B0F59"/>
    <w:rsid w:val="007B12C5"/>
    <w:rsid w:val="007B212E"/>
    <w:rsid w:val="007B2FDC"/>
    <w:rsid w:val="007B30C2"/>
    <w:rsid w:val="007B3E75"/>
    <w:rsid w:val="007B4B69"/>
    <w:rsid w:val="007B5D6F"/>
    <w:rsid w:val="007B5DFE"/>
    <w:rsid w:val="007B65EE"/>
    <w:rsid w:val="007B6F5A"/>
    <w:rsid w:val="007B74EE"/>
    <w:rsid w:val="007B7606"/>
    <w:rsid w:val="007C025B"/>
    <w:rsid w:val="007C076E"/>
    <w:rsid w:val="007C1EF0"/>
    <w:rsid w:val="007C211A"/>
    <w:rsid w:val="007C2209"/>
    <w:rsid w:val="007C228A"/>
    <w:rsid w:val="007C282A"/>
    <w:rsid w:val="007C369C"/>
    <w:rsid w:val="007C3924"/>
    <w:rsid w:val="007C3A89"/>
    <w:rsid w:val="007C424D"/>
    <w:rsid w:val="007C63CD"/>
    <w:rsid w:val="007C642E"/>
    <w:rsid w:val="007C6950"/>
    <w:rsid w:val="007C7965"/>
    <w:rsid w:val="007D217A"/>
    <w:rsid w:val="007D3309"/>
    <w:rsid w:val="007D3BDA"/>
    <w:rsid w:val="007D41E7"/>
    <w:rsid w:val="007D4E7D"/>
    <w:rsid w:val="007D515B"/>
    <w:rsid w:val="007D580F"/>
    <w:rsid w:val="007D62FA"/>
    <w:rsid w:val="007D79F5"/>
    <w:rsid w:val="007E0A6B"/>
    <w:rsid w:val="007E0F27"/>
    <w:rsid w:val="007E0FDB"/>
    <w:rsid w:val="007E1561"/>
    <w:rsid w:val="007E1C25"/>
    <w:rsid w:val="007E286D"/>
    <w:rsid w:val="007E2B6B"/>
    <w:rsid w:val="007E435D"/>
    <w:rsid w:val="007E455C"/>
    <w:rsid w:val="007E4F1F"/>
    <w:rsid w:val="007E5693"/>
    <w:rsid w:val="007E5D50"/>
    <w:rsid w:val="007E6BE0"/>
    <w:rsid w:val="007E7029"/>
    <w:rsid w:val="007F048D"/>
    <w:rsid w:val="007F0C7F"/>
    <w:rsid w:val="007F145C"/>
    <w:rsid w:val="007F1B1B"/>
    <w:rsid w:val="007F1F08"/>
    <w:rsid w:val="007F27C8"/>
    <w:rsid w:val="007F32A1"/>
    <w:rsid w:val="007F37C1"/>
    <w:rsid w:val="007F4720"/>
    <w:rsid w:val="007F479C"/>
    <w:rsid w:val="007F47FC"/>
    <w:rsid w:val="007F53E8"/>
    <w:rsid w:val="007F63AE"/>
    <w:rsid w:val="007F6A5E"/>
    <w:rsid w:val="007F6CF5"/>
    <w:rsid w:val="007F6D2E"/>
    <w:rsid w:val="007F73C2"/>
    <w:rsid w:val="007F7AE0"/>
    <w:rsid w:val="008000D9"/>
    <w:rsid w:val="00800460"/>
    <w:rsid w:val="008005D6"/>
    <w:rsid w:val="00800A01"/>
    <w:rsid w:val="008029FE"/>
    <w:rsid w:val="00802B3F"/>
    <w:rsid w:val="00802BCB"/>
    <w:rsid w:val="00802D43"/>
    <w:rsid w:val="00805248"/>
    <w:rsid w:val="00805376"/>
    <w:rsid w:val="008055DF"/>
    <w:rsid w:val="0080575D"/>
    <w:rsid w:val="00805ADD"/>
    <w:rsid w:val="008061C6"/>
    <w:rsid w:val="0080632A"/>
    <w:rsid w:val="00806A06"/>
    <w:rsid w:val="00806B0F"/>
    <w:rsid w:val="00807B9E"/>
    <w:rsid w:val="00807F12"/>
    <w:rsid w:val="00810D33"/>
    <w:rsid w:val="00811F34"/>
    <w:rsid w:val="00812B26"/>
    <w:rsid w:val="00812EC5"/>
    <w:rsid w:val="00813A28"/>
    <w:rsid w:val="00813B3D"/>
    <w:rsid w:val="00814324"/>
    <w:rsid w:val="008153DE"/>
    <w:rsid w:val="00816A15"/>
    <w:rsid w:val="0081787F"/>
    <w:rsid w:val="00817BB1"/>
    <w:rsid w:val="008228D7"/>
    <w:rsid w:val="008230F9"/>
    <w:rsid w:val="0082322A"/>
    <w:rsid w:val="0082379A"/>
    <w:rsid w:val="008237F7"/>
    <w:rsid w:val="00823CAE"/>
    <w:rsid w:val="0082605C"/>
    <w:rsid w:val="00826289"/>
    <w:rsid w:val="0082674B"/>
    <w:rsid w:val="00826AC9"/>
    <w:rsid w:val="00827B15"/>
    <w:rsid w:val="008302CC"/>
    <w:rsid w:val="00830C78"/>
    <w:rsid w:val="00831286"/>
    <w:rsid w:val="00832528"/>
    <w:rsid w:val="00833EF3"/>
    <w:rsid w:val="00834508"/>
    <w:rsid w:val="00834626"/>
    <w:rsid w:val="00834892"/>
    <w:rsid w:val="00834DBC"/>
    <w:rsid w:val="00834E76"/>
    <w:rsid w:val="00836042"/>
    <w:rsid w:val="00837992"/>
    <w:rsid w:val="008403B5"/>
    <w:rsid w:val="00840598"/>
    <w:rsid w:val="0084183B"/>
    <w:rsid w:val="00841DDB"/>
    <w:rsid w:val="00842701"/>
    <w:rsid w:val="0084465C"/>
    <w:rsid w:val="00844A21"/>
    <w:rsid w:val="00844E99"/>
    <w:rsid w:val="008457C0"/>
    <w:rsid w:val="00845D76"/>
    <w:rsid w:val="00845E59"/>
    <w:rsid w:val="008466B8"/>
    <w:rsid w:val="008469F1"/>
    <w:rsid w:val="00846B1B"/>
    <w:rsid w:val="00846CAF"/>
    <w:rsid w:val="00847445"/>
    <w:rsid w:val="008478B9"/>
    <w:rsid w:val="00850199"/>
    <w:rsid w:val="00850C59"/>
    <w:rsid w:val="00851134"/>
    <w:rsid w:val="00851144"/>
    <w:rsid w:val="0085126B"/>
    <w:rsid w:val="00851F57"/>
    <w:rsid w:val="0085287B"/>
    <w:rsid w:val="00853038"/>
    <w:rsid w:val="00853AEC"/>
    <w:rsid w:val="008548B7"/>
    <w:rsid w:val="0085496A"/>
    <w:rsid w:val="0085551C"/>
    <w:rsid w:val="0085615B"/>
    <w:rsid w:val="008569BA"/>
    <w:rsid w:val="00857097"/>
    <w:rsid w:val="00857874"/>
    <w:rsid w:val="008578AF"/>
    <w:rsid w:val="00857F3C"/>
    <w:rsid w:val="00860496"/>
    <w:rsid w:val="00863B5F"/>
    <w:rsid w:val="00863E52"/>
    <w:rsid w:val="0086439F"/>
    <w:rsid w:val="00864ABB"/>
    <w:rsid w:val="00864C7E"/>
    <w:rsid w:val="00864DA7"/>
    <w:rsid w:val="00866443"/>
    <w:rsid w:val="00866E93"/>
    <w:rsid w:val="00866F4B"/>
    <w:rsid w:val="00870E6D"/>
    <w:rsid w:val="0087102F"/>
    <w:rsid w:val="00871071"/>
    <w:rsid w:val="0087314E"/>
    <w:rsid w:val="008736D7"/>
    <w:rsid w:val="008763DE"/>
    <w:rsid w:val="00876601"/>
    <w:rsid w:val="0087662B"/>
    <w:rsid w:val="0087695A"/>
    <w:rsid w:val="00877095"/>
    <w:rsid w:val="00877326"/>
    <w:rsid w:val="00880832"/>
    <w:rsid w:val="00880FC9"/>
    <w:rsid w:val="008810A1"/>
    <w:rsid w:val="0088325C"/>
    <w:rsid w:val="00884392"/>
    <w:rsid w:val="008846E3"/>
    <w:rsid w:val="00886458"/>
    <w:rsid w:val="00886E88"/>
    <w:rsid w:val="00886F54"/>
    <w:rsid w:val="0088765D"/>
    <w:rsid w:val="008877DF"/>
    <w:rsid w:val="008908AA"/>
    <w:rsid w:val="00890B8B"/>
    <w:rsid w:val="00892097"/>
    <w:rsid w:val="00892B57"/>
    <w:rsid w:val="00892E27"/>
    <w:rsid w:val="00893C33"/>
    <w:rsid w:val="008957D2"/>
    <w:rsid w:val="00895839"/>
    <w:rsid w:val="008968F5"/>
    <w:rsid w:val="00896CE9"/>
    <w:rsid w:val="00897CF4"/>
    <w:rsid w:val="008A0776"/>
    <w:rsid w:val="008A0C0B"/>
    <w:rsid w:val="008A1F53"/>
    <w:rsid w:val="008A5408"/>
    <w:rsid w:val="008A5BC7"/>
    <w:rsid w:val="008A6ACB"/>
    <w:rsid w:val="008A7319"/>
    <w:rsid w:val="008B0636"/>
    <w:rsid w:val="008B1714"/>
    <w:rsid w:val="008B2196"/>
    <w:rsid w:val="008B2799"/>
    <w:rsid w:val="008B39D6"/>
    <w:rsid w:val="008B3B39"/>
    <w:rsid w:val="008B4019"/>
    <w:rsid w:val="008B409A"/>
    <w:rsid w:val="008B4B76"/>
    <w:rsid w:val="008B5619"/>
    <w:rsid w:val="008B59A3"/>
    <w:rsid w:val="008B611A"/>
    <w:rsid w:val="008B61A4"/>
    <w:rsid w:val="008B6362"/>
    <w:rsid w:val="008B6C4A"/>
    <w:rsid w:val="008B78A9"/>
    <w:rsid w:val="008B7A0A"/>
    <w:rsid w:val="008C0F07"/>
    <w:rsid w:val="008C1A4C"/>
    <w:rsid w:val="008C1E32"/>
    <w:rsid w:val="008C37F2"/>
    <w:rsid w:val="008C4102"/>
    <w:rsid w:val="008C4823"/>
    <w:rsid w:val="008C5010"/>
    <w:rsid w:val="008C5015"/>
    <w:rsid w:val="008C5B2C"/>
    <w:rsid w:val="008C5B8B"/>
    <w:rsid w:val="008C5F48"/>
    <w:rsid w:val="008C6AE0"/>
    <w:rsid w:val="008D19FC"/>
    <w:rsid w:val="008D24F1"/>
    <w:rsid w:val="008D43CB"/>
    <w:rsid w:val="008D452C"/>
    <w:rsid w:val="008D4D98"/>
    <w:rsid w:val="008D5072"/>
    <w:rsid w:val="008D50BF"/>
    <w:rsid w:val="008D6A81"/>
    <w:rsid w:val="008D76CA"/>
    <w:rsid w:val="008D7BBC"/>
    <w:rsid w:val="008D7E65"/>
    <w:rsid w:val="008E042D"/>
    <w:rsid w:val="008E119D"/>
    <w:rsid w:val="008E7EB2"/>
    <w:rsid w:val="008F18E1"/>
    <w:rsid w:val="008F226A"/>
    <w:rsid w:val="008F2600"/>
    <w:rsid w:val="008F2711"/>
    <w:rsid w:val="008F28B7"/>
    <w:rsid w:val="008F3C7D"/>
    <w:rsid w:val="008F45F3"/>
    <w:rsid w:val="008F4EC8"/>
    <w:rsid w:val="008F5276"/>
    <w:rsid w:val="008F6163"/>
    <w:rsid w:val="008F70E2"/>
    <w:rsid w:val="008F796B"/>
    <w:rsid w:val="009004BF"/>
    <w:rsid w:val="009007CD"/>
    <w:rsid w:val="00900BBB"/>
    <w:rsid w:val="00900D2F"/>
    <w:rsid w:val="00900DDC"/>
    <w:rsid w:val="00901105"/>
    <w:rsid w:val="00901F56"/>
    <w:rsid w:val="00902348"/>
    <w:rsid w:val="00902944"/>
    <w:rsid w:val="00902A9D"/>
    <w:rsid w:val="009030E5"/>
    <w:rsid w:val="009036DA"/>
    <w:rsid w:val="00903B1A"/>
    <w:rsid w:val="00904055"/>
    <w:rsid w:val="00907BF3"/>
    <w:rsid w:val="00907CE6"/>
    <w:rsid w:val="00907CF5"/>
    <w:rsid w:val="009106F0"/>
    <w:rsid w:val="0091087C"/>
    <w:rsid w:val="00910A01"/>
    <w:rsid w:val="00910EB8"/>
    <w:rsid w:val="00911F75"/>
    <w:rsid w:val="00912921"/>
    <w:rsid w:val="00912E04"/>
    <w:rsid w:val="00912EA2"/>
    <w:rsid w:val="00913429"/>
    <w:rsid w:val="009135C2"/>
    <w:rsid w:val="0091408E"/>
    <w:rsid w:val="00914956"/>
    <w:rsid w:val="0091507D"/>
    <w:rsid w:val="009150E3"/>
    <w:rsid w:val="00915288"/>
    <w:rsid w:val="00915731"/>
    <w:rsid w:val="00915863"/>
    <w:rsid w:val="0091709B"/>
    <w:rsid w:val="009172CE"/>
    <w:rsid w:val="00921B13"/>
    <w:rsid w:val="009226C6"/>
    <w:rsid w:val="00923276"/>
    <w:rsid w:val="009237FF"/>
    <w:rsid w:val="00923B00"/>
    <w:rsid w:val="00924329"/>
    <w:rsid w:val="00926143"/>
    <w:rsid w:val="00926E1E"/>
    <w:rsid w:val="0092787B"/>
    <w:rsid w:val="00930212"/>
    <w:rsid w:val="00930B93"/>
    <w:rsid w:val="009314E6"/>
    <w:rsid w:val="00931693"/>
    <w:rsid w:val="00931D55"/>
    <w:rsid w:val="00932494"/>
    <w:rsid w:val="0093250A"/>
    <w:rsid w:val="0093284C"/>
    <w:rsid w:val="00933086"/>
    <w:rsid w:val="00934B23"/>
    <w:rsid w:val="009352B1"/>
    <w:rsid w:val="00936A7A"/>
    <w:rsid w:val="00937597"/>
    <w:rsid w:val="00937B19"/>
    <w:rsid w:val="00937CCE"/>
    <w:rsid w:val="0094037D"/>
    <w:rsid w:val="00941126"/>
    <w:rsid w:val="00941576"/>
    <w:rsid w:val="00941966"/>
    <w:rsid w:val="009424CE"/>
    <w:rsid w:val="00943C01"/>
    <w:rsid w:val="00945270"/>
    <w:rsid w:val="009456D5"/>
    <w:rsid w:val="00945775"/>
    <w:rsid w:val="0094582B"/>
    <w:rsid w:val="009458C4"/>
    <w:rsid w:val="009459AC"/>
    <w:rsid w:val="009466EB"/>
    <w:rsid w:val="00947564"/>
    <w:rsid w:val="00947B60"/>
    <w:rsid w:val="0095103A"/>
    <w:rsid w:val="00951108"/>
    <w:rsid w:val="00951CF9"/>
    <w:rsid w:val="00951F4C"/>
    <w:rsid w:val="00952092"/>
    <w:rsid w:val="00952F25"/>
    <w:rsid w:val="00953438"/>
    <w:rsid w:val="0095359C"/>
    <w:rsid w:val="009538A2"/>
    <w:rsid w:val="00954AC9"/>
    <w:rsid w:val="00955941"/>
    <w:rsid w:val="00955C2B"/>
    <w:rsid w:val="00955EB2"/>
    <w:rsid w:val="00956EE0"/>
    <w:rsid w:val="0095791C"/>
    <w:rsid w:val="00957DF7"/>
    <w:rsid w:val="00960C9F"/>
    <w:rsid w:val="0096195E"/>
    <w:rsid w:val="00962ABC"/>
    <w:rsid w:val="00963C30"/>
    <w:rsid w:val="0096416F"/>
    <w:rsid w:val="00964429"/>
    <w:rsid w:val="0096476B"/>
    <w:rsid w:val="00964793"/>
    <w:rsid w:val="00965992"/>
    <w:rsid w:val="0096657B"/>
    <w:rsid w:val="00967B7D"/>
    <w:rsid w:val="00970D65"/>
    <w:rsid w:val="00973389"/>
    <w:rsid w:val="009737AB"/>
    <w:rsid w:val="009751F2"/>
    <w:rsid w:val="00975CB3"/>
    <w:rsid w:val="009762ED"/>
    <w:rsid w:val="00976B8B"/>
    <w:rsid w:val="00976D29"/>
    <w:rsid w:val="009773D4"/>
    <w:rsid w:val="0098048D"/>
    <w:rsid w:val="00980926"/>
    <w:rsid w:val="0098191F"/>
    <w:rsid w:val="00981D27"/>
    <w:rsid w:val="00982755"/>
    <w:rsid w:val="00982CAB"/>
    <w:rsid w:val="00983045"/>
    <w:rsid w:val="009838A4"/>
    <w:rsid w:val="00984CF1"/>
    <w:rsid w:val="00986DB9"/>
    <w:rsid w:val="009875A5"/>
    <w:rsid w:val="00987E51"/>
    <w:rsid w:val="009904D9"/>
    <w:rsid w:val="00990BB2"/>
    <w:rsid w:val="00991685"/>
    <w:rsid w:val="00992323"/>
    <w:rsid w:val="00995993"/>
    <w:rsid w:val="0099711C"/>
    <w:rsid w:val="00997C9B"/>
    <w:rsid w:val="009A02FC"/>
    <w:rsid w:val="009A0512"/>
    <w:rsid w:val="009A18E7"/>
    <w:rsid w:val="009A2B46"/>
    <w:rsid w:val="009A2F53"/>
    <w:rsid w:val="009A2FF1"/>
    <w:rsid w:val="009A39D5"/>
    <w:rsid w:val="009A3A4F"/>
    <w:rsid w:val="009A4A6B"/>
    <w:rsid w:val="009A4CCA"/>
    <w:rsid w:val="009A4E0A"/>
    <w:rsid w:val="009A4F39"/>
    <w:rsid w:val="009A6B7A"/>
    <w:rsid w:val="009A7EEE"/>
    <w:rsid w:val="009B03CD"/>
    <w:rsid w:val="009B0466"/>
    <w:rsid w:val="009B0B69"/>
    <w:rsid w:val="009B1093"/>
    <w:rsid w:val="009B1233"/>
    <w:rsid w:val="009B192F"/>
    <w:rsid w:val="009B21C6"/>
    <w:rsid w:val="009B2A64"/>
    <w:rsid w:val="009B2AD3"/>
    <w:rsid w:val="009B2AF5"/>
    <w:rsid w:val="009B2D15"/>
    <w:rsid w:val="009B2F0E"/>
    <w:rsid w:val="009B4A73"/>
    <w:rsid w:val="009B50F5"/>
    <w:rsid w:val="009B62DC"/>
    <w:rsid w:val="009B62DF"/>
    <w:rsid w:val="009B6BFC"/>
    <w:rsid w:val="009B6C2C"/>
    <w:rsid w:val="009C01CF"/>
    <w:rsid w:val="009C0928"/>
    <w:rsid w:val="009C0C88"/>
    <w:rsid w:val="009C114F"/>
    <w:rsid w:val="009C1751"/>
    <w:rsid w:val="009C2CE3"/>
    <w:rsid w:val="009C3142"/>
    <w:rsid w:val="009C3168"/>
    <w:rsid w:val="009C336A"/>
    <w:rsid w:val="009C35B2"/>
    <w:rsid w:val="009C3D5B"/>
    <w:rsid w:val="009C485B"/>
    <w:rsid w:val="009C48CD"/>
    <w:rsid w:val="009C56E2"/>
    <w:rsid w:val="009C7F8A"/>
    <w:rsid w:val="009D01DB"/>
    <w:rsid w:val="009D067C"/>
    <w:rsid w:val="009D1543"/>
    <w:rsid w:val="009D1B54"/>
    <w:rsid w:val="009D2EBD"/>
    <w:rsid w:val="009D34FF"/>
    <w:rsid w:val="009D36BF"/>
    <w:rsid w:val="009D497A"/>
    <w:rsid w:val="009D54B0"/>
    <w:rsid w:val="009D5A4B"/>
    <w:rsid w:val="009D62F0"/>
    <w:rsid w:val="009D6301"/>
    <w:rsid w:val="009D6616"/>
    <w:rsid w:val="009D73D6"/>
    <w:rsid w:val="009D7498"/>
    <w:rsid w:val="009D75ED"/>
    <w:rsid w:val="009D7749"/>
    <w:rsid w:val="009D7DB9"/>
    <w:rsid w:val="009E0530"/>
    <w:rsid w:val="009E0EB2"/>
    <w:rsid w:val="009E205D"/>
    <w:rsid w:val="009E2D4E"/>
    <w:rsid w:val="009E3419"/>
    <w:rsid w:val="009E389E"/>
    <w:rsid w:val="009E3958"/>
    <w:rsid w:val="009E4242"/>
    <w:rsid w:val="009E45F2"/>
    <w:rsid w:val="009E52CC"/>
    <w:rsid w:val="009E6C88"/>
    <w:rsid w:val="009E7990"/>
    <w:rsid w:val="009F0877"/>
    <w:rsid w:val="009F0EAE"/>
    <w:rsid w:val="009F1FD5"/>
    <w:rsid w:val="009F24B6"/>
    <w:rsid w:val="009F2681"/>
    <w:rsid w:val="009F3B74"/>
    <w:rsid w:val="009F463E"/>
    <w:rsid w:val="009F4C69"/>
    <w:rsid w:val="009F4D47"/>
    <w:rsid w:val="009F4FAE"/>
    <w:rsid w:val="009F5AD7"/>
    <w:rsid w:val="009F5D9A"/>
    <w:rsid w:val="009F7136"/>
    <w:rsid w:val="009F7914"/>
    <w:rsid w:val="00A009F9"/>
    <w:rsid w:val="00A01642"/>
    <w:rsid w:val="00A03C2E"/>
    <w:rsid w:val="00A03E38"/>
    <w:rsid w:val="00A03F96"/>
    <w:rsid w:val="00A06D57"/>
    <w:rsid w:val="00A0703E"/>
    <w:rsid w:val="00A075CD"/>
    <w:rsid w:val="00A0779A"/>
    <w:rsid w:val="00A10536"/>
    <w:rsid w:val="00A15AFD"/>
    <w:rsid w:val="00A1698B"/>
    <w:rsid w:val="00A169EA"/>
    <w:rsid w:val="00A17334"/>
    <w:rsid w:val="00A17BEB"/>
    <w:rsid w:val="00A20E57"/>
    <w:rsid w:val="00A21770"/>
    <w:rsid w:val="00A23B18"/>
    <w:rsid w:val="00A251F5"/>
    <w:rsid w:val="00A2551C"/>
    <w:rsid w:val="00A26540"/>
    <w:rsid w:val="00A3078A"/>
    <w:rsid w:val="00A32029"/>
    <w:rsid w:val="00A32063"/>
    <w:rsid w:val="00A32A5D"/>
    <w:rsid w:val="00A35DE4"/>
    <w:rsid w:val="00A35F43"/>
    <w:rsid w:val="00A4066A"/>
    <w:rsid w:val="00A41754"/>
    <w:rsid w:val="00A42970"/>
    <w:rsid w:val="00A42CFB"/>
    <w:rsid w:val="00A44297"/>
    <w:rsid w:val="00A442D1"/>
    <w:rsid w:val="00A447D3"/>
    <w:rsid w:val="00A45CBD"/>
    <w:rsid w:val="00A469C9"/>
    <w:rsid w:val="00A46CF5"/>
    <w:rsid w:val="00A472F0"/>
    <w:rsid w:val="00A478F2"/>
    <w:rsid w:val="00A50525"/>
    <w:rsid w:val="00A50DE8"/>
    <w:rsid w:val="00A5155C"/>
    <w:rsid w:val="00A51DCB"/>
    <w:rsid w:val="00A51DE0"/>
    <w:rsid w:val="00A52931"/>
    <w:rsid w:val="00A52C3F"/>
    <w:rsid w:val="00A53777"/>
    <w:rsid w:val="00A540B0"/>
    <w:rsid w:val="00A54595"/>
    <w:rsid w:val="00A547EF"/>
    <w:rsid w:val="00A550FE"/>
    <w:rsid w:val="00A559D9"/>
    <w:rsid w:val="00A55D61"/>
    <w:rsid w:val="00A5609A"/>
    <w:rsid w:val="00A56503"/>
    <w:rsid w:val="00A571EB"/>
    <w:rsid w:val="00A57B03"/>
    <w:rsid w:val="00A61F87"/>
    <w:rsid w:val="00A63742"/>
    <w:rsid w:val="00A6399D"/>
    <w:rsid w:val="00A63BEC"/>
    <w:rsid w:val="00A64C40"/>
    <w:rsid w:val="00A64EC2"/>
    <w:rsid w:val="00A66F13"/>
    <w:rsid w:val="00A67DCC"/>
    <w:rsid w:val="00A70541"/>
    <w:rsid w:val="00A706DB"/>
    <w:rsid w:val="00A71B3B"/>
    <w:rsid w:val="00A72CB6"/>
    <w:rsid w:val="00A73EE8"/>
    <w:rsid w:val="00A743CC"/>
    <w:rsid w:val="00A74FFA"/>
    <w:rsid w:val="00A751C6"/>
    <w:rsid w:val="00A755B7"/>
    <w:rsid w:val="00A758DE"/>
    <w:rsid w:val="00A762B1"/>
    <w:rsid w:val="00A76E38"/>
    <w:rsid w:val="00A777AB"/>
    <w:rsid w:val="00A77A20"/>
    <w:rsid w:val="00A80B7E"/>
    <w:rsid w:val="00A80D82"/>
    <w:rsid w:val="00A8157B"/>
    <w:rsid w:val="00A81B87"/>
    <w:rsid w:val="00A81BE2"/>
    <w:rsid w:val="00A82688"/>
    <w:rsid w:val="00A82A03"/>
    <w:rsid w:val="00A82C03"/>
    <w:rsid w:val="00A83E3A"/>
    <w:rsid w:val="00A857EC"/>
    <w:rsid w:val="00A86A37"/>
    <w:rsid w:val="00A876B3"/>
    <w:rsid w:val="00A905BD"/>
    <w:rsid w:val="00A92235"/>
    <w:rsid w:val="00A92984"/>
    <w:rsid w:val="00A92C66"/>
    <w:rsid w:val="00A964F1"/>
    <w:rsid w:val="00A96A5C"/>
    <w:rsid w:val="00A97FBF"/>
    <w:rsid w:val="00AA015E"/>
    <w:rsid w:val="00AA029D"/>
    <w:rsid w:val="00AA18AD"/>
    <w:rsid w:val="00AA1A46"/>
    <w:rsid w:val="00AA4DB4"/>
    <w:rsid w:val="00AA4F2C"/>
    <w:rsid w:val="00AA5718"/>
    <w:rsid w:val="00AA5DE4"/>
    <w:rsid w:val="00AA6A08"/>
    <w:rsid w:val="00AA7CAD"/>
    <w:rsid w:val="00AA7D09"/>
    <w:rsid w:val="00AA7F3B"/>
    <w:rsid w:val="00AB11F4"/>
    <w:rsid w:val="00AB1312"/>
    <w:rsid w:val="00AB1AD0"/>
    <w:rsid w:val="00AB1DA9"/>
    <w:rsid w:val="00AB23AA"/>
    <w:rsid w:val="00AB2D1B"/>
    <w:rsid w:val="00AB33F7"/>
    <w:rsid w:val="00AB373E"/>
    <w:rsid w:val="00AB41AD"/>
    <w:rsid w:val="00AB4972"/>
    <w:rsid w:val="00AB4AFC"/>
    <w:rsid w:val="00AB56CA"/>
    <w:rsid w:val="00AB5748"/>
    <w:rsid w:val="00AB603E"/>
    <w:rsid w:val="00AB72F6"/>
    <w:rsid w:val="00AB7B8C"/>
    <w:rsid w:val="00AC005F"/>
    <w:rsid w:val="00AC0FC4"/>
    <w:rsid w:val="00AC10FC"/>
    <w:rsid w:val="00AC1415"/>
    <w:rsid w:val="00AC1F67"/>
    <w:rsid w:val="00AC37D9"/>
    <w:rsid w:val="00AC3957"/>
    <w:rsid w:val="00AC435C"/>
    <w:rsid w:val="00AC5B59"/>
    <w:rsid w:val="00AC5B6E"/>
    <w:rsid w:val="00AC6CA4"/>
    <w:rsid w:val="00AC6E72"/>
    <w:rsid w:val="00AC6ED2"/>
    <w:rsid w:val="00AC71A2"/>
    <w:rsid w:val="00AC79FE"/>
    <w:rsid w:val="00AD31D8"/>
    <w:rsid w:val="00AD4314"/>
    <w:rsid w:val="00AD43EB"/>
    <w:rsid w:val="00AD46D1"/>
    <w:rsid w:val="00AD5B15"/>
    <w:rsid w:val="00AD5C0B"/>
    <w:rsid w:val="00AD7897"/>
    <w:rsid w:val="00AD7C54"/>
    <w:rsid w:val="00AE0014"/>
    <w:rsid w:val="00AE0267"/>
    <w:rsid w:val="00AE055D"/>
    <w:rsid w:val="00AE3548"/>
    <w:rsid w:val="00AE3D1A"/>
    <w:rsid w:val="00AE3D33"/>
    <w:rsid w:val="00AE3F2B"/>
    <w:rsid w:val="00AE5014"/>
    <w:rsid w:val="00AE5122"/>
    <w:rsid w:val="00AE617E"/>
    <w:rsid w:val="00AE61C4"/>
    <w:rsid w:val="00AE6269"/>
    <w:rsid w:val="00AF076D"/>
    <w:rsid w:val="00AF0B56"/>
    <w:rsid w:val="00AF1505"/>
    <w:rsid w:val="00AF153A"/>
    <w:rsid w:val="00AF23B8"/>
    <w:rsid w:val="00AF2785"/>
    <w:rsid w:val="00AF3322"/>
    <w:rsid w:val="00AF4342"/>
    <w:rsid w:val="00AF5155"/>
    <w:rsid w:val="00AF536A"/>
    <w:rsid w:val="00AF5C69"/>
    <w:rsid w:val="00AF5CE7"/>
    <w:rsid w:val="00AF63F8"/>
    <w:rsid w:val="00AF6458"/>
    <w:rsid w:val="00AF70EC"/>
    <w:rsid w:val="00AF76DE"/>
    <w:rsid w:val="00AF773B"/>
    <w:rsid w:val="00AF7D56"/>
    <w:rsid w:val="00AF7D9B"/>
    <w:rsid w:val="00B00290"/>
    <w:rsid w:val="00B003F5"/>
    <w:rsid w:val="00B007AA"/>
    <w:rsid w:val="00B00EBE"/>
    <w:rsid w:val="00B02310"/>
    <w:rsid w:val="00B02BD3"/>
    <w:rsid w:val="00B0400A"/>
    <w:rsid w:val="00B05C95"/>
    <w:rsid w:val="00B06FD2"/>
    <w:rsid w:val="00B07D1E"/>
    <w:rsid w:val="00B1003C"/>
    <w:rsid w:val="00B107CA"/>
    <w:rsid w:val="00B11D82"/>
    <w:rsid w:val="00B123B7"/>
    <w:rsid w:val="00B1288F"/>
    <w:rsid w:val="00B12D57"/>
    <w:rsid w:val="00B13C1C"/>
    <w:rsid w:val="00B15D32"/>
    <w:rsid w:val="00B16457"/>
    <w:rsid w:val="00B17F89"/>
    <w:rsid w:val="00B209CD"/>
    <w:rsid w:val="00B2210F"/>
    <w:rsid w:val="00B22446"/>
    <w:rsid w:val="00B22456"/>
    <w:rsid w:val="00B23257"/>
    <w:rsid w:val="00B25882"/>
    <w:rsid w:val="00B26499"/>
    <w:rsid w:val="00B30196"/>
    <w:rsid w:val="00B3031D"/>
    <w:rsid w:val="00B3055D"/>
    <w:rsid w:val="00B30819"/>
    <w:rsid w:val="00B30E3C"/>
    <w:rsid w:val="00B32151"/>
    <w:rsid w:val="00B32862"/>
    <w:rsid w:val="00B3317B"/>
    <w:rsid w:val="00B332B6"/>
    <w:rsid w:val="00B33313"/>
    <w:rsid w:val="00B33D10"/>
    <w:rsid w:val="00B33F14"/>
    <w:rsid w:val="00B3526E"/>
    <w:rsid w:val="00B352AB"/>
    <w:rsid w:val="00B3538C"/>
    <w:rsid w:val="00B37099"/>
    <w:rsid w:val="00B37723"/>
    <w:rsid w:val="00B405A1"/>
    <w:rsid w:val="00B40DAF"/>
    <w:rsid w:val="00B41119"/>
    <w:rsid w:val="00B41395"/>
    <w:rsid w:val="00B414D5"/>
    <w:rsid w:val="00B4249A"/>
    <w:rsid w:val="00B42AAE"/>
    <w:rsid w:val="00B42D0E"/>
    <w:rsid w:val="00B43101"/>
    <w:rsid w:val="00B43DF8"/>
    <w:rsid w:val="00B445B1"/>
    <w:rsid w:val="00B46DBF"/>
    <w:rsid w:val="00B5040B"/>
    <w:rsid w:val="00B507DD"/>
    <w:rsid w:val="00B5101B"/>
    <w:rsid w:val="00B51CD3"/>
    <w:rsid w:val="00B52EB2"/>
    <w:rsid w:val="00B530B5"/>
    <w:rsid w:val="00B533CD"/>
    <w:rsid w:val="00B536E7"/>
    <w:rsid w:val="00B53B40"/>
    <w:rsid w:val="00B54B7D"/>
    <w:rsid w:val="00B54E59"/>
    <w:rsid w:val="00B55139"/>
    <w:rsid w:val="00B55436"/>
    <w:rsid w:val="00B55512"/>
    <w:rsid w:val="00B555D2"/>
    <w:rsid w:val="00B5580C"/>
    <w:rsid w:val="00B55F29"/>
    <w:rsid w:val="00B564DF"/>
    <w:rsid w:val="00B565BE"/>
    <w:rsid w:val="00B56A0A"/>
    <w:rsid w:val="00B573C3"/>
    <w:rsid w:val="00B57868"/>
    <w:rsid w:val="00B57C38"/>
    <w:rsid w:val="00B6039F"/>
    <w:rsid w:val="00B60D42"/>
    <w:rsid w:val="00B614B1"/>
    <w:rsid w:val="00B62296"/>
    <w:rsid w:val="00B6295F"/>
    <w:rsid w:val="00B634AD"/>
    <w:rsid w:val="00B63AC8"/>
    <w:rsid w:val="00B63FEC"/>
    <w:rsid w:val="00B63FF1"/>
    <w:rsid w:val="00B64072"/>
    <w:rsid w:val="00B641F9"/>
    <w:rsid w:val="00B6473F"/>
    <w:rsid w:val="00B64787"/>
    <w:rsid w:val="00B64A44"/>
    <w:rsid w:val="00B650C9"/>
    <w:rsid w:val="00B650ED"/>
    <w:rsid w:val="00B651E6"/>
    <w:rsid w:val="00B6526C"/>
    <w:rsid w:val="00B657DD"/>
    <w:rsid w:val="00B65827"/>
    <w:rsid w:val="00B65986"/>
    <w:rsid w:val="00B659B5"/>
    <w:rsid w:val="00B660D5"/>
    <w:rsid w:val="00B70743"/>
    <w:rsid w:val="00B71A47"/>
    <w:rsid w:val="00B71BDA"/>
    <w:rsid w:val="00B721FA"/>
    <w:rsid w:val="00B73147"/>
    <w:rsid w:val="00B732B7"/>
    <w:rsid w:val="00B753E4"/>
    <w:rsid w:val="00B75520"/>
    <w:rsid w:val="00B75CCB"/>
    <w:rsid w:val="00B7677E"/>
    <w:rsid w:val="00B81287"/>
    <w:rsid w:val="00B825DD"/>
    <w:rsid w:val="00B82B67"/>
    <w:rsid w:val="00B82F49"/>
    <w:rsid w:val="00B8387D"/>
    <w:rsid w:val="00B83D50"/>
    <w:rsid w:val="00B83F7B"/>
    <w:rsid w:val="00B84F2C"/>
    <w:rsid w:val="00B850C3"/>
    <w:rsid w:val="00B8540C"/>
    <w:rsid w:val="00B854DF"/>
    <w:rsid w:val="00B86CC2"/>
    <w:rsid w:val="00B86F80"/>
    <w:rsid w:val="00B9061E"/>
    <w:rsid w:val="00B915AB"/>
    <w:rsid w:val="00B919AD"/>
    <w:rsid w:val="00B925B2"/>
    <w:rsid w:val="00B928C6"/>
    <w:rsid w:val="00B9333E"/>
    <w:rsid w:val="00B93ACF"/>
    <w:rsid w:val="00B93FC1"/>
    <w:rsid w:val="00B9416E"/>
    <w:rsid w:val="00B9473C"/>
    <w:rsid w:val="00B9520C"/>
    <w:rsid w:val="00B953A4"/>
    <w:rsid w:val="00B9567F"/>
    <w:rsid w:val="00B95D4B"/>
    <w:rsid w:val="00B960D3"/>
    <w:rsid w:val="00B965E2"/>
    <w:rsid w:val="00B96E88"/>
    <w:rsid w:val="00BA01CC"/>
    <w:rsid w:val="00BA1357"/>
    <w:rsid w:val="00BA14A4"/>
    <w:rsid w:val="00BA1ABC"/>
    <w:rsid w:val="00BA3752"/>
    <w:rsid w:val="00BA3EDD"/>
    <w:rsid w:val="00BA4B59"/>
    <w:rsid w:val="00BA5366"/>
    <w:rsid w:val="00BA6097"/>
    <w:rsid w:val="00BA6C51"/>
    <w:rsid w:val="00BA6D70"/>
    <w:rsid w:val="00BA6EBA"/>
    <w:rsid w:val="00BA756F"/>
    <w:rsid w:val="00BA7F66"/>
    <w:rsid w:val="00BB0496"/>
    <w:rsid w:val="00BB08D7"/>
    <w:rsid w:val="00BB09CB"/>
    <w:rsid w:val="00BB124E"/>
    <w:rsid w:val="00BB27D1"/>
    <w:rsid w:val="00BB4394"/>
    <w:rsid w:val="00BB52B4"/>
    <w:rsid w:val="00BB6179"/>
    <w:rsid w:val="00BB677C"/>
    <w:rsid w:val="00BB7494"/>
    <w:rsid w:val="00BB7AE8"/>
    <w:rsid w:val="00BC1548"/>
    <w:rsid w:val="00BC1559"/>
    <w:rsid w:val="00BC2094"/>
    <w:rsid w:val="00BC20D8"/>
    <w:rsid w:val="00BC25BF"/>
    <w:rsid w:val="00BC2931"/>
    <w:rsid w:val="00BC376D"/>
    <w:rsid w:val="00BC4398"/>
    <w:rsid w:val="00BC4849"/>
    <w:rsid w:val="00BC4CC2"/>
    <w:rsid w:val="00BC5957"/>
    <w:rsid w:val="00BC5AB8"/>
    <w:rsid w:val="00BC6121"/>
    <w:rsid w:val="00BC6F53"/>
    <w:rsid w:val="00BC74AA"/>
    <w:rsid w:val="00BC7677"/>
    <w:rsid w:val="00BD0C88"/>
    <w:rsid w:val="00BD1747"/>
    <w:rsid w:val="00BD183F"/>
    <w:rsid w:val="00BD1C1F"/>
    <w:rsid w:val="00BD1F3F"/>
    <w:rsid w:val="00BD2B93"/>
    <w:rsid w:val="00BD2C1B"/>
    <w:rsid w:val="00BD356A"/>
    <w:rsid w:val="00BD3607"/>
    <w:rsid w:val="00BD4A0D"/>
    <w:rsid w:val="00BD4F09"/>
    <w:rsid w:val="00BD5A04"/>
    <w:rsid w:val="00BD5AD6"/>
    <w:rsid w:val="00BD5BA1"/>
    <w:rsid w:val="00BD5F12"/>
    <w:rsid w:val="00BD6823"/>
    <w:rsid w:val="00BE00FD"/>
    <w:rsid w:val="00BE084E"/>
    <w:rsid w:val="00BE0C4C"/>
    <w:rsid w:val="00BE2D1B"/>
    <w:rsid w:val="00BE2DE0"/>
    <w:rsid w:val="00BE3066"/>
    <w:rsid w:val="00BE417C"/>
    <w:rsid w:val="00BE4675"/>
    <w:rsid w:val="00BE4F67"/>
    <w:rsid w:val="00BE5D28"/>
    <w:rsid w:val="00BE6DBB"/>
    <w:rsid w:val="00BE6E2D"/>
    <w:rsid w:val="00BF005D"/>
    <w:rsid w:val="00BF0A88"/>
    <w:rsid w:val="00BF0A9A"/>
    <w:rsid w:val="00BF10E3"/>
    <w:rsid w:val="00BF211A"/>
    <w:rsid w:val="00BF2ECC"/>
    <w:rsid w:val="00BF3780"/>
    <w:rsid w:val="00BF3849"/>
    <w:rsid w:val="00BF3C53"/>
    <w:rsid w:val="00BF67F0"/>
    <w:rsid w:val="00BF6F5B"/>
    <w:rsid w:val="00BF7061"/>
    <w:rsid w:val="00BF73B7"/>
    <w:rsid w:val="00BF774A"/>
    <w:rsid w:val="00C00AC4"/>
    <w:rsid w:val="00C017CC"/>
    <w:rsid w:val="00C017CF"/>
    <w:rsid w:val="00C021C7"/>
    <w:rsid w:val="00C02551"/>
    <w:rsid w:val="00C0260C"/>
    <w:rsid w:val="00C0348E"/>
    <w:rsid w:val="00C03E93"/>
    <w:rsid w:val="00C03EBC"/>
    <w:rsid w:val="00C04BB8"/>
    <w:rsid w:val="00C04EFD"/>
    <w:rsid w:val="00C05DEC"/>
    <w:rsid w:val="00C0659A"/>
    <w:rsid w:val="00C06802"/>
    <w:rsid w:val="00C06FAC"/>
    <w:rsid w:val="00C07888"/>
    <w:rsid w:val="00C104FD"/>
    <w:rsid w:val="00C10800"/>
    <w:rsid w:val="00C10C1A"/>
    <w:rsid w:val="00C10D9B"/>
    <w:rsid w:val="00C11335"/>
    <w:rsid w:val="00C11718"/>
    <w:rsid w:val="00C1185D"/>
    <w:rsid w:val="00C11BC0"/>
    <w:rsid w:val="00C121C0"/>
    <w:rsid w:val="00C123C5"/>
    <w:rsid w:val="00C12415"/>
    <w:rsid w:val="00C1354E"/>
    <w:rsid w:val="00C13EE6"/>
    <w:rsid w:val="00C14F7F"/>
    <w:rsid w:val="00C16455"/>
    <w:rsid w:val="00C17CC6"/>
    <w:rsid w:val="00C20CC0"/>
    <w:rsid w:val="00C20D11"/>
    <w:rsid w:val="00C20DD2"/>
    <w:rsid w:val="00C21E95"/>
    <w:rsid w:val="00C2259F"/>
    <w:rsid w:val="00C24106"/>
    <w:rsid w:val="00C247FA"/>
    <w:rsid w:val="00C257B3"/>
    <w:rsid w:val="00C263D6"/>
    <w:rsid w:val="00C26E61"/>
    <w:rsid w:val="00C27A53"/>
    <w:rsid w:val="00C27AF6"/>
    <w:rsid w:val="00C31196"/>
    <w:rsid w:val="00C313A1"/>
    <w:rsid w:val="00C313D0"/>
    <w:rsid w:val="00C3159F"/>
    <w:rsid w:val="00C3271E"/>
    <w:rsid w:val="00C331EE"/>
    <w:rsid w:val="00C3377E"/>
    <w:rsid w:val="00C354C4"/>
    <w:rsid w:val="00C35A92"/>
    <w:rsid w:val="00C36139"/>
    <w:rsid w:val="00C37536"/>
    <w:rsid w:val="00C37D9B"/>
    <w:rsid w:val="00C40480"/>
    <w:rsid w:val="00C4070B"/>
    <w:rsid w:val="00C40763"/>
    <w:rsid w:val="00C40947"/>
    <w:rsid w:val="00C4162F"/>
    <w:rsid w:val="00C420B0"/>
    <w:rsid w:val="00C42556"/>
    <w:rsid w:val="00C427DA"/>
    <w:rsid w:val="00C42A57"/>
    <w:rsid w:val="00C42D01"/>
    <w:rsid w:val="00C42DE2"/>
    <w:rsid w:val="00C43856"/>
    <w:rsid w:val="00C45CB8"/>
    <w:rsid w:val="00C465A8"/>
    <w:rsid w:val="00C502B6"/>
    <w:rsid w:val="00C50D9D"/>
    <w:rsid w:val="00C51604"/>
    <w:rsid w:val="00C53217"/>
    <w:rsid w:val="00C53972"/>
    <w:rsid w:val="00C54063"/>
    <w:rsid w:val="00C54BD6"/>
    <w:rsid w:val="00C54C3E"/>
    <w:rsid w:val="00C55412"/>
    <w:rsid w:val="00C55D78"/>
    <w:rsid w:val="00C56710"/>
    <w:rsid w:val="00C5727A"/>
    <w:rsid w:val="00C57548"/>
    <w:rsid w:val="00C57C6A"/>
    <w:rsid w:val="00C60EBF"/>
    <w:rsid w:val="00C61113"/>
    <w:rsid w:val="00C61FFC"/>
    <w:rsid w:val="00C6219D"/>
    <w:rsid w:val="00C623A3"/>
    <w:rsid w:val="00C6300C"/>
    <w:rsid w:val="00C6312A"/>
    <w:rsid w:val="00C6432F"/>
    <w:rsid w:val="00C64CFE"/>
    <w:rsid w:val="00C654C4"/>
    <w:rsid w:val="00C659A3"/>
    <w:rsid w:val="00C670AD"/>
    <w:rsid w:val="00C6722B"/>
    <w:rsid w:val="00C67735"/>
    <w:rsid w:val="00C71BDB"/>
    <w:rsid w:val="00C7257C"/>
    <w:rsid w:val="00C72AFD"/>
    <w:rsid w:val="00C736B5"/>
    <w:rsid w:val="00C73A26"/>
    <w:rsid w:val="00C74470"/>
    <w:rsid w:val="00C74EC2"/>
    <w:rsid w:val="00C74FD3"/>
    <w:rsid w:val="00C75B1B"/>
    <w:rsid w:val="00C75EB7"/>
    <w:rsid w:val="00C75F10"/>
    <w:rsid w:val="00C7605B"/>
    <w:rsid w:val="00C760AA"/>
    <w:rsid w:val="00C76D31"/>
    <w:rsid w:val="00C81036"/>
    <w:rsid w:val="00C8155C"/>
    <w:rsid w:val="00C83D11"/>
    <w:rsid w:val="00C83DBE"/>
    <w:rsid w:val="00C869A6"/>
    <w:rsid w:val="00C87038"/>
    <w:rsid w:val="00C8705D"/>
    <w:rsid w:val="00C874A1"/>
    <w:rsid w:val="00C8781D"/>
    <w:rsid w:val="00C87844"/>
    <w:rsid w:val="00C879B1"/>
    <w:rsid w:val="00C87E45"/>
    <w:rsid w:val="00C90E55"/>
    <w:rsid w:val="00C90EA7"/>
    <w:rsid w:val="00C91477"/>
    <w:rsid w:val="00C91DC0"/>
    <w:rsid w:val="00C93D46"/>
    <w:rsid w:val="00C946EA"/>
    <w:rsid w:val="00C96534"/>
    <w:rsid w:val="00C973D0"/>
    <w:rsid w:val="00C97404"/>
    <w:rsid w:val="00CA0E4F"/>
    <w:rsid w:val="00CA106B"/>
    <w:rsid w:val="00CA1586"/>
    <w:rsid w:val="00CA19A0"/>
    <w:rsid w:val="00CA20A3"/>
    <w:rsid w:val="00CA308A"/>
    <w:rsid w:val="00CA486A"/>
    <w:rsid w:val="00CA575A"/>
    <w:rsid w:val="00CA60C1"/>
    <w:rsid w:val="00CA6A51"/>
    <w:rsid w:val="00CA721F"/>
    <w:rsid w:val="00CB01AA"/>
    <w:rsid w:val="00CB0677"/>
    <w:rsid w:val="00CB1163"/>
    <w:rsid w:val="00CB1BBE"/>
    <w:rsid w:val="00CB1BE0"/>
    <w:rsid w:val="00CB270B"/>
    <w:rsid w:val="00CB3044"/>
    <w:rsid w:val="00CB312D"/>
    <w:rsid w:val="00CB364F"/>
    <w:rsid w:val="00CB4F5F"/>
    <w:rsid w:val="00CB53B4"/>
    <w:rsid w:val="00CB54BA"/>
    <w:rsid w:val="00CB5DC8"/>
    <w:rsid w:val="00CB648D"/>
    <w:rsid w:val="00CB6693"/>
    <w:rsid w:val="00CB69B3"/>
    <w:rsid w:val="00CB6D63"/>
    <w:rsid w:val="00CB7311"/>
    <w:rsid w:val="00CB74E9"/>
    <w:rsid w:val="00CC0496"/>
    <w:rsid w:val="00CC0586"/>
    <w:rsid w:val="00CC0E97"/>
    <w:rsid w:val="00CC119C"/>
    <w:rsid w:val="00CC1AB4"/>
    <w:rsid w:val="00CC2539"/>
    <w:rsid w:val="00CC2A63"/>
    <w:rsid w:val="00CC3458"/>
    <w:rsid w:val="00CC38FA"/>
    <w:rsid w:val="00CC3CE6"/>
    <w:rsid w:val="00CC46B6"/>
    <w:rsid w:val="00CC51AE"/>
    <w:rsid w:val="00CC680D"/>
    <w:rsid w:val="00CC7230"/>
    <w:rsid w:val="00CC77EA"/>
    <w:rsid w:val="00CD0F28"/>
    <w:rsid w:val="00CD142E"/>
    <w:rsid w:val="00CD1728"/>
    <w:rsid w:val="00CD198A"/>
    <w:rsid w:val="00CD1E03"/>
    <w:rsid w:val="00CD2818"/>
    <w:rsid w:val="00CD28F1"/>
    <w:rsid w:val="00CD2E9E"/>
    <w:rsid w:val="00CD32E0"/>
    <w:rsid w:val="00CD5E7B"/>
    <w:rsid w:val="00CD69B3"/>
    <w:rsid w:val="00CD7F47"/>
    <w:rsid w:val="00CE0355"/>
    <w:rsid w:val="00CE0ED7"/>
    <w:rsid w:val="00CE14FD"/>
    <w:rsid w:val="00CE152E"/>
    <w:rsid w:val="00CE252D"/>
    <w:rsid w:val="00CE25AA"/>
    <w:rsid w:val="00CE3178"/>
    <w:rsid w:val="00CE338A"/>
    <w:rsid w:val="00CE361C"/>
    <w:rsid w:val="00CE45C7"/>
    <w:rsid w:val="00CE6A98"/>
    <w:rsid w:val="00CE722B"/>
    <w:rsid w:val="00CF070F"/>
    <w:rsid w:val="00CF0A38"/>
    <w:rsid w:val="00CF12D9"/>
    <w:rsid w:val="00CF1AD9"/>
    <w:rsid w:val="00CF2A7F"/>
    <w:rsid w:val="00CF34DD"/>
    <w:rsid w:val="00CF3A1E"/>
    <w:rsid w:val="00CF3FDB"/>
    <w:rsid w:val="00CF40B1"/>
    <w:rsid w:val="00CF4949"/>
    <w:rsid w:val="00CF4CBB"/>
    <w:rsid w:val="00CF4EAC"/>
    <w:rsid w:val="00CF5893"/>
    <w:rsid w:val="00CF5C26"/>
    <w:rsid w:val="00CF746F"/>
    <w:rsid w:val="00CF7BF5"/>
    <w:rsid w:val="00D0091D"/>
    <w:rsid w:val="00D01D6C"/>
    <w:rsid w:val="00D020DC"/>
    <w:rsid w:val="00D02E63"/>
    <w:rsid w:val="00D0300F"/>
    <w:rsid w:val="00D03149"/>
    <w:rsid w:val="00D038B2"/>
    <w:rsid w:val="00D04325"/>
    <w:rsid w:val="00D05695"/>
    <w:rsid w:val="00D0581D"/>
    <w:rsid w:val="00D0587B"/>
    <w:rsid w:val="00D06B42"/>
    <w:rsid w:val="00D06E0C"/>
    <w:rsid w:val="00D06EE7"/>
    <w:rsid w:val="00D10BCB"/>
    <w:rsid w:val="00D116EB"/>
    <w:rsid w:val="00D11E7D"/>
    <w:rsid w:val="00D129BC"/>
    <w:rsid w:val="00D1320F"/>
    <w:rsid w:val="00D1335A"/>
    <w:rsid w:val="00D13478"/>
    <w:rsid w:val="00D13F9A"/>
    <w:rsid w:val="00D14B68"/>
    <w:rsid w:val="00D14FAC"/>
    <w:rsid w:val="00D156E1"/>
    <w:rsid w:val="00D1624E"/>
    <w:rsid w:val="00D16416"/>
    <w:rsid w:val="00D16FFC"/>
    <w:rsid w:val="00D21BA1"/>
    <w:rsid w:val="00D21DEA"/>
    <w:rsid w:val="00D22D99"/>
    <w:rsid w:val="00D240FC"/>
    <w:rsid w:val="00D2416D"/>
    <w:rsid w:val="00D253DB"/>
    <w:rsid w:val="00D25704"/>
    <w:rsid w:val="00D2705E"/>
    <w:rsid w:val="00D2750D"/>
    <w:rsid w:val="00D278C8"/>
    <w:rsid w:val="00D279FC"/>
    <w:rsid w:val="00D27BAD"/>
    <w:rsid w:val="00D27D5A"/>
    <w:rsid w:val="00D27E8D"/>
    <w:rsid w:val="00D3202A"/>
    <w:rsid w:val="00D33C6C"/>
    <w:rsid w:val="00D33F9C"/>
    <w:rsid w:val="00D34574"/>
    <w:rsid w:val="00D3483A"/>
    <w:rsid w:val="00D34F3E"/>
    <w:rsid w:val="00D35C94"/>
    <w:rsid w:val="00D35D0B"/>
    <w:rsid w:val="00D36425"/>
    <w:rsid w:val="00D36819"/>
    <w:rsid w:val="00D369CF"/>
    <w:rsid w:val="00D4065E"/>
    <w:rsid w:val="00D409CB"/>
    <w:rsid w:val="00D4298E"/>
    <w:rsid w:val="00D43965"/>
    <w:rsid w:val="00D43D7E"/>
    <w:rsid w:val="00D44528"/>
    <w:rsid w:val="00D4472C"/>
    <w:rsid w:val="00D44ACD"/>
    <w:rsid w:val="00D45AC9"/>
    <w:rsid w:val="00D45DA4"/>
    <w:rsid w:val="00D46626"/>
    <w:rsid w:val="00D46B06"/>
    <w:rsid w:val="00D4758B"/>
    <w:rsid w:val="00D47A24"/>
    <w:rsid w:val="00D47C31"/>
    <w:rsid w:val="00D50978"/>
    <w:rsid w:val="00D50D0C"/>
    <w:rsid w:val="00D5111D"/>
    <w:rsid w:val="00D512FD"/>
    <w:rsid w:val="00D52EF4"/>
    <w:rsid w:val="00D52F8A"/>
    <w:rsid w:val="00D53700"/>
    <w:rsid w:val="00D53C3C"/>
    <w:rsid w:val="00D54165"/>
    <w:rsid w:val="00D5496D"/>
    <w:rsid w:val="00D55D68"/>
    <w:rsid w:val="00D55D78"/>
    <w:rsid w:val="00D55DF8"/>
    <w:rsid w:val="00D5666A"/>
    <w:rsid w:val="00D56E10"/>
    <w:rsid w:val="00D56FA3"/>
    <w:rsid w:val="00D572A0"/>
    <w:rsid w:val="00D575F9"/>
    <w:rsid w:val="00D60071"/>
    <w:rsid w:val="00D6030A"/>
    <w:rsid w:val="00D60987"/>
    <w:rsid w:val="00D61208"/>
    <w:rsid w:val="00D62BE3"/>
    <w:rsid w:val="00D62DA3"/>
    <w:rsid w:val="00D640C5"/>
    <w:rsid w:val="00D6478E"/>
    <w:rsid w:val="00D64896"/>
    <w:rsid w:val="00D649C6"/>
    <w:rsid w:val="00D64B7E"/>
    <w:rsid w:val="00D651D7"/>
    <w:rsid w:val="00D655AC"/>
    <w:rsid w:val="00D65A48"/>
    <w:rsid w:val="00D65C3A"/>
    <w:rsid w:val="00D702E1"/>
    <w:rsid w:val="00D71A3C"/>
    <w:rsid w:val="00D71DB2"/>
    <w:rsid w:val="00D7224B"/>
    <w:rsid w:val="00D725C8"/>
    <w:rsid w:val="00D72ED5"/>
    <w:rsid w:val="00D7302B"/>
    <w:rsid w:val="00D736AE"/>
    <w:rsid w:val="00D73811"/>
    <w:rsid w:val="00D73908"/>
    <w:rsid w:val="00D73DC8"/>
    <w:rsid w:val="00D74504"/>
    <w:rsid w:val="00D74629"/>
    <w:rsid w:val="00D749BF"/>
    <w:rsid w:val="00D750E0"/>
    <w:rsid w:val="00D75BD4"/>
    <w:rsid w:val="00D764A4"/>
    <w:rsid w:val="00D76686"/>
    <w:rsid w:val="00D775E0"/>
    <w:rsid w:val="00D77A13"/>
    <w:rsid w:val="00D81C45"/>
    <w:rsid w:val="00D823E9"/>
    <w:rsid w:val="00D82956"/>
    <w:rsid w:val="00D8362D"/>
    <w:rsid w:val="00D83DA5"/>
    <w:rsid w:val="00D83EF8"/>
    <w:rsid w:val="00D83FD2"/>
    <w:rsid w:val="00D844A9"/>
    <w:rsid w:val="00D84830"/>
    <w:rsid w:val="00D84C64"/>
    <w:rsid w:val="00D84DEF"/>
    <w:rsid w:val="00D84FC2"/>
    <w:rsid w:val="00D856C3"/>
    <w:rsid w:val="00D8595A"/>
    <w:rsid w:val="00D85968"/>
    <w:rsid w:val="00D8602F"/>
    <w:rsid w:val="00D862B0"/>
    <w:rsid w:val="00D878F8"/>
    <w:rsid w:val="00D90773"/>
    <w:rsid w:val="00D90D4F"/>
    <w:rsid w:val="00D9272A"/>
    <w:rsid w:val="00D92AA8"/>
    <w:rsid w:val="00D9379D"/>
    <w:rsid w:val="00D93867"/>
    <w:rsid w:val="00D942C6"/>
    <w:rsid w:val="00D944D0"/>
    <w:rsid w:val="00D9514C"/>
    <w:rsid w:val="00D969B6"/>
    <w:rsid w:val="00D97743"/>
    <w:rsid w:val="00DA13B8"/>
    <w:rsid w:val="00DA174D"/>
    <w:rsid w:val="00DA1A45"/>
    <w:rsid w:val="00DA4FC2"/>
    <w:rsid w:val="00DA5069"/>
    <w:rsid w:val="00DA58A1"/>
    <w:rsid w:val="00DA5CB9"/>
    <w:rsid w:val="00DA706D"/>
    <w:rsid w:val="00DA70BB"/>
    <w:rsid w:val="00DA7E44"/>
    <w:rsid w:val="00DB3AF6"/>
    <w:rsid w:val="00DB4449"/>
    <w:rsid w:val="00DB5C52"/>
    <w:rsid w:val="00DB5D1D"/>
    <w:rsid w:val="00DB5EBA"/>
    <w:rsid w:val="00DB62A9"/>
    <w:rsid w:val="00DB66AB"/>
    <w:rsid w:val="00DB675C"/>
    <w:rsid w:val="00DB6A44"/>
    <w:rsid w:val="00DB72FD"/>
    <w:rsid w:val="00DB776B"/>
    <w:rsid w:val="00DB7F99"/>
    <w:rsid w:val="00DC2B0B"/>
    <w:rsid w:val="00DC4823"/>
    <w:rsid w:val="00DC5B14"/>
    <w:rsid w:val="00DC63FF"/>
    <w:rsid w:val="00DC65CA"/>
    <w:rsid w:val="00DD073A"/>
    <w:rsid w:val="00DD26E8"/>
    <w:rsid w:val="00DD35FA"/>
    <w:rsid w:val="00DD465C"/>
    <w:rsid w:val="00DD49CA"/>
    <w:rsid w:val="00DD6945"/>
    <w:rsid w:val="00DD6CD4"/>
    <w:rsid w:val="00DD74B6"/>
    <w:rsid w:val="00DD7CFC"/>
    <w:rsid w:val="00DE1E5C"/>
    <w:rsid w:val="00DE3433"/>
    <w:rsid w:val="00DE451A"/>
    <w:rsid w:val="00DE46C2"/>
    <w:rsid w:val="00DE61A4"/>
    <w:rsid w:val="00DE6FB7"/>
    <w:rsid w:val="00DF0416"/>
    <w:rsid w:val="00DF0A8D"/>
    <w:rsid w:val="00DF13CC"/>
    <w:rsid w:val="00DF2E5D"/>
    <w:rsid w:val="00DF3978"/>
    <w:rsid w:val="00DF55AE"/>
    <w:rsid w:val="00DF70D9"/>
    <w:rsid w:val="00DF7270"/>
    <w:rsid w:val="00DF7CC5"/>
    <w:rsid w:val="00DF7D46"/>
    <w:rsid w:val="00DF7F33"/>
    <w:rsid w:val="00E003FA"/>
    <w:rsid w:val="00E00664"/>
    <w:rsid w:val="00E008F1"/>
    <w:rsid w:val="00E00D84"/>
    <w:rsid w:val="00E021C5"/>
    <w:rsid w:val="00E021E7"/>
    <w:rsid w:val="00E023E4"/>
    <w:rsid w:val="00E02D85"/>
    <w:rsid w:val="00E02F3D"/>
    <w:rsid w:val="00E046DE"/>
    <w:rsid w:val="00E04AAC"/>
    <w:rsid w:val="00E04FC4"/>
    <w:rsid w:val="00E051BA"/>
    <w:rsid w:val="00E07AB0"/>
    <w:rsid w:val="00E12417"/>
    <w:rsid w:val="00E12AA8"/>
    <w:rsid w:val="00E139F5"/>
    <w:rsid w:val="00E14C90"/>
    <w:rsid w:val="00E152FF"/>
    <w:rsid w:val="00E15607"/>
    <w:rsid w:val="00E15650"/>
    <w:rsid w:val="00E15E31"/>
    <w:rsid w:val="00E20F79"/>
    <w:rsid w:val="00E211E5"/>
    <w:rsid w:val="00E217B2"/>
    <w:rsid w:val="00E2251D"/>
    <w:rsid w:val="00E22D1C"/>
    <w:rsid w:val="00E22E61"/>
    <w:rsid w:val="00E23640"/>
    <w:rsid w:val="00E236DA"/>
    <w:rsid w:val="00E2424A"/>
    <w:rsid w:val="00E2441A"/>
    <w:rsid w:val="00E2512F"/>
    <w:rsid w:val="00E25153"/>
    <w:rsid w:val="00E25AEB"/>
    <w:rsid w:val="00E2608E"/>
    <w:rsid w:val="00E27644"/>
    <w:rsid w:val="00E27769"/>
    <w:rsid w:val="00E27C92"/>
    <w:rsid w:val="00E30D99"/>
    <w:rsid w:val="00E30EB6"/>
    <w:rsid w:val="00E31835"/>
    <w:rsid w:val="00E32F38"/>
    <w:rsid w:val="00E33262"/>
    <w:rsid w:val="00E33513"/>
    <w:rsid w:val="00E33C96"/>
    <w:rsid w:val="00E3448E"/>
    <w:rsid w:val="00E355B7"/>
    <w:rsid w:val="00E361D0"/>
    <w:rsid w:val="00E36CD6"/>
    <w:rsid w:val="00E376E7"/>
    <w:rsid w:val="00E40EB4"/>
    <w:rsid w:val="00E41387"/>
    <w:rsid w:val="00E4219B"/>
    <w:rsid w:val="00E42930"/>
    <w:rsid w:val="00E42F74"/>
    <w:rsid w:val="00E43BC7"/>
    <w:rsid w:val="00E449B2"/>
    <w:rsid w:val="00E44DA2"/>
    <w:rsid w:val="00E450CF"/>
    <w:rsid w:val="00E455D2"/>
    <w:rsid w:val="00E45A86"/>
    <w:rsid w:val="00E45C64"/>
    <w:rsid w:val="00E45CEF"/>
    <w:rsid w:val="00E46B00"/>
    <w:rsid w:val="00E470A5"/>
    <w:rsid w:val="00E472BB"/>
    <w:rsid w:val="00E47C26"/>
    <w:rsid w:val="00E500A9"/>
    <w:rsid w:val="00E51126"/>
    <w:rsid w:val="00E517D2"/>
    <w:rsid w:val="00E51D2C"/>
    <w:rsid w:val="00E529F2"/>
    <w:rsid w:val="00E53E91"/>
    <w:rsid w:val="00E54D6F"/>
    <w:rsid w:val="00E55EC5"/>
    <w:rsid w:val="00E5627D"/>
    <w:rsid w:val="00E57014"/>
    <w:rsid w:val="00E577EC"/>
    <w:rsid w:val="00E60AD3"/>
    <w:rsid w:val="00E60F15"/>
    <w:rsid w:val="00E611FB"/>
    <w:rsid w:val="00E61EAE"/>
    <w:rsid w:val="00E628C9"/>
    <w:rsid w:val="00E651EB"/>
    <w:rsid w:val="00E65287"/>
    <w:rsid w:val="00E65BD0"/>
    <w:rsid w:val="00E66AF9"/>
    <w:rsid w:val="00E66F03"/>
    <w:rsid w:val="00E677B8"/>
    <w:rsid w:val="00E7009A"/>
    <w:rsid w:val="00E7037F"/>
    <w:rsid w:val="00E72546"/>
    <w:rsid w:val="00E7258F"/>
    <w:rsid w:val="00E74704"/>
    <w:rsid w:val="00E75099"/>
    <w:rsid w:val="00E75175"/>
    <w:rsid w:val="00E75B62"/>
    <w:rsid w:val="00E8030D"/>
    <w:rsid w:val="00E81DB5"/>
    <w:rsid w:val="00E81ED2"/>
    <w:rsid w:val="00E823B4"/>
    <w:rsid w:val="00E825AA"/>
    <w:rsid w:val="00E8393C"/>
    <w:rsid w:val="00E83A01"/>
    <w:rsid w:val="00E85E64"/>
    <w:rsid w:val="00E86BE4"/>
    <w:rsid w:val="00E86D26"/>
    <w:rsid w:val="00E918D1"/>
    <w:rsid w:val="00E91E47"/>
    <w:rsid w:val="00E94533"/>
    <w:rsid w:val="00E94920"/>
    <w:rsid w:val="00E94C0D"/>
    <w:rsid w:val="00E95088"/>
    <w:rsid w:val="00E953E2"/>
    <w:rsid w:val="00E95632"/>
    <w:rsid w:val="00E95A3B"/>
    <w:rsid w:val="00E95BAD"/>
    <w:rsid w:val="00E95EB4"/>
    <w:rsid w:val="00E973A8"/>
    <w:rsid w:val="00E975CF"/>
    <w:rsid w:val="00E97783"/>
    <w:rsid w:val="00EA111B"/>
    <w:rsid w:val="00EA1D3B"/>
    <w:rsid w:val="00EA2351"/>
    <w:rsid w:val="00EA27B7"/>
    <w:rsid w:val="00EA2BA8"/>
    <w:rsid w:val="00EA32F7"/>
    <w:rsid w:val="00EA4E95"/>
    <w:rsid w:val="00EA5D6B"/>
    <w:rsid w:val="00EA688E"/>
    <w:rsid w:val="00EA767F"/>
    <w:rsid w:val="00EB09F9"/>
    <w:rsid w:val="00EB0C64"/>
    <w:rsid w:val="00EB243A"/>
    <w:rsid w:val="00EB3232"/>
    <w:rsid w:val="00EB3271"/>
    <w:rsid w:val="00EB3349"/>
    <w:rsid w:val="00EB39C1"/>
    <w:rsid w:val="00EB39F7"/>
    <w:rsid w:val="00EB423D"/>
    <w:rsid w:val="00EB4943"/>
    <w:rsid w:val="00EB6130"/>
    <w:rsid w:val="00EB7486"/>
    <w:rsid w:val="00EB7795"/>
    <w:rsid w:val="00EC0800"/>
    <w:rsid w:val="00EC1F91"/>
    <w:rsid w:val="00EC20BA"/>
    <w:rsid w:val="00EC2844"/>
    <w:rsid w:val="00EC2A31"/>
    <w:rsid w:val="00EC3609"/>
    <w:rsid w:val="00EC6A5A"/>
    <w:rsid w:val="00ED0539"/>
    <w:rsid w:val="00ED0747"/>
    <w:rsid w:val="00ED0AAB"/>
    <w:rsid w:val="00ED2263"/>
    <w:rsid w:val="00ED2DB7"/>
    <w:rsid w:val="00ED3079"/>
    <w:rsid w:val="00ED3D22"/>
    <w:rsid w:val="00ED52AF"/>
    <w:rsid w:val="00ED6165"/>
    <w:rsid w:val="00ED6420"/>
    <w:rsid w:val="00ED649A"/>
    <w:rsid w:val="00ED718E"/>
    <w:rsid w:val="00ED76D2"/>
    <w:rsid w:val="00EE00AC"/>
    <w:rsid w:val="00EE1263"/>
    <w:rsid w:val="00EE1F09"/>
    <w:rsid w:val="00EE24A1"/>
    <w:rsid w:val="00EE2800"/>
    <w:rsid w:val="00EE3D92"/>
    <w:rsid w:val="00EE4029"/>
    <w:rsid w:val="00EE41F1"/>
    <w:rsid w:val="00EE5291"/>
    <w:rsid w:val="00EE65C4"/>
    <w:rsid w:val="00EF1A59"/>
    <w:rsid w:val="00EF2C6D"/>
    <w:rsid w:val="00EF3078"/>
    <w:rsid w:val="00EF4230"/>
    <w:rsid w:val="00EF47B8"/>
    <w:rsid w:val="00EF4CFD"/>
    <w:rsid w:val="00F003B0"/>
    <w:rsid w:val="00F00D58"/>
    <w:rsid w:val="00F01F2D"/>
    <w:rsid w:val="00F021AD"/>
    <w:rsid w:val="00F02F10"/>
    <w:rsid w:val="00F03E8C"/>
    <w:rsid w:val="00F042E2"/>
    <w:rsid w:val="00F05A62"/>
    <w:rsid w:val="00F063A4"/>
    <w:rsid w:val="00F06C72"/>
    <w:rsid w:val="00F06D63"/>
    <w:rsid w:val="00F06D70"/>
    <w:rsid w:val="00F06F87"/>
    <w:rsid w:val="00F07206"/>
    <w:rsid w:val="00F07EF8"/>
    <w:rsid w:val="00F10D92"/>
    <w:rsid w:val="00F10FC3"/>
    <w:rsid w:val="00F118A9"/>
    <w:rsid w:val="00F12677"/>
    <w:rsid w:val="00F12706"/>
    <w:rsid w:val="00F12941"/>
    <w:rsid w:val="00F129C8"/>
    <w:rsid w:val="00F12C24"/>
    <w:rsid w:val="00F15384"/>
    <w:rsid w:val="00F15386"/>
    <w:rsid w:val="00F1658C"/>
    <w:rsid w:val="00F17405"/>
    <w:rsid w:val="00F17A85"/>
    <w:rsid w:val="00F20BCA"/>
    <w:rsid w:val="00F210F4"/>
    <w:rsid w:val="00F211B1"/>
    <w:rsid w:val="00F21461"/>
    <w:rsid w:val="00F23B37"/>
    <w:rsid w:val="00F244D6"/>
    <w:rsid w:val="00F24B56"/>
    <w:rsid w:val="00F25859"/>
    <w:rsid w:val="00F26D21"/>
    <w:rsid w:val="00F26D42"/>
    <w:rsid w:val="00F303B7"/>
    <w:rsid w:val="00F30F6B"/>
    <w:rsid w:val="00F31365"/>
    <w:rsid w:val="00F31A16"/>
    <w:rsid w:val="00F320E6"/>
    <w:rsid w:val="00F32944"/>
    <w:rsid w:val="00F33096"/>
    <w:rsid w:val="00F34510"/>
    <w:rsid w:val="00F34648"/>
    <w:rsid w:val="00F36288"/>
    <w:rsid w:val="00F364F9"/>
    <w:rsid w:val="00F36A25"/>
    <w:rsid w:val="00F36EE8"/>
    <w:rsid w:val="00F37546"/>
    <w:rsid w:val="00F4089E"/>
    <w:rsid w:val="00F40C63"/>
    <w:rsid w:val="00F418B2"/>
    <w:rsid w:val="00F429E3"/>
    <w:rsid w:val="00F43221"/>
    <w:rsid w:val="00F43D73"/>
    <w:rsid w:val="00F4520A"/>
    <w:rsid w:val="00F45988"/>
    <w:rsid w:val="00F46062"/>
    <w:rsid w:val="00F46064"/>
    <w:rsid w:val="00F46238"/>
    <w:rsid w:val="00F46A79"/>
    <w:rsid w:val="00F46D8D"/>
    <w:rsid w:val="00F46D8F"/>
    <w:rsid w:val="00F46F9B"/>
    <w:rsid w:val="00F4707A"/>
    <w:rsid w:val="00F50CAF"/>
    <w:rsid w:val="00F515B6"/>
    <w:rsid w:val="00F52D92"/>
    <w:rsid w:val="00F55227"/>
    <w:rsid w:val="00F557CD"/>
    <w:rsid w:val="00F6279E"/>
    <w:rsid w:val="00F633F6"/>
    <w:rsid w:val="00F65881"/>
    <w:rsid w:val="00F65BFC"/>
    <w:rsid w:val="00F667D5"/>
    <w:rsid w:val="00F66F75"/>
    <w:rsid w:val="00F67BBD"/>
    <w:rsid w:val="00F67C43"/>
    <w:rsid w:val="00F70B29"/>
    <w:rsid w:val="00F70EE9"/>
    <w:rsid w:val="00F7171B"/>
    <w:rsid w:val="00F71810"/>
    <w:rsid w:val="00F72767"/>
    <w:rsid w:val="00F7290E"/>
    <w:rsid w:val="00F73ACB"/>
    <w:rsid w:val="00F73B2C"/>
    <w:rsid w:val="00F73E30"/>
    <w:rsid w:val="00F73FCA"/>
    <w:rsid w:val="00F74920"/>
    <w:rsid w:val="00F75677"/>
    <w:rsid w:val="00F76BF9"/>
    <w:rsid w:val="00F76CD7"/>
    <w:rsid w:val="00F77312"/>
    <w:rsid w:val="00F77BFE"/>
    <w:rsid w:val="00F77D6B"/>
    <w:rsid w:val="00F80412"/>
    <w:rsid w:val="00F80681"/>
    <w:rsid w:val="00F80BF7"/>
    <w:rsid w:val="00F813DB"/>
    <w:rsid w:val="00F815EF"/>
    <w:rsid w:val="00F82387"/>
    <w:rsid w:val="00F82BFB"/>
    <w:rsid w:val="00F83FA4"/>
    <w:rsid w:val="00F84200"/>
    <w:rsid w:val="00F84D52"/>
    <w:rsid w:val="00F84FB7"/>
    <w:rsid w:val="00F8568B"/>
    <w:rsid w:val="00F864A1"/>
    <w:rsid w:val="00F87F5C"/>
    <w:rsid w:val="00F9055E"/>
    <w:rsid w:val="00F90F00"/>
    <w:rsid w:val="00F9260B"/>
    <w:rsid w:val="00F9270E"/>
    <w:rsid w:val="00F92BB3"/>
    <w:rsid w:val="00F92C8A"/>
    <w:rsid w:val="00F93FEC"/>
    <w:rsid w:val="00F94373"/>
    <w:rsid w:val="00F95FB9"/>
    <w:rsid w:val="00F9605D"/>
    <w:rsid w:val="00F96745"/>
    <w:rsid w:val="00F974C9"/>
    <w:rsid w:val="00F97B40"/>
    <w:rsid w:val="00FA01DC"/>
    <w:rsid w:val="00FA0346"/>
    <w:rsid w:val="00FA05AD"/>
    <w:rsid w:val="00FA08C0"/>
    <w:rsid w:val="00FA233E"/>
    <w:rsid w:val="00FA35A2"/>
    <w:rsid w:val="00FA382C"/>
    <w:rsid w:val="00FA3C7F"/>
    <w:rsid w:val="00FA5212"/>
    <w:rsid w:val="00FA6ABD"/>
    <w:rsid w:val="00FB0070"/>
    <w:rsid w:val="00FB0755"/>
    <w:rsid w:val="00FB1B42"/>
    <w:rsid w:val="00FB2231"/>
    <w:rsid w:val="00FB3E1E"/>
    <w:rsid w:val="00FB4248"/>
    <w:rsid w:val="00FB4C02"/>
    <w:rsid w:val="00FB4FD3"/>
    <w:rsid w:val="00FB539D"/>
    <w:rsid w:val="00FB6267"/>
    <w:rsid w:val="00FB6BE1"/>
    <w:rsid w:val="00FC0FE3"/>
    <w:rsid w:val="00FC1DCC"/>
    <w:rsid w:val="00FC25BC"/>
    <w:rsid w:val="00FC2EF6"/>
    <w:rsid w:val="00FC30D7"/>
    <w:rsid w:val="00FC3624"/>
    <w:rsid w:val="00FC4D54"/>
    <w:rsid w:val="00FC5748"/>
    <w:rsid w:val="00FC5BAD"/>
    <w:rsid w:val="00FC5CB3"/>
    <w:rsid w:val="00FC5DE5"/>
    <w:rsid w:val="00FC6109"/>
    <w:rsid w:val="00FC640E"/>
    <w:rsid w:val="00FD00FB"/>
    <w:rsid w:val="00FD065B"/>
    <w:rsid w:val="00FD0DA9"/>
    <w:rsid w:val="00FD11F8"/>
    <w:rsid w:val="00FD12EA"/>
    <w:rsid w:val="00FD189F"/>
    <w:rsid w:val="00FD1F55"/>
    <w:rsid w:val="00FD27DE"/>
    <w:rsid w:val="00FD2D2C"/>
    <w:rsid w:val="00FD311D"/>
    <w:rsid w:val="00FD3312"/>
    <w:rsid w:val="00FD3504"/>
    <w:rsid w:val="00FD40F0"/>
    <w:rsid w:val="00FD476B"/>
    <w:rsid w:val="00FD6192"/>
    <w:rsid w:val="00FD682A"/>
    <w:rsid w:val="00FD6C2F"/>
    <w:rsid w:val="00FD7C27"/>
    <w:rsid w:val="00FE00AC"/>
    <w:rsid w:val="00FE0CF7"/>
    <w:rsid w:val="00FE15E9"/>
    <w:rsid w:val="00FE1879"/>
    <w:rsid w:val="00FE1D76"/>
    <w:rsid w:val="00FE1DE5"/>
    <w:rsid w:val="00FE2395"/>
    <w:rsid w:val="00FE4543"/>
    <w:rsid w:val="00FE4DA8"/>
    <w:rsid w:val="00FE4EAA"/>
    <w:rsid w:val="00FE5474"/>
    <w:rsid w:val="00FE5515"/>
    <w:rsid w:val="00FE5DD4"/>
    <w:rsid w:val="00FE5DE4"/>
    <w:rsid w:val="00FE758F"/>
    <w:rsid w:val="00FE799B"/>
    <w:rsid w:val="00FE7E96"/>
    <w:rsid w:val="00FE7ED8"/>
    <w:rsid w:val="00FF0C30"/>
    <w:rsid w:val="00FF1727"/>
    <w:rsid w:val="00FF1861"/>
    <w:rsid w:val="00FF1E30"/>
    <w:rsid w:val="00FF28AA"/>
    <w:rsid w:val="00FF2FCD"/>
    <w:rsid w:val="00FF41EF"/>
    <w:rsid w:val="00FF500B"/>
    <w:rsid w:val="00FF5B96"/>
    <w:rsid w:val="00FF60D2"/>
    <w:rsid w:val="00FF6947"/>
    <w:rsid w:val="00FF7790"/>
    <w:rsid w:val="00FF78E5"/>
    <w:rsid w:val="00FF7C48"/>
    <w:rsid w:val="00FF7E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9938">
      <v:stroke weight="4.5pt" linestyle="thinThick"/>
      <o:colormru v:ext="edit" colors="#eaeaea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細明體" w:eastAsia="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912921"/>
    <w:pPr>
      <w:widowControl w:val="0"/>
      <w:adjustRightInd w:val="0"/>
      <w:snapToGrid w:val="0"/>
      <w:textAlignment w:val="baseline"/>
    </w:pPr>
    <w:rPr>
      <w:rFonts w:ascii="Times New Roman" w:eastAsia="標楷體"/>
      <w:sz w:val="24"/>
    </w:rPr>
  </w:style>
  <w:style w:type="paragraph" w:styleId="10">
    <w:name w:val="heading 1"/>
    <w:qFormat/>
    <w:rsid w:val="009B03CD"/>
    <w:pPr>
      <w:widowControl w:val="0"/>
      <w:adjustRightInd w:val="0"/>
      <w:snapToGrid w:val="0"/>
      <w:spacing w:line="360" w:lineRule="auto"/>
      <w:textAlignment w:val="baseline"/>
      <w:outlineLvl w:val="0"/>
    </w:pPr>
    <w:rPr>
      <w:rFonts w:ascii="標楷體" w:eastAsia="標楷體" w:hAnsi="標楷體"/>
      <w:noProof/>
      <w:sz w:val="24"/>
      <w:szCs w:val="24"/>
      <w:lang w:val="zh-TW"/>
    </w:rPr>
  </w:style>
  <w:style w:type="paragraph" w:styleId="21">
    <w:name w:val="heading 2"/>
    <w:qFormat/>
    <w:rsid w:val="009B03CD"/>
    <w:pPr>
      <w:widowControl w:val="0"/>
      <w:autoSpaceDE w:val="0"/>
      <w:autoSpaceDN w:val="0"/>
      <w:adjustRightInd w:val="0"/>
      <w:snapToGrid w:val="0"/>
      <w:spacing w:line="360" w:lineRule="atLeast"/>
      <w:textAlignment w:val="bottom"/>
      <w:outlineLvl w:val="1"/>
    </w:pPr>
    <w:rPr>
      <w:rFonts w:ascii="Times New Roman" w:eastAsia="標楷體"/>
      <w:smallCaps/>
      <w:noProof/>
      <w:sz w:val="24"/>
    </w:rPr>
  </w:style>
  <w:style w:type="paragraph" w:styleId="30">
    <w:name w:val="heading 3"/>
    <w:next w:val="a0"/>
    <w:qFormat/>
    <w:rsid w:val="00A876B3"/>
    <w:pPr>
      <w:autoSpaceDE w:val="0"/>
      <w:autoSpaceDN w:val="0"/>
      <w:adjustRightInd w:val="0"/>
      <w:snapToGrid w:val="0"/>
      <w:spacing w:before="240" w:line="360" w:lineRule="atLeast"/>
      <w:textAlignment w:val="bottom"/>
      <w:outlineLvl w:val="2"/>
    </w:pPr>
    <w:rPr>
      <w:rFonts w:ascii="Times New Roman" w:eastAsia="標楷體"/>
      <w:noProof/>
      <w:sz w:val="24"/>
    </w:rPr>
  </w:style>
  <w:style w:type="paragraph" w:styleId="4">
    <w:name w:val="heading 4"/>
    <w:basedOn w:val="a0"/>
    <w:next w:val="a0"/>
    <w:qFormat/>
    <w:rsid w:val="00A876B3"/>
    <w:pPr>
      <w:spacing w:before="120" w:line="360" w:lineRule="atLeast"/>
      <w:outlineLvl w:val="3"/>
    </w:pPr>
  </w:style>
  <w:style w:type="paragraph" w:styleId="5">
    <w:name w:val="heading 5"/>
    <w:basedOn w:val="a0"/>
    <w:qFormat/>
    <w:rsid w:val="00A876B3"/>
    <w:pPr>
      <w:spacing w:before="120" w:line="360" w:lineRule="atLeast"/>
      <w:outlineLvl w:val="4"/>
    </w:pPr>
  </w:style>
  <w:style w:type="paragraph" w:styleId="6">
    <w:name w:val="heading 6"/>
    <w:basedOn w:val="a0"/>
    <w:next w:val="a0"/>
    <w:qFormat/>
    <w:rsid w:val="00A876B3"/>
    <w:pPr>
      <w:spacing w:before="120" w:line="360" w:lineRule="atLeast"/>
      <w:outlineLvl w:val="5"/>
    </w:pPr>
  </w:style>
  <w:style w:type="paragraph" w:styleId="7">
    <w:name w:val="heading 7"/>
    <w:basedOn w:val="a0"/>
    <w:next w:val="a0"/>
    <w:qFormat/>
    <w:rsid w:val="00A876B3"/>
    <w:pPr>
      <w:spacing w:before="120" w:line="320" w:lineRule="atLeast"/>
      <w:outlineLvl w:val="6"/>
    </w:pPr>
  </w:style>
  <w:style w:type="paragraph" w:styleId="8">
    <w:name w:val="heading 8"/>
    <w:basedOn w:val="a0"/>
    <w:next w:val="a0"/>
    <w:qFormat/>
    <w:rsid w:val="00A876B3"/>
    <w:pPr>
      <w:spacing w:before="120" w:line="360" w:lineRule="atLeast"/>
      <w:outlineLvl w:val="7"/>
    </w:pPr>
  </w:style>
  <w:style w:type="paragraph" w:styleId="9">
    <w:name w:val="heading 9"/>
    <w:basedOn w:val="a0"/>
    <w:qFormat/>
    <w:rsid w:val="007D4E7D"/>
    <w:pPr>
      <w:numPr>
        <w:numId w:val="1"/>
      </w:numPr>
      <w:adjustRightInd/>
      <w:spacing w:line="320" w:lineRule="exact"/>
      <w:textAlignment w:val="auto"/>
      <w:outlineLvl w:val="8"/>
    </w:pPr>
    <w:rPr>
      <w:rFonts w:ascii="華康細圓體"/>
      <w:kern w:val="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semiHidden/>
    <w:rsid w:val="007D4E7D"/>
    <w:rPr>
      <w:rFonts w:ascii="Arial" w:eastAsia="新細明體" w:hAnsi="Arial"/>
      <w:sz w:val="18"/>
      <w:szCs w:val="18"/>
    </w:rPr>
  </w:style>
  <w:style w:type="paragraph" w:customStyle="1" w:styleId="L3">
    <w:name w:val="L3"/>
    <w:basedOn w:val="a0"/>
    <w:rsid w:val="00912921"/>
    <w:pPr>
      <w:numPr>
        <w:ilvl w:val="2"/>
        <w:numId w:val="2"/>
      </w:numPr>
      <w:tabs>
        <w:tab w:val="clear" w:pos="1407"/>
        <w:tab w:val="num" w:pos="1418"/>
      </w:tabs>
      <w:spacing w:before="60" w:after="20" w:line="264" w:lineRule="auto"/>
      <w:ind w:left="1418"/>
    </w:pPr>
    <w:rPr>
      <w:szCs w:val="24"/>
    </w:rPr>
  </w:style>
  <w:style w:type="paragraph" w:customStyle="1" w:styleId="L2">
    <w:name w:val="L2"/>
    <w:basedOn w:val="a0"/>
    <w:rsid w:val="00912921"/>
    <w:pPr>
      <w:numPr>
        <w:ilvl w:val="1"/>
        <w:numId w:val="2"/>
      </w:numPr>
      <w:spacing w:before="60" w:after="20" w:line="264" w:lineRule="auto"/>
    </w:pPr>
    <w:rPr>
      <w:szCs w:val="24"/>
    </w:rPr>
  </w:style>
  <w:style w:type="paragraph" w:customStyle="1" w:styleId="M1">
    <w:name w:val="M1"/>
    <w:basedOn w:val="a0"/>
    <w:link w:val="M10"/>
    <w:rsid w:val="00AD5B15"/>
    <w:pPr>
      <w:numPr>
        <w:numId w:val="3"/>
      </w:numPr>
      <w:spacing w:before="60" w:after="20" w:line="264" w:lineRule="auto"/>
    </w:pPr>
  </w:style>
  <w:style w:type="paragraph" w:customStyle="1" w:styleId="M2">
    <w:name w:val="M2"/>
    <w:basedOn w:val="a0"/>
    <w:rsid w:val="00AD5B15"/>
    <w:pPr>
      <w:numPr>
        <w:ilvl w:val="1"/>
        <w:numId w:val="3"/>
      </w:numPr>
      <w:spacing w:before="60" w:after="20" w:line="264" w:lineRule="auto"/>
    </w:pPr>
  </w:style>
  <w:style w:type="paragraph" w:customStyle="1" w:styleId="M3">
    <w:name w:val="M3"/>
    <w:basedOn w:val="a0"/>
    <w:rsid w:val="00AD5B15"/>
    <w:pPr>
      <w:numPr>
        <w:ilvl w:val="2"/>
        <w:numId w:val="3"/>
      </w:numPr>
      <w:spacing w:before="60" w:after="20" w:line="264" w:lineRule="auto"/>
    </w:pPr>
  </w:style>
  <w:style w:type="paragraph" w:customStyle="1" w:styleId="M4">
    <w:name w:val="M4"/>
    <w:basedOn w:val="a0"/>
    <w:rsid w:val="00AD5B15"/>
    <w:pPr>
      <w:numPr>
        <w:ilvl w:val="3"/>
        <w:numId w:val="3"/>
      </w:numPr>
      <w:spacing w:before="60" w:after="20" w:line="264" w:lineRule="auto"/>
      <w:ind w:left="1985" w:hanging="709"/>
    </w:pPr>
  </w:style>
  <w:style w:type="paragraph" w:customStyle="1" w:styleId="N1">
    <w:name w:val="N1"/>
    <w:basedOn w:val="a0"/>
    <w:rsid w:val="000267B4"/>
    <w:pPr>
      <w:numPr>
        <w:numId w:val="4"/>
      </w:numPr>
      <w:spacing w:before="60" w:after="20" w:line="264" w:lineRule="auto"/>
    </w:pPr>
  </w:style>
  <w:style w:type="paragraph" w:customStyle="1" w:styleId="O1">
    <w:name w:val="O1"/>
    <w:basedOn w:val="a0"/>
    <w:rsid w:val="000267B4"/>
    <w:pPr>
      <w:numPr>
        <w:numId w:val="5"/>
      </w:numPr>
      <w:spacing w:before="60" w:after="20" w:line="264" w:lineRule="auto"/>
    </w:pPr>
  </w:style>
  <w:style w:type="paragraph" w:customStyle="1" w:styleId="N2">
    <w:name w:val="N2"/>
    <w:basedOn w:val="a0"/>
    <w:rsid w:val="000267B4"/>
    <w:pPr>
      <w:numPr>
        <w:ilvl w:val="1"/>
        <w:numId w:val="4"/>
      </w:numPr>
      <w:spacing w:before="60" w:after="20" w:line="264" w:lineRule="auto"/>
    </w:pPr>
  </w:style>
  <w:style w:type="paragraph" w:customStyle="1" w:styleId="L1">
    <w:name w:val="L1"/>
    <w:basedOn w:val="a0"/>
    <w:rsid w:val="00912921"/>
    <w:pPr>
      <w:numPr>
        <w:numId w:val="2"/>
      </w:numPr>
      <w:spacing w:before="120" w:after="20" w:line="288" w:lineRule="auto"/>
    </w:pPr>
    <w:rPr>
      <w:noProof/>
      <w:szCs w:val="24"/>
    </w:rPr>
  </w:style>
  <w:style w:type="paragraph" w:customStyle="1" w:styleId="L4">
    <w:name w:val="L4"/>
    <w:basedOn w:val="a0"/>
    <w:rsid w:val="00912921"/>
    <w:pPr>
      <w:numPr>
        <w:ilvl w:val="3"/>
        <w:numId w:val="2"/>
      </w:numPr>
      <w:spacing w:before="60" w:after="20" w:line="264" w:lineRule="auto"/>
      <w:ind w:left="1985" w:hanging="709"/>
    </w:pPr>
  </w:style>
  <w:style w:type="paragraph" w:customStyle="1" w:styleId="O2">
    <w:name w:val="O2"/>
    <w:basedOn w:val="a0"/>
    <w:rsid w:val="000267B4"/>
    <w:pPr>
      <w:numPr>
        <w:ilvl w:val="1"/>
        <w:numId w:val="5"/>
      </w:numPr>
      <w:spacing w:before="60" w:after="20" w:line="264" w:lineRule="auto"/>
    </w:pPr>
  </w:style>
  <w:style w:type="paragraph" w:customStyle="1" w:styleId="N3">
    <w:name w:val="N3"/>
    <w:basedOn w:val="a0"/>
    <w:rsid w:val="000267B4"/>
    <w:pPr>
      <w:numPr>
        <w:ilvl w:val="2"/>
        <w:numId w:val="4"/>
      </w:numPr>
      <w:spacing w:before="60" w:after="20" w:line="264" w:lineRule="auto"/>
    </w:pPr>
  </w:style>
  <w:style w:type="paragraph" w:customStyle="1" w:styleId="O3">
    <w:name w:val="O3"/>
    <w:basedOn w:val="a0"/>
    <w:rsid w:val="000267B4"/>
    <w:pPr>
      <w:numPr>
        <w:ilvl w:val="2"/>
        <w:numId w:val="5"/>
      </w:numPr>
      <w:spacing w:before="60" w:after="20" w:line="264" w:lineRule="auto"/>
    </w:pPr>
  </w:style>
  <w:style w:type="paragraph" w:customStyle="1" w:styleId="N4">
    <w:name w:val="N4"/>
    <w:basedOn w:val="a0"/>
    <w:rsid w:val="000267B4"/>
    <w:pPr>
      <w:numPr>
        <w:ilvl w:val="3"/>
        <w:numId w:val="4"/>
      </w:numPr>
      <w:spacing w:before="60" w:after="20" w:line="264" w:lineRule="auto"/>
    </w:pPr>
  </w:style>
  <w:style w:type="paragraph" w:customStyle="1" w:styleId="O4">
    <w:name w:val="O4"/>
    <w:basedOn w:val="a0"/>
    <w:rsid w:val="000267B4"/>
    <w:pPr>
      <w:numPr>
        <w:ilvl w:val="3"/>
        <w:numId w:val="5"/>
      </w:numPr>
      <w:spacing w:before="60" w:after="20" w:line="264" w:lineRule="auto"/>
      <w:ind w:left="1985" w:hanging="709"/>
    </w:pPr>
  </w:style>
  <w:style w:type="paragraph" w:customStyle="1" w:styleId="a">
    <w:name w:val="‧"/>
    <w:basedOn w:val="a0"/>
    <w:link w:val="a5"/>
    <w:rsid w:val="00F72767"/>
    <w:pPr>
      <w:numPr>
        <w:numId w:val="6"/>
      </w:numPr>
      <w:spacing w:before="40" w:after="40" w:line="264" w:lineRule="auto"/>
    </w:pPr>
  </w:style>
  <w:style w:type="paragraph" w:customStyle="1" w:styleId="22">
    <w:name w:val="2"/>
    <w:basedOn w:val="a0"/>
    <w:rsid w:val="00A86A37"/>
    <w:pPr>
      <w:spacing w:before="60" w:after="20" w:line="264" w:lineRule="auto"/>
      <w:ind w:leftChars="180" w:left="432"/>
    </w:pPr>
  </w:style>
  <w:style w:type="paragraph" w:styleId="a6">
    <w:name w:val="header"/>
    <w:basedOn w:val="a0"/>
    <w:link w:val="a7"/>
    <w:uiPriority w:val="99"/>
    <w:rsid w:val="00C74EC2"/>
    <w:pPr>
      <w:tabs>
        <w:tab w:val="center" w:pos="4153"/>
        <w:tab w:val="right" w:pos="8306"/>
      </w:tabs>
    </w:pPr>
    <w:rPr>
      <w:sz w:val="20"/>
    </w:rPr>
  </w:style>
  <w:style w:type="paragraph" w:styleId="a8">
    <w:name w:val="footer"/>
    <w:basedOn w:val="a0"/>
    <w:rsid w:val="00C74EC2"/>
    <w:pPr>
      <w:tabs>
        <w:tab w:val="center" w:pos="4153"/>
        <w:tab w:val="right" w:pos="8306"/>
      </w:tabs>
    </w:pPr>
    <w:rPr>
      <w:sz w:val="20"/>
    </w:rPr>
  </w:style>
  <w:style w:type="paragraph" w:customStyle="1" w:styleId="31">
    <w:name w:val="3"/>
    <w:rsid w:val="00E55EC5"/>
    <w:pPr>
      <w:spacing w:before="60" w:after="20" w:line="264" w:lineRule="auto"/>
      <w:ind w:leftChars="425" w:left="1020"/>
    </w:pPr>
    <w:rPr>
      <w:rFonts w:ascii="Times New Roman" w:eastAsia="標楷體"/>
      <w:sz w:val="24"/>
    </w:rPr>
  </w:style>
  <w:style w:type="paragraph" w:customStyle="1" w:styleId="t1">
    <w:name w:val="t1"/>
    <w:basedOn w:val="a0"/>
    <w:rsid w:val="007F47FC"/>
    <w:pPr>
      <w:widowControl/>
      <w:spacing w:before="40" w:after="40"/>
      <w:ind w:leftChars="36" w:left="86"/>
    </w:pPr>
    <w:rPr>
      <w:color w:val="000000"/>
      <w:szCs w:val="24"/>
    </w:rPr>
  </w:style>
  <w:style w:type="paragraph" w:customStyle="1" w:styleId="20">
    <w:name w:val="英文編號2"/>
    <w:rsid w:val="006E091D"/>
    <w:pPr>
      <w:numPr>
        <w:numId w:val="7"/>
      </w:numPr>
      <w:tabs>
        <w:tab w:val="left" w:pos="1191"/>
      </w:tabs>
      <w:adjustRightInd w:val="0"/>
      <w:snapToGrid w:val="0"/>
      <w:spacing w:before="120"/>
    </w:pPr>
    <w:rPr>
      <w:rFonts w:ascii="標楷體" w:eastAsia="標楷體"/>
      <w:noProof/>
      <w:sz w:val="24"/>
    </w:rPr>
  </w:style>
  <w:style w:type="paragraph" w:customStyle="1" w:styleId="3TEXT">
    <w:name w:val="標題3.TEXT"/>
    <w:rsid w:val="00156170"/>
    <w:pPr>
      <w:adjustRightInd w:val="0"/>
      <w:snapToGrid w:val="0"/>
      <w:spacing w:before="120" w:line="360" w:lineRule="atLeast"/>
      <w:ind w:left="720"/>
    </w:pPr>
    <w:rPr>
      <w:rFonts w:ascii="Times New Roman" w:eastAsia="標楷體"/>
      <w:noProof/>
      <w:sz w:val="24"/>
    </w:rPr>
  </w:style>
  <w:style w:type="table" w:styleId="a9">
    <w:name w:val="Table Grid"/>
    <w:basedOn w:val="a2"/>
    <w:rsid w:val="00156170"/>
    <w:pPr>
      <w:widowControl w:val="0"/>
      <w:adjustRightInd w:val="0"/>
      <w:snapToGrid w:val="0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0"/>
    <w:next w:val="a0"/>
    <w:semiHidden/>
    <w:rsid w:val="00195FDD"/>
    <w:pPr>
      <w:spacing w:before="120" w:after="120"/>
    </w:pPr>
    <w:rPr>
      <w:b/>
      <w:caps/>
      <w:sz w:val="20"/>
    </w:rPr>
  </w:style>
  <w:style w:type="paragraph" w:customStyle="1" w:styleId="1">
    <w:name w:val="項目1"/>
    <w:rsid w:val="00195FDD"/>
    <w:pPr>
      <w:numPr>
        <w:numId w:val="10"/>
      </w:numPr>
      <w:adjustRightInd w:val="0"/>
      <w:snapToGrid w:val="0"/>
      <w:spacing w:before="160"/>
    </w:pPr>
    <w:rPr>
      <w:rFonts w:ascii="標楷體" w:eastAsia="標楷體"/>
      <w:noProof/>
      <w:sz w:val="24"/>
    </w:rPr>
  </w:style>
  <w:style w:type="paragraph" w:customStyle="1" w:styleId="12">
    <w:name w:val="1."/>
    <w:basedOn w:val="a0"/>
    <w:rsid w:val="00195FDD"/>
    <w:pPr>
      <w:tabs>
        <w:tab w:val="num" w:pos="567"/>
      </w:tabs>
      <w:adjustRightInd/>
      <w:snapToGrid/>
      <w:spacing w:line="320" w:lineRule="exact"/>
      <w:ind w:left="567" w:hanging="567"/>
      <w:textAlignment w:val="auto"/>
    </w:pPr>
    <w:rPr>
      <w:rFonts w:ascii="華康細圓體" w:eastAsia="華康細圓體"/>
      <w:kern w:val="2"/>
      <w:sz w:val="28"/>
    </w:rPr>
  </w:style>
  <w:style w:type="character" w:customStyle="1" w:styleId="M10">
    <w:name w:val="M1 字元"/>
    <w:link w:val="M1"/>
    <w:rsid w:val="00195FDD"/>
    <w:rPr>
      <w:rFonts w:eastAsia="標楷體"/>
      <w:sz w:val="24"/>
      <w:lang w:val="en-US" w:eastAsia="zh-TW" w:bidi="ar-SA"/>
    </w:rPr>
  </w:style>
  <w:style w:type="character" w:customStyle="1" w:styleId="a5">
    <w:name w:val="‧ 字元"/>
    <w:link w:val="a"/>
    <w:rsid w:val="0056382B"/>
    <w:rPr>
      <w:rFonts w:eastAsia="標楷體"/>
      <w:sz w:val="24"/>
      <w:lang w:val="en-US" w:eastAsia="zh-TW" w:bidi="ar-SA"/>
    </w:rPr>
  </w:style>
  <w:style w:type="paragraph" w:styleId="3">
    <w:name w:val="List Bullet 3"/>
    <w:basedOn w:val="a0"/>
    <w:next w:val="a0"/>
    <w:autoRedefine/>
    <w:rsid w:val="004448BA"/>
    <w:pPr>
      <w:numPr>
        <w:numId w:val="14"/>
      </w:numPr>
      <w:tabs>
        <w:tab w:val="clear" w:pos="2824"/>
        <w:tab w:val="num" w:pos="2040"/>
      </w:tabs>
      <w:spacing w:before="120" w:line="360" w:lineRule="atLeast"/>
      <w:ind w:left="2035" w:hanging="238"/>
    </w:pPr>
  </w:style>
  <w:style w:type="character" w:customStyle="1" w:styleId="a7">
    <w:name w:val="頁首 字元"/>
    <w:link w:val="a6"/>
    <w:uiPriority w:val="99"/>
    <w:rsid w:val="000C4EE0"/>
    <w:rPr>
      <w:rFonts w:ascii="Times New Roman" w:eastAsia="標楷體"/>
    </w:rPr>
  </w:style>
  <w:style w:type="paragraph" w:styleId="aa">
    <w:name w:val="List Paragraph"/>
    <w:basedOn w:val="a0"/>
    <w:uiPriority w:val="34"/>
    <w:qFormat/>
    <w:rsid w:val="0009610C"/>
    <w:pPr>
      <w:ind w:leftChars="200" w:left="480"/>
    </w:pPr>
  </w:style>
  <w:style w:type="paragraph" w:styleId="2">
    <w:name w:val="List Bullet 2"/>
    <w:basedOn w:val="a0"/>
    <w:autoRedefine/>
    <w:rsid w:val="00680B51"/>
    <w:pPr>
      <w:numPr>
        <w:numId w:val="32"/>
      </w:numPr>
      <w:tabs>
        <w:tab w:val="clear" w:pos="1678"/>
        <w:tab w:val="left" w:pos="1800"/>
      </w:tabs>
      <w:spacing w:before="120"/>
      <w:ind w:left="1797" w:hanging="357"/>
    </w:pPr>
  </w:style>
  <w:style w:type="character" w:styleId="ab">
    <w:name w:val="Hyperlink"/>
    <w:basedOn w:val="a1"/>
    <w:rsid w:val="00680B5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細明體" w:eastAsia="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912921"/>
    <w:pPr>
      <w:widowControl w:val="0"/>
      <w:adjustRightInd w:val="0"/>
      <w:snapToGrid w:val="0"/>
      <w:textAlignment w:val="baseline"/>
    </w:pPr>
    <w:rPr>
      <w:rFonts w:ascii="Times New Roman" w:eastAsia="標楷體"/>
      <w:sz w:val="24"/>
    </w:rPr>
  </w:style>
  <w:style w:type="paragraph" w:styleId="10">
    <w:name w:val="heading 1"/>
    <w:qFormat/>
    <w:rsid w:val="009B03CD"/>
    <w:pPr>
      <w:widowControl w:val="0"/>
      <w:adjustRightInd w:val="0"/>
      <w:snapToGrid w:val="0"/>
      <w:spacing w:line="360" w:lineRule="auto"/>
      <w:textAlignment w:val="baseline"/>
      <w:outlineLvl w:val="0"/>
    </w:pPr>
    <w:rPr>
      <w:rFonts w:ascii="標楷體" w:eastAsia="標楷體" w:hAnsi="標楷體"/>
      <w:noProof/>
      <w:sz w:val="24"/>
      <w:szCs w:val="24"/>
      <w:lang w:val="zh-TW"/>
    </w:rPr>
  </w:style>
  <w:style w:type="paragraph" w:styleId="20">
    <w:name w:val="heading 2"/>
    <w:qFormat/>
    <w:rsid w:val="009B03CD"/>
    <w:pPr>
      <w:widowControl w:val="0"/>
      <w:autoSpaceDE w:val="0"/>
      <w:autoSpaceDN w:val="0"/>
      <w:adjustRightInd w:val="0"/>
      <w:snapToGrid w:val="0"/>
      <w:spacing w:line="360" w:lineRule="atLeast"/>
      <w:textAlignment w:val="bottom"/>
      <w:outlineLvl w:val="1"/>
    </w:pPr>
    <w:rPr>
      <w:rFonts w:ascii="Times New Roman" w:eastAsia="標楷體"/>
      <w:smallCaps/>
      <w:noProof/>
      <w:sz w:val="24"/>
    </w:rPr>
  </w:style>
  <w:style w:type="paragraph" w:styleId="30">
    <w:name w:val="heading 3"/>
    <w:next w:val="a0"/>
    <w:qFormat/>
    <w:rsid w:val="00A876B3"/>
    <w:pPr>
      <w:autoSpaceDE w:val="0"/>
      <w:autoSpaceDN w:val="0"/>
      <w:adjustRightInd w:val="0"/>
      <w:snapToGrid w:val="0"/>
      <w:spacing w:before="240" w:line="360" w:lineRule="atLeast"/>
      <w:textAlignment w:val="bottom"/>
      <w:outlineLvl w:val="2"/>
    </w:pPr>
    <w:rPr>
      <w:rFonts w:ascii="Times New Roman" w:eastAsia="標楷體"/>
      <w:noProof/>
      <w:sz w:val="24"/>
    </w:rPr>
  </w:style>
  <w:style w:type="paragraph" w:styleId="4">
    <w:name w:val="heading 4"/>
    <w:basedOn w:val="a0"/>
    <w:next w:val="a0"/>
    <w:qFormat/>
    <w:rsid w:val="00A876B3"/>
    <w:pPr>
      <w:spacing w:before="120" w:line="360" w:lineRule="atLeast"/>
      <w:outlineLvl w:val="3"/>
    </w:pPr>
  </w:style>
  <w:style w:type="paragraph" w:styleId="5">
    <w:name w:val="heading 5"/>
    <w:basedOn w:val="a0"/>
    <w:qFormat/>
    <w:rsid w:val="00A876B3"/>
    <w:pPr>
      <w:spacing w:before="120" w:line="360" w:lineRule="atLeast"/>
      <w:outlineLvl w:val="4"/>
    </w:pPr>
  </w:style>
  <w:style w:type="paragraph" w:styleId="6">
    <w:name w:val="heading 6"/>
    <w:basedOn w:val="a0"/>
    <w:next w:val="a0"/>
    <w:qFormat/>
    <w:rsid w:val="00A876B3"/>
    <w:pPr>
      <w:spacing w:before="120" w:line="360" w:lineRule="atLeast"/>
      <w:outlineLvl w:val="5"/>
    </w:pPr>
  </w:style>
  <w:style w:type="paragraph" w:styleId="7">
    <w:name w:val="heading 7"/>
    <w:basedOn w:val="a0"/>
    <w:next w:val="a0"/>
    <w:qFormat/>
    <w:rsid w:val="00A876B3"/>
    <w:pPr>
      <w:spacing w:before="120" w:line="320" w:lineRule="atLeast"/>
      <w:outlineLvl w:val="6"/>
    </w:pPr>
  </w:style>
  <w:style w:type="paragraph" w:styleId="8">
    <w:name w:val="heading 8"/>
    <w:basedOn w:val="a0"/>
    <w:next w:val="a0"/>
    <w:qFormat/>
    <w:rsid w:val="00A876B3"/>
    <w:pPr>
      <w:spacing w:before="120" w:line="360" w:lineRule="atLeast"/>
      <w:outlineLvl w:val="7"/>
    </w:pPr>
  </w:style>
  <w:style w:type="paragraph" w:styleId="9">
    <w:name w:val="heading 9"/>
    <w:basedOn w:val="a0"/>
    <w:qFormat/>
    <w:rsid w:val="007D4E7D"/>
    <w:pPr>
      <w:numPr>
        <w:numId w:val="1"/>
      </w:numPr>
      <w:adjustRightInd/>
      <w:spacing w:line="320" w:lineRule="exact"/>
      <w:textAlignment w:val="auto"/>
      <w:outlineLvl w:val="8"/>
    </w:pPr>
    <w:rPr>
      <w:rFonts w:ascii="華康細圓體"/>
      <w:kern w:val="2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paragraph" w:styleId="a4">
    <w:name w:val="Balloon Text"/>
    <w:basedOn w:val="a0"/>
    <w:semiHidden/>
    <w:rsid w:val="007D4E7D"/>
    <w:rPr>
      <w:rFonts w:ascii="Arial" w:eastAsia="新細明體" w:hAnsi="Arial"/>
      <w:sz w:val="18"/>
      <w:szCs w:val="18"/>
    </w:rPr>
  </w:style>
  <w:style w:type="paragraph" w:customStyle="1" w:styleId="L3">
    <w:name w:val="L3"/>
    <w:basedOn w:val="a0"/>
    <w:rsid w:val="00912921"/>
    <w:pPr>
      <w:numPr>
        <w:ilvl w:val="2"/>
        <w:numId w:val="2"/>
      </w:numPr>
      <w:tabs>
        <w:tab w:val="clear" w:pos="1407"/>
        <w:tab w:val="num" w:pos="1418"/>
      </w:tabs>
      <w:spacing w:before="60" w:after="20" w:line="264" w:lineRule="auto"/>
      <w:ind w:left="1418"/>
    </w:pPr>
    <w:rPr>
      <w:szCs w:val="24"/>
    </w:rPr>
  </w:style>
  <w:style w:type="paragraph" w:customStyle="1" w:styleId="L2">
    <w:name w:val="L2"/>
    <w:basedOn w:val="a0"/>
    <w:rsid w:val="00912921"/>
    <w:pPr>
      <w:numPr>
        <w:ilvl w:val="1"/>
        <w:numId w:val="2"/>
      </w:numPr>
      <w:spacing w:before="60" w:after="20" w:line="264" w:lineRule="auto"/>
    </w:pPr>
    <w:rPr>
      <w:szCs w:val="24"/>
    </w:rPr>
  </w:style>
  <w:style w:type="paragraph" w:customStyle="1" w:styleId="M1">
    <w:name w:val="M1"/>
    <w:basedOn w:val="a0"/>
    <w:link w:val="M10"/>
    <w:rsid w:val="00AD5B15"/>
    <w:pPr>
      <w:numPr>
        <w:numId w:val="3"/>
      </w:numPr>
      <w:spacing w:before="60" w:after="20" w:line="264" w:lineRule="auto"/>
    </w:pPr>
  </w:style>
  <w:style w:type="paragraph" w:customStyle="1" w:styleId="M2">
    <w:name w:val="M2"/>
    <w:basedOn w:val="a0"/>
    <w:rsid w:val="00AD5B15"/>
    <w:pPr>
      <w:numPr>
        <w:ilvl w:val="1"/>
        <w:numId w:val="3"/>
      </w:numPr>
      <w:spacing w:before="60" w:after="20" w:line="264" w:lineRule="auto"/>
    </w:pPr>
  </w:style>
  <w:style w:type="paragraph" w:customStyle="1" w:styleId="M3">
    <w:name w:val="M3"/>
    <w:basedOn w:val="a0"/>
    <w:rsid w:val="00AD5B15"/>
    <w:pPr>
      <w:numPr>
        <w:ilvl w:val="2"/>
        <w:numId w:val="3"/>
      </w:numPr>
      <w:spacing w:before="60" w:after="20" w:line="264" w:lineRule="auto"/>
    </w:pPr>
  </w:style>
  <w:style w:type="paragraph" w:customStyle="1" w:styleId="M4">
    <w:name w:val="M4"/>
    <w:basedOn w:val="a0"/>
    <w:rsid w:val="00AD5B15"/>
    <w:pPr>
      <w:numPr>
        <w:ilvl w:val="3"/>
        <w:numId w:val="3"/>
      </w:numPr>
      <w:spacing w:before="60" w:after="20" w:line="264" w:lineRule="auto"/>
      <w:ind w:left="1985" w:hanging="709"/>
    </w:pPr>
  </w:style>
  <w:style w:type="paragraph" w:customStyle="1" w:styleId="N1">
    <w:name w:val="N1"/>
    <w:basedOn w:val="a0"/>
    <w:rsid w:val="000267B4"/>
    <w:pPr>
      <w:numPr>
        <w:numId w:val="4"/>
      </w:numPr>
      <w:spacing w:before="60" w:after="20" w:line="264" w:lineRule="auto"/>
    </w:pPr>
  </w:style>
  <w:style w:type="paragraph" w:customStyle="1" w:styleId="O1">
    <w:name w:val="O1"/>
    <w:basedOn w:val="a0"/>
    <w:rsid w:val="000267B4"/>
    <w:pPr>
      <w:numPr>
        <w:numId w:val="5"/>
      </w:numPr>
      <w:spacing w:before="60" w:after="20" w:line="264" w:lineRule="auto"/>
    </w:pPr>
  </w:style>
  <w:style w:type="paragraph" w:customStyle="1" w:styleId="N2">
    <w:name w:val="N2"/>
    <w:basedOn w:val="a0"/>
    <w:rsid w:val="000267B4"/>
    <w:pPr>
      <w:numPr>
        <w:ilvl w:val="1"/>
        <w:numId w:val="4"/>
      </w:numPr>
      <w:spacing w:before="60" w:after="20" w:line="264" w:lineRule="auto"/>
    </w:pPr>
  </w:style>
  <w:style w:type="paragraph" w:customStyle="1" w:styleId="L1">
    <w:name w:val="L1"/>
    <w:basedOn w:val="a0"/>
    <w:rsid w:val="00912921"/>
    <w:pPr>
      <w:numPr>
        <w:numId w:val="2"/>
      </w:numPr>
      <w:spacing w:before="120" w:after="20" w:line="288" w:lineRule="auto"/>
    </w:pPr>
    <w:rPr>
      <w:noProof/>
      <w:szCs w:val="24"/>
    </w:rPr>
  </w:style>
  <w:style w:type="paragraph" w:customStyle="1" w:styleId="L4">
    <w:name w:val="L4"/>
    <w:basedOn w:val="a0"/>
    <w:rsid w:val="00912921"/>
    <w:pPr>
      <w:numPr>
        <w:ilvl w:val="3"/>
        <w:numId w:val="2"/>
      </w:numPr>
      <w:spacing w:before="60" w:after="20" w:line="264" w:lineRule="auto"/>
      <w:ind w:left="1985" w:hanging="709"/>
    </w:pPr>
  </w:style>
  <w:style w:type="paragraph" w:customStyle="1" w:styleId="O2">
    <w:name w:val="O2"/>
    <w:basedOn w:val="a0"/>
    <w:rsid w:val="000267B4"/>
    <w:pPr>
      <w:numPr>
        <w:ilvl w:val="1"/>
        <w:numId w:val="5"/>
      </w:numPr>
      <w:spacing w:before="60" w:after="20" w:line="264" w:lineRule="auto"/>
    </w:pPr>
  </w:style>
  <w:style w:type="paragraph" w:customStyle="1" w:styleId="N3">
    <w:name w:val="N3"/>
    <w:basedOn w:val="a0"/>
    <w:rsid w:val="000267B4"/>
    <w:pPr>
      <w:numPr>
        <w:ilvl w:val="2"/>
        <w:numId w:val="4"/>
      </w:numPr>
      <w:spacing w:before="60" w:after="20" w:line="264" w:lineRule="auto"/>
    </w:pPr>
  </w:style>
  <w:style w:type="paragraph" w:customStyle="1" w:styleId="O3">
    <w:name w:val="O3"/>
    <w:basedOn w:val="a0"/>
    <w:rsid w:val="000267B4"/>
    <w:pPr>
      <w:numPr>
        <w:ilvl w:val="2"/>
        <w:numId w:val="5"/>
      </w:numPr>
      <w:spacing w:before="60" w:after="20" w:line="264" w:lineRule="auto"/>
    </w:pPr>
  </w:style>
  <w:style w:type="paragraph" w:customStyle="1" w:styleId="N4">
    <w:name w:val="N4"/>
    <w:basedOn w:val="a0"/>
    <w:rsid w:val="000267B4"/>
    <w:pPr>
      <w:numPr>
        <w:ilvl w:val="3"/>
        <w:numId w:val="4"/>
      </w:numPr>
      <w:spacing w:before="60" w:after="20" w:line="264" w:lineRule="auto"/>
    </w:pPr>
  </w:style>
  <w:style w:type="paragraph" w:customStyle="1" w:styleId="O4">
    <w:name w:val="O4"/>
    <w:basedOn w:val="a0"/>
    <w:rsid w:val="000267B4"/>
    <w:pPr>
      <w:numPr>
        <w:ilvl w:val="3"/>
        <w:numId w:val="5"/>
      </w:numPr>
      <w:spacing w:before="60" w:after="20" w:line="264" w:lineRule="auto"/>
      <w:ind w:left="1985" w:hanging="709"/>
    </w:pPr>
  </w:style>
  <w:style w:type="paragraph" w:customStyle="1" w:styleId="a">
    <w:name w:val="‧"/>
    <w:basedOn w:val="a0"/>
    <w:link w:val="a5"/>
    <w:rsid w:val="00F72767"/>
    <w:pPr>
      <w:numPr>
        <w:numId w:val="6"/>
      </w:numPr>
      <w:spacing w:before="40" w:after="40" w:line="264" w:lineRule="auto"/>
    </w:pPr>
  </w:style>
  <w:style w:type="paragraph" w:customStyle="1" w:styleId="21">
    <w:name w:val="2"/>
    <w:basedOn w:val="a0"/>
    <w:rsid w:val="00A86A37"/>
    <w:pPr>
      <w:spacing w:before="60" w:after="20" w:line="264" w:lineRule="auto"/>
      <w:ind w:leftChars="180" w:left="432"/>
    </w:pPr>
  </w:style>
  <w:style w:type="paragraph" w:styleId="a6">
    <w:name w:val="header"/>
    <w:basedOn w:val="a0"/>
    <w:link w:val="a7"/>
    <w:uiPriority w:val="99"/>
    <w:rsid w:val="00C74EC2"/>
    <w:pPr>
      <w:tabs>
        <w:tab w:val="center" w:pos="4153"/>
        <w:tab w:val="right" w:pos="8306"/>
      </w:tabs>
    </w:pPr>
    <w:rPr>
      <w:sz w:val="20"/>
    </w:rPr>
  </w:style>
  <w:style w:type="paragraph" w:styleId="a8">
    <w:name w:val="footer"/>
    <w:basedOn w:val="a0"/>
    <w:rsid w:val="00C74EC2"/>
    <w:pPr>
      <w:tabs>
        <w:tab w:val="center" w:pos="4153"/>
        <w:tab w:val="right" w:pos="8306"/>
      </w:tabs>
    </w:pPr>
    <w:rPr>
      <w:sz w:val="20"/>
    </w:rPr>
  </w:style>
  <w:style w:type="paragraph" w:customStyle="1" w:styleId="31">
    <w:name w:val="3"/>
    <w:rsid w:val="00E55EC5"/>
    <w:pPr>
      <w:spacing w:before="60" w:after="20" w:line="264" w:lineRule="auto"/>
      <w:ind w:leftChars="425" w:left="1020"/>
    </w:pPr>
    <w:rPr>
      <w:rFonts w:ascii="Times New Roman" w:eastAsia="標楷體"/>
      <w:sz w:val="24"/>
    </w:rPr>
  </w:style>
  <w:style w:type="paragraph" w:customStyle="1" w:styleId="t1">
    <w:name w:val="t1"/>
    <w:basedOn w:val="a0"/>
    <w:rsid w:val="007F47FC"/>
    <w:pPr>
      <w:widowControl/>
      <w:spacing w:before="40" w:after="40"/>
      <w:ind w:leftChars="36" w:left="86"/>
    </w:pPr>
    <w:rPr>
      <w:color w:val="000000"/>
      <w:szCs w:val="24"/>
    </w:rPr>
  </w:style>
  <w:style w:type="paragraph" w:customStyle="1" w:styleId="2">
    <w:name w:val="英文編號2"/>
    <w:rsid w:val="006E091D"/>
    <w:pPr>
      <w:numPr>
        <w:numId w:val="7"/>
      </w:numPr>
      <w:tabs>
        <w:tab w:val="left" w:pos="1191"/>
      </w:tabs>
      <w:adjustRightInd w:val="0"/>
      <w:snapToGrid w:val="0"/>
      <w:spacing w:before="120"/>
    </w:pPr>
    <w:rPr>
      <w:rFonts w:ascii="標楷體" w:eastAsia="標楷體"/>
      <w:noProof/>
      <w:sz w:val="24"/>
    </w:rPr>
  </w:style>
  <w:style w:type="paragraph" w:customStyle="1" w:styleId="3TEXT">
    <w:name w:val="標題3.TEXT"/>
    <w:rsid w:val="00156170"/>
    <w:pPr>
      <w:adjustRightInd w:val="0"/>
      <w:snapToGrid w:val="0"/>
      <w:spacing w:before="120" w:line="360" w:lineRule="atLeast"/>
      <w:ind w:left="720"/>
    </w:pPr>
    <w:rPr>
      <w:rFonts w:ascii="Times New Roman" w:eastAsia="標楷體"/>
      <w:noProof/>
      <w:sz w:val="24"/>
    </w:rPr>
  </w:style>
  <w:style w:type="table" w:styleId="a9">
    <w:name w:val="Table Grid"/>
    <w:basedOn w:val="a2"/>
    <w:rsid w:val="00156170"/>
    <w:pPr>
      <w:widowControl w:val="0"/>
      <w:adjustRightInd w:val="0"/>
      <w:snapToGrid w:val="0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0"/>
    <w:next w:val="a0"/>
    <w:semiHidden/>
    <w:rsid w:val="00195FDD"/>
    <w:pPr>
      <w:spacing w:before="120" w:after="120"/>
    </w:pPr>
    <w:rPr>
      <w:b/>
      <w:caps/>
      <w:sz w:val="20"/>
    </w:rPr>
  </w:style>
  <w:style w:type="paragraph" w:customStyle="1" w:styleId="1">
    <w:name w:val="項目1"/>
    <w:rsid w:val="00195FDD"/>
    <w:pPr>
      <w:numPr>
        <w:numId w:val="10"/>
      </w:numPr>
      <w:adjustRightInd w:val="0"/>
      <w:snapToGrid w:val="0"/>
      <w:spacing w:before="160"/>
    </w:pPr>
    <w:rPr>
      <w:rFonts w:ascii="標楷體" w:eastAsia="標楷體"/>
      <w:noProof/>
      <w:sz w:val="24"/>
    </w:rPr>
  </w:style>
  <w:style w:type="paragraph" w:customStyle="1" w:styleId="12">
    <w:name w:val="1."/>
    <w:basedOn w:val="a0"/>
    <w:rsid w:val="00195FDD"/>
    <w:pPr>
      <w:tabs>
        <w:tab w:val="num" w:pos="567"/>
      </w:tabs>
      <w:adjustRightInd/>
      <w:snapToGrid/>
      <w:spacing w:line="320" w:lineRule="exact"/>
      <w:ind w:left="567" w:hanging="567"/>
      <w:textAlignment w:val="auto"/>
    </w:pPr>
    <w:rPr>
      <w:rFonts w:ascii="華康細圓體" w:eastAsia="華康細圓體"/>
      <w:kern w:val="2"/>
      <w:sz w:val="28"/>
    </w:rPr>
  </w:style>
  <w:style w:type="character" w:customStyle="1" w:styleId="M10">
    <w:name w:val="M1 字元"/>
    <w:link w:val="M1"/>
    <w:rsid w:val="00195FDD"/>
    <w:rPr>
      <w:rFonts w:eastAsia="標楷體"/>
      <w:sz w:val="24"/>
      <w:lang w:val="en-US" w:eastAsia="zh-TW" w:bidi="ar-SA"/>
    </w:rPr>
  </w:style>
  <w:style w:type="character" w:customStyle="1" w:styleId="a5">
    <w:name w:val="‧ 字元"/>
    <w:link w:val="a"/>
    <w:rsid w:val="0056382B"/>
    <w:rPr>
      <w:rFonts w:eastAsia="標楷體"/>
      <w:sz w:val="24"/>
      <w:lang w:val="en-US" w:eastAsia="zh-TW" w:bidi="ar-SA"/>
    </w:rPr>
  </w:style>
  <w:style w:type="paragraph" w:styleId="3">
    <w:name w:val="List Bullet 3"/>
    <w:basedOn w:val="a0"/>
    <w:next w:val="a0"/>
    <w:autoRedefine/>
    <w:rsid w:val="004448BA"/>
    <w:pPr>
      <w:numPr>
        <w:numId w:val="14"/>
      </w:numPr>
      <w:tabs>
        <w:tab w:val="clear" w:pos="2824"/>
        <w:tab w:val="num" w:pos="2040"/>
      </w:tabs>
      <w:spacing w:before="120" w:line="360" w:lineRule="atLeast"/>
      <w:ind w:left="2035" w:hanging="238"/>
    </w:pPr>
  </w:style>
  <w:style w:type="character" w:customStyle="1" w:styleId="a7">
    <w:name w:val="頁首 字元"/>
    <w:link w:val="a6"/>
    <w:uiPriority w:val="99"/>
    <w:rsid w:val="000C4EE0"/>
    <w:rPr>
      <w:rFonts w:ascii="Times New Roman" w:eastAsia="標楷體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02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6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&#32113;&#19968;&#36039;&#35338;&#25991;&#20214;&#31684;&#26412;1.do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2D785D7-1536-469E-9160-0E545167C2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統一資訊文件範本1.dot</Template>
  <TotalTime>44</TotalTime>
  <Pages>5</Pages>
  <Words>283</Words>
  <Characters>1618</Characters>
  <Application>Microsoft Office Word</Application>
  <DocSecurity>0</DocSecurity>
  <Lines>13</Lines>
  <Paragraphs>3</Paragraphs>
  <ScaleCrop>false</ScaleCrop>
  <Manager>梁玉璘經理</Manager>
  <Company>統一資訊股份有限公司</Company>
  <LinksUpToDate>false</LinksUpToDate>
  <CharactersWithSpaces>1898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BMS後勤管理系統</dc:title>
  <dc:subject>統一資訊系統設計規格書</dc:subject>
  <dc:creator>統一資訊員工</dc:creator>
  <cp:lastModifiedBy>c1210910</cp:lastModifiedBy>
  <cp:revision>15</cp:revision>
  <cp:lastPrinted>2009-04-28T02:07:00Z</cp:lastPrinted>
  <dcterms:created xsi:type="dcterms:W3CDTF">2013-09-25T02:23:00Z</dcterms:created>
  <dcterms:modified xsi:type="dcterms:W3CDTF">2013-09-27T07:22:00Z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898887775</vt:i4>
  </property>
  <property fmtid="{D5CDD505-2E9C-101B-9397-08002B2CF9AE}" pid="3" name="_EmailSubject">
    <vt:lpwstr>[BMS]SA表單調整-配合正名</vt:lpwstr>
  </property>
  <property fmtid="{D5CDD505-2E9C-101B-9397-08002B2CF9AE}" pid="4" name="_AuthorEmail">
    <vt:lpwstr>sue@service.piinet.net</vt:lpwstr>
  </property>
  <property fmtid="{D5CDD505-2E9C-101B-9397-08002B2CF9AE}" pid="5" name="_AuthorEmailDisplayName">
    <vt:lpwstr>素貞</vt:lpwstr>
  </property>
  <property fmtid="{D5CDD505-2E9C-101B-9397-08002B2CF9AE}" pid="6" name="_ReviewingToolsShownOnce">
    <vt:lpwstr/>
  </property>
</Properties>
</file>