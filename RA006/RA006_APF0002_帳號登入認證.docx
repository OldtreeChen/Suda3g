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14B1F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帳號登入認證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AF335E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AF335E">
              <w:rPr>
                <w:rFonts w:ascii="標楷體" w:hAnsi="標楷體" w:hint="eastAsia"/>
                <w:szCs w:val="24"/>
                <w:u w:val="single"/>
              </w:rPr>
              <w:t xml:space="preserve">最大處理人數 - </w:t>
            </w:r>
            <w:r w:rsidR="004C65A8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AF335E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AF335E" w:rsidRPr="00472CFB" w:rsidRDefault="00AF335E" w:rsidP="0009610C">
            <w:pPr>
              <w:rPr>
                <w:szCs w:val="24"/>
                <w:u w:val="single"/>
              </w:rPr>
            </w:pPr>
            <w:r w:rsidRPr="00AF335E">
              <w:rPr>
                <w:rFonts w:hint="eastAsia"/>
                <w:szCs w:val="24"/>
                <w:u w:val="single"/>
              </w:rPr>
              <w:t>concurrent</w:t>
            </w:r>
            <w:r w:rsidRPr="00AF335E">
              <w:rPr>
                <w:rFonts w:hint="eastAsia"/>
                <w:szCs w:val="24"/>
                <w:u w:val="single"/>
              </w:rPr>
              <w:t>數</w:t>
            </w:r>
            <w:r w:rsidR="004C65A8">
              <w:rPr>
                <w:rFonts w:hint="eastAsia"/>
                <w:szCs w:val="24"/>
                <w:u w:val="single"/>
              </w:rPr>
              <w:t>1500</w:t>
            </w:r>
            <w:r w:rsidRPr="00AF335E">
              <w:rPr>
                <w:rFonts w:hint="eastAsia"/>
                <w:szCs w:val="24"/>
                <w:u w:val="single"/>
              </w:rPr>
              <w:t>人</w:t>
            </w:r>
            <w:r w:rsidRPr="00AF335E">
              <w:rPr>
                <w:rFonts w:hint="eastAsia"/>
                <w:szCs w:val="24"/>
                <w:u w:val="single"/>
              </w:rPr>
              <w:t xml:space="preserve"> - </w:t>
            </w:r>
            <w:r w:rsidR="004C65A8">
              <w:rPr>
                <w:rFonts w:hint="eastAsia"/>
                <w:szCs w:val="24"/>
                <w:u w:val="single"/>
              </w:rPr>
              <w:t>3</w:t>
            </w:r>
            <w:r w:rsidRPr="00AF335E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C65A8" w:rsidP="00C67D4C">
            <w:pPr>
              <w:rPr>
                <w:szCs w:val="24"/>
              </w:rPr>
            </w:pPr>
            <w:r w:rsidRPr="004C65A8">
              <w:rPr>
                <w:szCs w:val="24"/>
              </w:rPr>
              <w:t>N/A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14B1F" w:rsidRDefault="009C0928" w:rsidP="00014B1F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檢核</w:t>
            </w:r>
            <w:r w:rsidR="00014B1F" w:rsidRPr="00014B1F">
              <w:rPr>
                <w:rFonts w:hint="eastAsia"/>
                <w:szCs w:val="24"/>
              </w:rPr>
              <w:t>人員</w:t>
            </w:r>
            <w:r w:rsidR="00CC5407">
              <w:rPr>
                <w:rFonts w:hint="eastAsia"/>
                <w:szCs w:val="24"/>
              </w:rPr>
              <w:t>帳號</w:t>
            </w:r>
            <w:r w:rsidR="00014B1F" w:rsidRPr="00014B1F">
              <w:rPr>
                <w:rFonts w:hint="eastAsia"/>
                <w:szCs w:val="24"/>
              </w:rPr>
              <w:t>密碼是否正確</w:t>
            </w:r>
            <w:r w:rsidR="00CC5407">
              <w:rPr>
                <w:rFonts w:hint="eastAsia"/>
                <w:szCs w:val="24"/>
              </w:rPr>
              <w:t>。</w:t>
            </w:r>
          </w:p>
          <w:p w:rsidR="00014B1F" w:rsidRPr="00014B1F" w:rsidRDefault="00CC5407" w:rsidP="00CC5407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忘記密碼時</w:t>
            </w:r>
            <w:r w:rsidR="00014B1F" w:rsidRPr="00014B1F"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>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9610C" w:rsidRDefault="00F67E26" w:rsidP="00814A23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SSO</w:t>
            </w:r>
            <w:r>
              <w:rPr>
                <w:rFonts w:hint="eastAsia"/>
                <w:szCs w:val="24"/>
              </w:rPr>
              <w:t>驗證密碼</w:t>
            </w:r>
            <w:r w:rsidR="00814A23">
              <w:rPr>
                <w:rFonts w:hint="eastAsia"/>
                <w:szCs w:val="24"/>
              </w:rPr>
              <w:t>成功</w:t>
            </w:r>
            <w:r>
              <w:rPr>
                <w:rFonts w:hint="eastAsia"/>
                <w:szCs w:val="24"/>
              </w:rPr>
              <w:t>後</w:t>
            </w:r>
            <w:r w:rsidR="00814A23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交由</w:t>
            </w:r>
            <w:r>
              <w:rPr>
                <w:rFonts w:hint="eastAsia"/>
                <w:szCs w:val="24"/>
              </w:rPr>
              <w:t>APF</w:t>
            </w:r>
            <w:r w:rsidR="00814A23">
              <w:rPr>
                <w:rFonts w:hint="eastAsia"/>
                <w:szCs w:val="24"/>
              </w:rPr>
              <w:t>進行後續登入作業。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019E3" w:rsidP="00E677B8">
            <w:pPr>
              <w:rPr>
                <w:szCs w:val="24"/>
              </w:rPr>
            </w:pPr>
            <w:r w:rsidRPr="00D019E3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014B1F">
              <w:rPr>
                <w:rFonts w:ascii="標楷體" w:hAnsi="標楷體" w:hint="eastAsia"/>
                <w:szCs w:val="24"/>
              </w:rPr>
              <w:t>進行SSO登入時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35E" w:rsidRDefault="00AF335E" w:rsidP="00AF335E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E021E7" w:rsidRPr="00AF335E" w:rsidRDefault="00F67E26" w:rsidP="00F67E26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已設定預設密碼。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656834" w:rsidRDefault="00656834" w:rsidP="00014B1F">
            <w:pPr>
              <w:rPr>
                <w:szCs w:val="24"/>
              </w:rPr>
            </w:pPr>
            <w:r w:rsidRPr="00656834">
              <w:rPr>
                <w:rFonts w:hint="eastAsia"/>
                <w:szCs w:val="24"/>
              </w:rPr>
              <w:t>輸入登入資訊</w:t>
            </w:r>
          </w:p>
          <w:p w:rsidR="00014B1F" w:rsidRPr="00814A23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</w:t>
            </w:r>
            <w:r w:rsidR="0018437B" w:rsidRPr="00814A23">
              <w:rPr>
                <w:rFonts w:hint="eastAsia"/>
                <w:szCs w:val="24"/>
              </w:rPr>
              <w:t>在</w:t>
            </w:r>
            <w:r w:rsidR="0018437B" w:rsidRPr="00814A23">
              <w:rPr>
                <w:rFonts w:hint="eastAsia"/>
                <w:szCs w:val="24"/>
              </w:rPr>
              <w:t>SSO</w:t>
            </w:r>
            <w:r w:rsidR="0018437B" w:rsidRPr="00814A23">
              <w:rPr>
                <w:rFonts w:hint="eastAsia"/>
                <w:szCs w:val="24"/>
              </w:rPr>
              <w:t>登入頁面</w:t>
            </w:r>
            <w:r w:rsidRPr="00814A23">
              <w:rPr>
                <w:rFonts w:hint="eastAsia"/>
                <w:szCs w:val="24"/>
              </w:rPr>
              <w:t>輸入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帳號</w:t>
            </w:r>
            <w:r w:rsidR="00AF335E" w:rsidRPr="00814A23">
              <w:rPr>
                <w:rFonts w:hint="eastAsia"/>
                <w:szCs w:val="24"/>
              </w:rPr>
              <w:t>、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密碼</w:t>
            </w:r>
            <w:r w:rsidR="00AF335E" w:rsidRPr="00814A23">
              <w:rPr>
                <w:rFonts w:hint="eastAsia"/>
                <w:szCs w:val="24"/>
              </w:rPr>
              <w:t>。</w:t>
            </w:r>
          </w:p>
          <w:p w:rsidR="00014B1F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系統依輸入資料進行帳號確認</w:t>
            </w:r>
            <w:r w:rsidR="0018437B" w:rsidRPr="00814A23">
              <w:rPr>
                <w:rFonts w:hint="eastAsia"/>
                <w:szCs w:val="24"/>
              </w:rPr>
              <w:t>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將通過密碼驗證的</w:t>
            </w:r>
            <w:r>
              <w:rPr>
                <w:rFonts w:hint="eastAsia"/>
                <w:szCs w:val="24"/>
              </w:rPr>
              <w:t>帳號、密碼提供</w:t>
            </w:r>
            <w:r w:rsidRPr="00814A23">
              <w:rPr>
                <w:rFonts w:hint="eastAsia"/>
                <w:szCs w:val="24"/>
              </w:rPr>
              <w:t>APF</w:t>
            </w:r>
            <w:r w:rsidRPr="00814A23">
              <w:rPr>
                <w:rFonts w:hint="eastAsia"/>
                <w:szCs w:val="24"/>
              </w:rPr>
              <w:t>模組</w:t>
            </w:r>
            <w:r>
              <w:rPr>
                <w:rFonts w:hint="eastAsia"/>
                <w:szCs w:val="24"/>
              </w:rPr>
              <w:t>進行後續登入作業使用。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如</w:t>
            </w:r>
            <w:r w:rsidR="00C01B68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驗證錯誤則</w:t>
            </w:r>
            <w:r w:rsidR="00C01B68" w:rsidRPr="00C01B68">
              <w:rPr>
                <w:rFonts w:hint="eastAsia"/>
                <w:szCs w:val="24"/>
              </w:rPr>
              <w:t>則回應</w:t>
            </w:r>
            <w:r w:rsidR="00C01B68">
              <w:rPr>
                <w:rFonts w:hint="eastAsia"/>
                <w:szCs w:val="24"/>
              </w:rPr>
              <w:t>「</w:t>
            </w:r>
            <w:r w:rsidR="00C01B68" w:rsidRPr="00C01B68">
              <w:rPr>
                <w:rFonts w:hint="eastAsia"/>
                <w:szCs w:val="24"/>
              </w:rPr>
              <w:t>驗證錯誤</w:t>
            </w:r>
            <w:r w:rsidR="00C01B68">
              <w:rPr>
                <w:rFonts w:hint="eastAsia"/>
                <w:szCs w:val="24"/>
              </w:rPr>
              <w:t>」</w:t>
            </w:r>
            <w:r w:rsidR="00C01B68" w:rsidRPr="00C01B68">
              <w:rPr>
                <w:rFonts w:hint="eastAsia"/>
                <w:szCs w:val="24"/>
              </w:rPr>
              <w:t>訊息</w:t>
            </w:r>
            <w:r w:rsidRPr="00814A23">
              <w:rPr>
                <w:rFonts w:hint="eastAsia"/>
                <w:szCs w:val="24"/>
              </w:rPr>
              <w:t>。</w:t>
            </w:r>
          </w:p>
          <w:p w:rsidR="00814A23" w:rsidRPr="00814A23" w:rsidRDefault="00814A23" w:rsidP="00C01B68">
            <w:pPr>
              <w:pStyle w:val="aa"/>
              <w:ind w:leftChars="0" w:left="0"/>
              <w:rPr>
                <w:szCs w:val="24"/>
              </w:rPr>
            </w:pPr>
          </w:p>
          <w:p w:rsidR="00014B1F" w:rsidRPr="00014B1F" w:rsidRDefault="00814A23" w:rsidP="00014B1F">
            <w:pPr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顯示密碼提示資訊</w:t>
            </w:r>
          </w:p>
          <w:p w:rsidR="00F36EE8" w:rsidRPr="00814A23" w:rsidRDefault="00814A23" w:rsidP="00814A23">
            <w:pPr>
              <w:pStyle w:val="aa"/>
              <w:numPr>
                <w:ilvl w:val="0"/>
                <w:numId w:val="23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使用者點選</w:t>
            </w:r>
            <w:r w:rsidRPr="00C01B68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密碼提示</w:t>
            </w:r>
            <w:r w:rsidR="00C01B68">
              <w:rPr>
                <w:rFonts w:hint="eastAsia"/>
                <w:szCs w:val="24"/>
              </w:rPr>
              <w:t>按鈕</w:t>
            </w:r>
            <w:r w:rsidRPr="00814A23">
              <w:rPr>
                <w:rFonts w:hint="eastAsia"/>
                <w:szCs w:val="24"/>
              </w:rPr>
              <w:t>，系統依設定內容顯示於訊息視窗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Pr="00472CFB" w:rsidRDefault="00F36EE8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7A433A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7A433A" w:rsidRDefault="007A433A" w:rsidP="007D6239">
            <w:pPr>
              <w:pStyle w:val="M1"/>
              <w:numPr>
                <w:ilvl w:val="0"/>
                <w:numId w:val="27"/>
              </w:numPr>
            </w:pPr>
            <w:proofErr w:type="spellStart"/>
            <w:r w:rsidRPr="007A433A">
              <w:t>Core_User</w:t>
            </w:r>
            <w:proofErr w:type="spellEnd"/>
          </w:p>
          <w:tbl>
            <w:tblPr>
              <w:tblW w:w="9160" w:type="dxa"/>
              <w:jc w:val="center"/>
              <w:tblCellMar>
                <w:left w:w="28" w:type="dxa"/>
                <w:right w:w="28" w:type="dxa"/>
              </w:tblCellMar>
              <w:tblLook w:val="04A0"/>
            </w:tblPr>
            <w:tblGrid>
              <w:gridCol w:w="2100"/>
              <w:gridCol w:w="1080"/>
              <w:gridCol w:w="1080"/>
              <w:gridCol w:w="1080"/>
              <w:gridCol w:w="1080"/>
              <w:gridCol w:w="1660"/>
              <w:gridCol w:w="1080"/>
            </w:tblGrid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欄位名稱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型態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長度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預設值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允許null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說明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center"/>
                    <w:textAlignment w:val="auto"/>
                    <w:rPr>
                      <w:rFonts w:ascii="新細明體" w:eastAsia="新細明體" w:hAnsi="新細明體" w:cs="新細明體"/>
                      <w:b/>
                      <w:bCs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Cs w:val="24"/>
                    </w:rPr>
                    <w:t>Key值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Sid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使用者識別值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PK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Account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20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帳號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Password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50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密碼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Enable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bit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NO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是否啟用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Create_Id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新增人員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Create_Datetime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新增日期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Update_Id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異動人員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  <w:tr w:rsidR="007A433A" w:rsidRPr="007A433A" w:rsidTr="007A433A">
              <w:trPr>
                <w:trHeight w:val="330"/>
                <w:jc w:val="center"/>
              </w:trPr>
              <w:tc>
                <w:tcPr>
                  <w:tcW w:w="2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Update_Datetime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proofErr w:type="spellStart"/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datetime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jc w:val="right"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YES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5E0EC"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>異動日期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A433A" w:rsidRPr="007A433A" w:rsidRDefault="007A433A" w:rsidP="007A433A">
                  <w:pPr>
                    <w:widowControl/>
                    <w:adjustRightInd/>
                    <w:snapToGrid/>
                    <w:textAlignment w:val="auto"/>
                    <w:rPr>
                      <w:rFonts w:ascii="新細明體" w:eastAsia="新細明體" w:hAnsi="新細明體" w:cs="新細明體"/>
                      <w:color w:val="000000"/>
                      <w:szCs w:val="24"/>
                    </w:rPr>
                  </w:pPr>
                  <w:r w:rsidRPr="007A433A">
                    <w:rPr>
                      <w:rFonts w:ascii="新細明體" w:eastAsia="新細明體" w:hAnsi="新細明體" w:cs="新細明體" w:hint="eastAsia"/>
                      <w:color w:val="000000"/>
                      <w:szCs w:val="24"/>
                    </w:rPr>
                    <w:t xml:space="preserve">　</w:t>
                  </w:r>
                </w:p>
              </w:tc>
            </w:tr>
          </w:tbl>
          <w:p w:rsidR="007A433A" w:rsidRPr="00435B82" w:rsidRDefault="007D6239" w:rsidP="007D6239">
            <w:pPr>
              <w:pStyle w:val="M1"/>
              <w:numPr>
                <w:ilvl w:val="0"/>
                <w:numId w:val="27"/>
              </w:numPr>
            </w:pPr>
            <w:r>
              <w:rPr>
                <w:rFonts w:hint="eastAsia"/>
              </w:rPr>
              <w:lastRenderedPageBreak/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使用者由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登入頁面進行登入。</w:t>
            </w:r>
          </w:p>
          <w:p w:rsidR="00535F2E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登入作業</w:t>
            </w:r>
          </w:p>
          <w:p w:rsidR="00535F2E" w:rsidRDefault="00535F2E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 w:rsidR="003F7072">
              <w:rPr>
                <w:rFonts w:hint="eastAsia"/>
              </w:rPr>
              <w:t>按下</w:t>
            </w:r>
            <w:r w:rsidR="003F7072"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 w:rsidR="003F7072">
              <w:rPr>
                <w:rFonts w:hint="eastAsia"/>
              </w:rPr>
              <w:t>按鈕。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驗證成功後，</w:t>
            </w:r>
            <w:r w:rsidRPr="003F7072">
              <w:rPr>
                <w:rFonts w:hint="eastAsia"/>
              </w:rPr>
              <w:t>SSO</w:t>
            </w:r>
            <w:r w:rsidRPr="003F7072">
              <w:rPr>
                <w:rFonts w:hint="eastAsia"/>
              </w:rPr>
              <w:t>生成驗證通過</w:t>
            </w:r>
            <w:r w:rsidRPr="003F7072"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將通過驗證的</w:t>
            </w:r>
            <w:r>
              <w:rPr>
                <w:rFonts w:hint="eastAsia"/>
              </w:rPr>
              <w:t>帳號、密碼</w:t>
            </w:r>
            <w:r w:rsidRPr="003F7072">
              <w:rPr>
                <w:rFonts w:hint="eastAsia"/>
              </w:rPr>
              <w:t>經由</w:t>
            </w:r>
            <w:proofErr w:type="spellStart"/>
            <w:r w:rsidRPr="003F7072">
              <w:rPr>
                <w:rFonts w:hint="eastAsia"/>
              </w:rPr>
              <w:t>Querystring</w:t>
            </w:r>
            <w:proofErr w:type="spellEnd"/>
            <w:r w:rsidRPr="003F7072">
              <w:rPr>
                <w:rFonts w:hint="eastAsia"/>
              </w:rPr>
              <w:t>模式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提供</w:t>
            </w:r>
            <w:r w:rsidRPr="003F7072">
              <w:rPr>
                <w:rFonts w:hint="eastAsia"/>
              </w:rPr>
              <w:t>APF</w:t>
            </w:r>
            <w:r w:rsidRPr="003F7072">
              <w:rPr>
                <w:rFonts w:hint="eastAsia"/>
              </w:rPr>
              <w:t>預設處理頁面</w:t>
            </w:r>
            <w:r w:rsidR="003160DF" w:rsidRPr="003F7072">
              <w:rPr>
                <w:rFonts w:hint="eastAsia"/>
              </w:rPr>
              <w:t>進行後續處理</w:t>
            </w:r>
            <w:r>
              <w:rPr>
                <w:rFonts w:hint="eastAsia"/>
              </w:rPr>
              <w:t>。</w:t>
            </w:r>
          </w:p>
          <w:p w:rsidR="003F7072" w:rsidRDefault="003160DF" w:rsidP="003160DF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密碼提示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3160DF" w:rsidRPr="00435B82" w:rsidRDefault="003160DF" w:rsidP="003160DF">
            <w:pPr>
              <w:pStyle w:val="N1"/>
              <w:numPr>
                <w:ilvl w:val="1"/>
                <w:numId w:val="24"/>
              </w:numPr>
            </w:pPr>
            <w:r w:rsidRPr="003160DF">
              <w:rPr>
                <w:rFonts w:hint="eastAsia"/>
              </w:rPr>
              <w:t>系統判斷是否已登入過且曾設定提示資訊</w:t>
            </w:r>
            <w:r w:rsidR="00F05413">
              <w:rPr>
                <w:rFonts w:hint="eastAsia"/>
              </w:rPr>
              <w:t>，</w:t>
            </w:r>
            <w:r w:rsidR="00F05413" w:rsidRPr="00F05413">
              <w:rPr>
                <w:rFonts w:hint="eastAsia"/>
              </w:rPr>
              <w:t>如已設定過則將設定內容顯示於訊息視窗</w:t>
            </w:r>
            <w:r w:rsidR="00F05413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F05413" w:rsidRDefault="00F05413" w:rsidP="00F05413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登入作業</w:t>
            </w:r>
          </w:p>
          <w:p w:rsidR="00F05413" w:rsidRDefault="00F05413" w:rsidP="00F05413">
            <w:pPr>
              <w:pStyle w:val="N1"/>
              <w:numPr>
                <w:ilvl w:val="1"/>
                <w:numId w:val="25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>
              <w:rPr>
                <w:rFonts w:hint="eastAsia"/>
              </w:rPr>
              <w:t>按下</w:t>
            </w:r>
            <w:r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>
              <w:rPr>
                <w:rFonts w:hint="eastAsia"/>
              </w:rPr>
              <w:t>按鈕。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驗證失敗，系統</w:t>
            </w:r>
            <w:r w:rsidRPr="00F05413">
              <w:rPr>
                <w:rFonts w:hint="eastAsia"/>
              </w:rPr>
              <w:t>回應</w:t>
            </w:r>
            <w:r>
              <w:rPr>
                <w:rFonts w:hint="eastAsia"/>
              </w:rPr>
              <w:t>「</w:t>
            </w:r>
            <w:r w:rsidRPr="00F05413">
              <w:rPr>
                <w:rFonts w:hint="eastAsia"/>
              </w:rPr>
              <w:t>驗證錯誤</w:t>
            </w:r>
            <w:r>
              <w:rPr>
                <w:rFonts w:hint="eastAsia"/>
              </w:rPr>
              <w:t>」</w:t>
            </w:r>
            <w:r w:rsidRPr="00F05413">
              <w:rPr>
                <w:rFonts w:hint="eastAsia"/>
              </w:rPr>
              <w:t>訊息</w:t>
            </w:r>
            <w:r w:rsidR="001B4C6B">
              <w:rPr>
                <w:rFonts w:hint="eastAsia"/>
              </w:rPr>
              <w:t>。</w:t>
            </w:r>
          </w:p>
          <w:p w:rsidR="0057605F" w:rsidRDefault="0057605F" w:rsidP="0057605F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密碼提示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使用者於登入頁面點擊</w:t>
            </w:r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 w:rsidRPr="003160DF">
              <w:rPr>
                <w:rFonts w:hint="eastAsia"/>
              </w:rPr>
              <w:t>系統判斷是否已登入過且曾設定提示資訊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如未設定則顯示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ind w:leftChars="0" w:left="425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1B4C6B" w:rsidRDefault="00C67D4C" w:rsidP="00C67D4C">
            <w:pPr>
              <w:pStyle w:val="aa"/>
              <w:numPr>
                <w:ilvl w:val="0"/>
                <w:numId w:val="19"/>
              </w:numPr>
              <w:ind w:leftChars="0"/>
            </w:pPr>
            <w:r w:rsidRPr="00C67D4C">
              <w:rPr>
                <w:rFonts w:hint="eastAsia"/>
              </w:rPr>
              <w:t>登入畫面異常顯示</w:t>
            </w:r>
            <w:r w:rsidRPr="00C67D4C">
              <w:rPr>
                <w:rFonts w:hint="eastAsia"/>
              </w:rPr>
              <w:t>[</w:t>
            </w:r>
            <w:r w:rsidRPr="00C67D4C">
              <w:rPr>
                <w:rFonts w:hint="eastAsia"/>
              </w:rPr>
              <w:t>系統忙碌中</w:t>
            </w:r>
            <w:r w:rsidRPr="00C67D4C">
              <w:rPr>
                <w:rFonts w:hint="eastAsia"/>
              </w:rPr>
              <w:t>]</w:t>
            </w:r>
            <w:r w:rsidRPr="00C67D4C">
              <w:rPr>
                <w:rFonts w:hint="eastAsia"/>
              </w:rPr>
              <w:t>訊息，系統</w:t>
            </w:r>
            <w:r w:rsidRPr="00C67D4C">
              <w:rPr>
                <w:rFonts w:hint="eastAsia"/>
              </w:rPr>
              <w:t>Log(</w:t>
            </w:r>
            <w:r w:rsidRPr="00C67D4C">
              <w:rPr>
                <w:rFonts w:hint="eastAsia"/>
              </w:rPr>
              <w:t>文字檔</w:t>
            </w:r>
            <w:r w:rsidRPr="00C67D4C">
              <w:rPr>
                <w:rFonts w:hint="eastAsia"/>
              </w:rPr>
              <w:t>)</w:t>
            </w:r>
            <w:r w:rsidRPr="00C67D4C">
              <w:rPr>
                <w:rFonts w:hint="eastAsia"/>
              </w:rPr>
              <w:t>紀錄異常原因</w:t>
            </w:r>
            <w:r w:rsidRPr="00C67D4C">
              <w:rPr>
                <w:rFonts w:hint="eastAsia"/>
              </w:rPr>
              <w:t>(</w:t>
            </w:r>
            <w:r w:rsidRPr="00C67D4C">
              <w:rPr>
                <w:rFonts w:hint="eastAsia"/>
              </w:rPr>
              <w:t>可能為</w:t>
            </w:r>
            <w:r w:rsidRPr="00C67D4C">
              <w:rPr>
                <w:rFonts w:hint="eastAsia"/>
              </w:rPr>
              <w:t>DB</w:t>
            </w:r>
            <w:r w:rsidRPr="00C67D4C">
              <w:rPr>
                <w:rFonts w:hint="eastAsia"/>
              </w:rPr>
              <w:t>問題</w:t>
            </w:r>
            <w:r w:rsidRPr="00C67D4C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ind w:leftChars="0" w:left="0"/>
            </w:pPr>
          </w:p>
          <w:p w:rsidR="00F64CDE" w:rsidRDefault="00F64CDE" w:rsidP="00C67D4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F64CDE" w:rsidRPr="00F64CDE" w:rsidRDefault="00F64CDE" w:rsidP="00C67D4C">
            <w:pPr>
              <w:pStyle w:val="aa"/>
              <w:ind w:leftChars="0" w:left="0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SSO Server Session</w:t>
            </w:r>
            <w:r w:rsidRPr="002A53DF">
              <w:rPr>
                <w:rFonts w:hint="eastAsia"/>
              </w:rPr>
              <w:t>永不</w:t>
            </w:r>
            <w:r w:rsidRPr="002A53DF">
              <w:rPr>
                <w:rFonts w:hint="eastAsia"/>
              </w:rPr>
              <w:t>time out</w:t>
            </w:r>
            <w:r w:rsidRPr="002A53DF">
              <w:rPr>
                <w:rFonts w:hint="eastAsia"/>
              </w:rPr>
              <w:t>，只於固定時段設定回收時點</w:t>
            </w:r>
            <w:r>
              <w:rPr>
                <w:rFonts w:hint="eastAsia"/>
              </w:rPr>
              <w:t>。</w:t>
            </w:r>
          </w:p>
          <w:p w:rsidR="002421BF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7E5198">
              <w:rPr>
                <w:rFonts w:hint="eastAsia"/>
                <w:highlight w:val="yellow"/>
              </w:rPr>
              <w:t>(</w:t>
            </w:r>
            <w:r w:rsidRPr="007E5198">
              <w:rPr>
                <w:rFonts w:hint="eastAsia"/>
                <w:highlight w:val="yellow"/>
              </w:rPr>
              <w:t>課題</w:t>
            </w:r>
            <w:r w:rsidRPr="007E5198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Server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 w:rsidRPr="001B4C6B">
              <w:rPr>
                <w:rFonts w:hint="eastAsia"/>
              </w:rPr>
              <w:t>與</w:t>
            </w:r>
            <w:r w:rsidRPr="001B4C6B">
              <w:rPr>
                <w:rFonts w:hint="eastAsia"/>
              </w:rPr>
              <w:t>Tomcat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Client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各模組</w:t>
            </w:r>
            <w:r>
              <w:rPr>
                <w:rFonts w:hint="eastAsia"/>
              </w:rPr>
              <w:t>)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lastRenderedPageBreak/>
              <w:t>線上可查詢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:rsidR="0057605F" w:rsidRDefault="0057605F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密碼</w:t>
            </w:r>
            <w:r w:rsidRPr="0057605F">
              <w:rPr>
                <w:rFonts w:hint="eastAsia"/>
              </w:rPr>
              <w:t>驗證畫面不採用</w:t>
            </w:r>
            <w:r w:rsidRPr="0057605F">
              <w:rPr>
                <w:rFonts w:hint="eastAsia"/>
              </w:rPr>
              <w:t>[</w:t>
            </w:r>
            <w:r w:rsidRPr="0057605F">
              <w:rPr>
                <w:rFonts w:hint="eastAsia"/>
              </w:rPr>
              <w:t>亂數驗證碼</w:t>
            </w:r>
            <w:r w:rsidRPr="0057605F">
              <w:rPr>
                <w:rFonts w:hint="eastAsia"/>
              </w:rPr>
              <w:t>]</w:t>
            </w:r>
            <w:r w:rsidRPr="0057605F">
              <w:rPr>
                <w:rFonts w:hint="eastAsia"/>
              </w:rPr>
              <w:t>處理欄位</w:t>
            </w:r>
            <w:r>
              <w:rPr>
                <w:rFonts w:hint="eastAsia"/>
              </w:rPr>
              <w:t>。</w:t>
            </w:r>
          </w:p>
          <w:p w:rsidR="007D25B4" w:rsidRPr="00472CFB" w:rsidRDefault="007D25B4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每天需要由主檔取得已失效帳號，將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的使用者帳號進行清除</w:t>
            </w:r>
            <w:r w:rsidRPr="007D25B4">
              <w:rPr>
                <w:rFonts w:hint="eastAsia"/>
                <w:highlight w:val="yellow"/>
              </w:rPr>
              <w:t>[</w:t>
            </w:r>
            <w:r w:rsidRPr="007D25B4">
              <w:rPr>
                <w:rFonts w:hint="eastAsia"/>
                <w:highlight w:val="yellow"/>
              </w:rPr>
              <w:t>課題</w:t>
            </w:r>
            <w:r w:rsidRPr="007D25B4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E7A" w:rsidRDefault="00076E7A">
      <w:r>
        <w:separator/>
      </w:r>
    </w:p>
  </w:endnote>
  <w:endnote w:type="continuationSeparator" w:id="0">
    <w:p w:rsidR="00076E7A" w:rsidRDefault="00076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E6E4A" w:rsidRPr="00BE6E4A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BE6E4A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BE6E4A" w:rsidRPr="00EF1A59">
      <w:rPr>
        <w:rFonts w:eastAsia="｢ﾛ｢・｢ﾞ????"/>
        <w:sz w:val="18"/>
        <w:szCs w:val="18"/>
      </w:rPr>
      <w:fldChar w:fldCharType="separate"/>
    </w:r>
    <w:r w:rsidR="004C65A8">
      <w:rPr>
        <w:rFonts w:eastAsia="｢ﾛ｢・｢ﾞ????"/>
        <w:noProof/>
        <w:sz w:val="18"/>
        <w:szCs w:val="18"/>
      </w:rPr>
      <w:t>1</w:t>
    </w:r>
    <w:r w:rsidR="00BE6E4A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BE6E4A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BE6E4A" w:rsidRPr="00EF1A59">
      <w:rPr>
        <w:rFonts w:eastAsia="｢ﾛ｢・｢ﾞ????"/>
        <w:sz w:val="18"/>
        <w:szCs w:val="18"/>
      </w:rPr>
      <w:fldChar w:fldCharType="separate"/>
    </w:r>
    <w:r w:rsidR="004C65A8">
      <w:rPr>
        <w:rFonts w:eastAsia="｢ﾛ｢・｢ﾞ????"/>
        <w:noProof/>
        <w:sz w:val="18"/>
        <w:szCs w:val="18"/>
      </w:rPr>
      <w:t>3</w:t>
    </w:r>
    <w:r w:rsidR="00BE6E4A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BE6E4A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E7A" w:rsidRDefault="00076E7A">
      <w:r>
        <w:separator/>
      </w:r>
    </w:p>
  </w:footnote>
  <w:footnote w:type="continuationSeparator" w:id="0">
    <w:p w:rsidR="00076E7A" w:rsidRDefault="00076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BE6E4A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＿ＲＡ００６＿ＡＰＦ０００</w:t>
      </w:r>
      <w:r w:rsidR="00014B1F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014B1F" w:rsidRPr="00014B1F">
        <w:rPr>
          <w:rFonts w:hint="eastAsia"/>
          <w:noProof/>
          <w:sz w:val="18"/>
          <w:szCs w:val="18"/>
        </w:rPr>
        <w:t>帳號登入認證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BE6E4A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BE6E4A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82B0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6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7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>
    <w:nsid w:val="1F762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353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2">
    <w:nsid w:val="29B378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D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8">
    <w:nsid w:val="482B6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BA46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4F6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2">
    <w:nsid w:val="6FE57DBC"/>
    <w:multiLevelType w:val="hybridMultilevel"/>
    <w:tmpl w:val="5DA4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7BD561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1"/>
  </w:num>
  <w:num w:numId="2">
    <w:abstractNumId w:val="15"/>
  </w:num>
  <w:num w:numId="3">
    <w:abstractNumId w:val="24"/>
  </w:num>
  <w:num w:numId="4">
    <w:abstractNumId w:val="1"/>
  </w:num>
  <w:num w:numId="5">
    <w:abstractNumId w:val="2"/>
  </w:num>
  <w:num w:numId="6">
    <w:abstractNumId w:val="6"/>
  </w:num>
  <w:num w:numId="7">
    <w:abstractNumId w:val="21"/>
  </w:num>
  <w:num w:numId="8">
    <w:abstractNumId w:val="26"/>
  </w:num>
  <w:num w:numId="9">
    <w:abstractNumId w:val="23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25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4"/>
  </w:num>
  <w:num w:numId="26">
    <w:abstractNumId w:val="20"/>
  </w:num>
  <w:num w:numId="27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1945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E7A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37B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4C6B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E36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0F77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568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0DF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72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4E2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5A8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CC1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35F2E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01C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05F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5328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EA2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479A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433A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25B4"/>
    <w:rsid w:val="007D3309"/>
    <w:rsid w:val="007D3BDA"/>
    <w:rsid w:val="007D41E7"/>
    <w:rsid w:val="007D4E7D"/>
    <w:rsid w:val="007D580F"/>
    <w:rsid w:val="007D6239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198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4A23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AB1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2D62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90F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335E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27E56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65E9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E6E4A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1B68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67D4C"/>
    <w:rsid w:val="00C71BDB"/>
    <w:rsid w:val="00C72AFD"/>
    <w:rsid w:val="00C736B5"/>
    <w:rsid w:val="00C73A26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4A1"/>
    <w:rsid w:val="00C87844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5407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9E3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5B1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C8A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413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4CDE"/>
    <w:rsid w:val="00F65881"/>
    <w:rsid w:val="00F65BFC"/>
    <w:rsid w:val="00F667D5"/>
    <w:rsid w:val="00F66F75"/>
    <w:rsid w:val="00F67BBD"/>
    <w:rsid w:val="00F67C43"/>
    <w:rsid w:val="00F67E26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3832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489</TotalTime>
  <Pages>3</Pages>
  <Words>210</Words>
  <Characters>1198</Characters>
  <Application>Microsoft Office Word</Application>
  <DocSecurity>0</DocSecurity>
  <Lines>9</Lines>
  <Paragraphs>2</Paragraphs>
  <ScaleCrop>false</ScaleCrop>
  <Manager>梁玉璘經理</Manager>
  <Company>統一資訊股份有限公司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22</cp:revision>
  <cp:lastPrinted>2009-04-28T02:07:00Z</cp:lastPrinted>
  <dcterms:created xsi:type="dcterms:W3CDTF">2013-09-06T02:47:00Z</dcterms:created>
  <dcterms:modified xsi:type="dcterms:W3CDTF">2013-09-13T06:06:00Z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