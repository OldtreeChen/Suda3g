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F25859">
              <w:rPr>
                <w:rFonts w:hint="eastAsia"/>
                <w:szCs w:val="24"/>
              </w:rPr>
              <w:t>17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角色帳號設定作業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26DE7">
              <w:rPr>
                <w:rFonts w:ascii="標楷體" w:hAnsi="標楷體" w:hint="eastAsia"/>
                <w:szCs w:val="24"/>
                <w:u w:val="single"/>
              </w:rPr>
              <w:t>5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26DE7">
              <w:rPr>
                <w:rFonts w:hint="eastAsia"/>
                <w:szCs w:val="24"/>
                <w:u w:val="single"/>
              </w:rPr>
              <w:t>2</w:t>
            </w:r>
            <w:r w:rsidR="000C2F00">
              <w:rPr>
                <w:rFonts w:hint="eastAsia"/>
                <w:szCs w:val="24"/>
                <w:u w:val="single"/>
              </w:rPr>
              <w:t>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026DE7">
              <w:rPr>
                <w:rFonts w:hint="eastAsia"/>
                <w:szCs w:val="24"/>
              </w:rPr>
              <w:t>5000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7441D4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72150" cy="4329254"/>
                  <wp:effectExtent l="19050" t="0" r="0" b="0"/>
                  <wp:docPr id="1" name="圖片 0" descr="UI 操作_09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168" cy="43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24525" cy="4293534"/>
                  <wp:effectExtent l="19050" t="0" r="9525" b="0"/>
                  <wp:docPr id="4" name="圖片 1" descr="UI 操作_0906-ad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ad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518" cy="42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  <w:r w:rsidRPr="005A1188">
              <w:rPr>
                <w:noProof/>
              </w:rPr>
              <w:drawing>
                <wp:inline distT="0" distB="0" distL="0" distR="0">
                  <wp:extent cx="5743575" cy="4307823"/>
                  <wp:effectExtent l="19050" t="0" r="9525" b="0"/>
                  <wp:docPr id="5" name="圖片 2" descr="UI 操作_0906-ed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 操作_0906-edit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67" cy="43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400146" w:rsidP="00400146">
            <w:pPr>
              <w:pStyle w:val="M1"/>
              <w:numPr>
                <w:ilvl w:val="0"/>
                <w:numId w:val="0"/>
              </w:numPr>
              <w:jc w:val="center"/>
            </w:pPr>
            <w:r w:rsidRPr="00400146"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</w:t>
            </w:r>
            <w:r>
              <w:rPr>
                <w:rFonts w:hint="eastAsia"/>
              </w:rPr>
              <w:lastRenderedPageBreak/>
              <w:t>何動作。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7C228A" w:rsidRDefault="007C228A" w:rsidP="007C228A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</w:p>
          <w:p w:rsidR="00C8705D" w:rsidRPr="00472CFB" w:rsidRDefault="007C228A" w:rsidP="000C2F00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其餘備份保存</w:t>
            </w:r>
            <w:r w:rsidR="000C2F00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E4F" w:rsidRDefault="00CA0E4F">
      <w:r>
        <w:separator/>
      </w:r>
    </w:p>
  </w:endnote>
  <w:endnote w:type="continuationSeparator" w:id="0">
    <w:p w:rsidR="00CA0E4F" w:rsidRDefault="00CA0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4EAA" w:rsidRPr="00FE4EAA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E4EA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E4EAA" w:rsidRPr="00EF1A59">
      <w:rPr>
        <w:rFonts w:eastAsia="｢ﾛ｢・｢ﾞ????"/>
        <w:sz w:val="18"/>
        <w:szCs w:val="18"/>
      </w:rPr>
      <w:fldChar w:fldCharType="separate"/>
    </w:r>
    <w:r w:rsidR="00E4219B">
      <w:rPr>
        <w:rFonts w:eastAsia="｢ﾛ｢・｢ﾞ????"/>
        <w:noProof/>
        <w:sz w:val="18"/>
        <w:szCs w:val="18"/>
      </w:rPr>
      <w:t>1</w:t>
    </w:r>
    <w:r w:rsidR="00FE4EA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E4EAA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E4EAA" w:rsidRPr="00EF1A59">
      <w:rPr>
        <w:rFonts w:eastAsia="｢ﾛ｢・｢ﾞ????"/>
        <w:sz w:val="18"/>
        <w:szCs w:val="18"/>
      </w:rPr>
      <w:fldChar w:fldCharType="separate"/>
    </w:r>
    <w:r w:rsidR="00E4219B">
      <w:rPr>
        <w:rFonts w:eastAsia="｢ﾛ｢・｢ﾞ????"/>
        <w:noProof/>
        <w:sz w:val="18"/>
        <w:szCs w:val="18"/>
      </w:rPr>
      <w:t>5</w:t>
    </w:r>
    <w:r w:rsidR="00FE4EAA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E4EAA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E4F" w:rsidRDefault="00CA0E4F">
      <w:r>
        <w:separator/>
      </w:r>
    </w:p>
  </w:footnote>
  <w:footnote w:type="continuationSeparator" w:id="0">
    <w:p w:rsidR="00CA0E4F" w:rsidRDefault="00CA0E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E4EAA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C1185D">
        <w:rPr>
          <w:rFonts w:hint="eastAsia"/>
          <w:noProof/>
          <w:sz w:val="18"/>
          <w:szCs w:val="18"/>
        </w:rPr>
        <w:t>帳號</w:t>
      </w:r>
      <w:r w:rsidR="00E4219B">
        <w:rPr>
          <w:rFonts w:hint="eastAsia"/>
          <w:noProof/>
          <w:sz w:val="18"/>
          <w:szCs w:val="18"/>
        </w:rPr>
        <w:t>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E4EAA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E4EAA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560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30</TotalTime>
  <Pages>5</Pages>
  <Words>321</Words>
  <Characters>1833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</cp:revision>
  <cp:lastPrinted>2009-04-28T02:07:00Z</cp:lastPrinted>
  <dcterms:created xsi:type="dcterms:W3CDTF">2013-09-17T01:35:00Z</dcterms:created>
  <dcterms:modified xsi:type="dcterms:W3CDTF">2013-09-17T02:18:00Z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