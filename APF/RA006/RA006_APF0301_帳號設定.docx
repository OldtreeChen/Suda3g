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371203">
              <w:rPr>
                <w:rFonts w:hint="eastAsia"/>
                <w:szCs w:val="24"/>
              </w:rPr>
              <w:t>30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371203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帳號設定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2A53DF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2A53DF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704321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2A53DF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2A53DF" w:rsidRPr="00472CFB" w:rsidRDefault="002A53DF" w:rsidP="00704321">
            <w:pPr>
              <w:rPr>
                <w:szCs w:val="24"/>
                <w:u w:val="single"/>
              </w:rPr>
            </w:pPr>
            <w:r w:rsidRPr="002A53DF">
              <w:rPr>
                <w:rFonts w:hint="eastAsia"/>
                <w:szCs w:val="24"/>
                <w:u w:val="single"/>
              </w:rPr>
              <w:t>concurrent</w:t>
            </w:r>
            <w:r w:rsidRPr="002A53DF">
              <w:rPr>
                <w:rFonts w:hint="eastAsia"/>
                <w:szCs w:val="24"/>
                <w:u w:val="single"/>
              </w:rPr>
              <w:t>數</w:t>
            </w:r>
            <w:r w:rsidRPr="002A53DF">
              <w:rPr>
                <w:rFonts w:hint="eastAsia"/>
                <w:szCs w:val="24"/>
                <w:u w:val="single"/>
              </w:rPr>
              <w:t xml:space="preserve"> </w:t>
            </w:r>
            <w:r w:rsidR="00704321">
              <w:rPr>
                <w:rFonts w:hint="eastAsia"/>
                <w:szCs w:val="24"/>
                <w:u w:val="single"/>
              </w:rPr>
              <w:t>1500</w:t>
            </w:r>
            <w:r w:rsidRPr="002A53DF">
              <w:rPr>
                <w:rFonts w:hint="eastAsia"/>
                <w:szCs w:val="24"/>
                <w:u w:val="single"/>
              </w:rPr>
              <w:t>人</w:t>
            </w:r>
            <w:r w:rsidRPr="002A53DF">
              <w:rPr>
                <w:rFonts w:hint="eastAsia"/>
                <w:szCs w:val="24"/>
                <w:u w:val="single"/>
              </w:rPr>
              <w:t xml:space="preserve"> - </w:t>
            </w:r>
            <w:r w:rsidR="00371203">
              <w:rPr>
                <w:rFonts w:hint="eastAsia"/>
                <w:szCs w:val="24"/>
                <w:u w:val="single"/>
              </w:rPr>
              <w:t>3</w:t>
            </w:r>
            <w:r w:rsidRPr="002A53DF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704321" w:rsidP="00E677B8">
            <w:pPr>
              <w:rPr>
                <w:szCs w:val="24"/>
              </w:rPr>
            </w:pPr>
            <w:r w:rsidRPr="00704321">
              <w:rPr>
                <w:rFonts w:hint="eastAsia"/>
                <w:szCs w:val="24"/>
              </w:rPr>
              <w:t>每</w:t>
            </w:r>
            <w:r w:rsidR="00371203">
              <w:rPr>
                <w:rFonts w:hint="eastAsia"/>
                <w:szCs w:val="24"/>
              </w:rPr>
              <w:t>年</w:t>
            </w:r>
            <w:r w:rsidRPr="00704321">
              <w:rPr>
                <w:rFonts w:hint="eastAsia"/>
                <w:szCs w:val="24"/>
              </w:rPr>
              <w:t>預計</w:t>
            </w:r>
            <w:r w:rsidR="00371203">
              <w:rPr>
                <w:rFonts w:hint="eastAsia"/>
                <w:szCs w:val="24"/>
              </w:rPr>
              <w:t>42</w:t>
            </w:r>
            <w:r w:rsidRPr="00704321">
              <w:rPr>
                <w:rFonts w:hint="eastAsia"/>
                <w:szCs w:val="24"/>
              </w:rPr>
              <w:t>000</w:t>
            </w:r>
            <w:r w:rsidRPr="00704321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55E" w:rsidRDefault="002B7DEA" w:rsidP="00253967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2B7DEA">
              <w:rPr>
                <w:rFonts w:hint="eastAsia"/>
                <w:szCs w:val="24"/>
              </w:rPr>
              <w:t>個人密碼維護</w:t>
            </w:r>
            <w:r>
              <w:rPr>
                <w:rFonts w:hint="eastAsia"/>
                <w:szCs w:val="24"/>
              </w:rPr>
              <w:t>。</w:t>
            </w:r>
          </w:p>
          <w:p w:rsidR="00253967" w:rsidRPr="00C4155E" w:rsidRDefault="00253967" w:rsidP="00253967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自訂密碼提示。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Default="002B7DEA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登入時需輸入密碼</w:t>
            </w:r>
            <w:r w:rsidR="00253967">
              <w:rPr>
                <w:rFonts w:hint="eastAsia"/>
                <w:szCs w:val="24"/>
              </w:rPr>
              <w:t>驗證。</w:t>
            </w:r>
          </w:p>
          <w:p w:rsidR="00253967" w:rsidRPr="0009610C" w:rsidRDefault="00AE5501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登入時，按下密碼提示時顯示</w:t>
            </w:r>
            <w:r w:rsidR="00253967">
              <w:rPr>
                <w:rFonts w:hint="eastAsia"/>
                <w:szCs w:val="24"/>
              </w:rPr>
              <w:t>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2B7DEA" w:rsidP="00E677B8">
            <w:pPr>
              <w:rPr>
                <w:szCs w:val="24"/>
              </w:rPr>
            </w:pPr>
            <w:r w:rsidRPr="002B7DEA">
              <w:rPr>
                <w:rFonts w:hint="eastAsia"/>
                <w:szCs w:val="24"/>
              </w:rPr>
              <w:t>全公司使用者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253967" w:rsidP="002D269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使用者由功能清單點選帳號設定時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18F" w:rsidRPr="0023018F" w:rsidRDefault="00A1285B" w:rsidP="00A1285B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1A16BF" w:rsidRPr="001A16BF" w:rsidRDefault="001A16BF" w:rsidP="001A16BF">
            <w:pPr>
              <w:rPr>
                <w:szCs w:val="24"/>
              </w:rPr>
            </w:pPr>
            <w:r w:rsidRPr="001A16BF">
              <w:rPr>
                <w:rFonts w:hint="eastAsia"/>
                <w:szCs w:val="24"/>
              </w:rPr>
              <w:t>密碼維護</w:t>
            </w:r>
          </w:p>
          <w:p w:rsidR="001A16BF" w:rsidRPr="001A16BF" w:rsidRDefault="001A16BF" w:rsidP="001A16BF">
            <w:pPr>
              <w:rPr>
                <w:szCs w:val="24"/>
              </w:rPr>
            </w:pPr>
            <w:r w:rsidRPr="001A16BF">
              <w:rPr>
                <w:rFonts w:hint="eastAsia"/>
                <w:szCs w:val="24"/>
              </w:rPr>
              <w:t>1.</w:t>
            </w:r>
            <w:r w:rsidRPr="001A16BF">
              <w:rPr>
                <w:rFonts w:hint="eastAsia"/>
                <w:szCs w:val="24"/>
              </w:rPr>
              <w:t>使用者輸入欲變更的密碼，系統檢核密碼強度</w:t>
            </w:r>
          </w:p>
          <w:p w:rsidR="00F36EE8" w:rsidRPr="001C172B" w:rsidRDefault="001A16BF" w:rsidP="001A16BF">
            <w:pPr>
              <w:rPr>
                <w:szCs w:val="24"/>
              </w:rPr>
            </w:pPr>
            <w:r w:rsidRPr="001A16BF">
              <w:rPr>
                <w:rFonts w:hint="eastAsia"/>
                <w:szCs w:val="24"/>
              </w:rPr>
              <w:t>2.</w:t>
            </w:r>
            <w:r w:rsidRPr="001A16BF">
              <w:rPr>
                <w:rFonts w:hint="eastAsia"/>
                <w:szCs w:val="24"/>
              </w:rPr>
              <w:t>使用者輸入密碼提示資訊，系統檢核不得與密碼相同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6BF" w:rsidRDefault="001A16BF" w:rsidP="001A16BF">
            <w:pPr>
              <w:jc w:val="center"/>
            </w:pPr>
          </w:p>
          <w:p w:rsidR="00F36EE8" w:rsidRDefault="001A16BF" w:rsidP="001A16B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76925" cy="4407838"/>
                  <wp:effectExtent l="19050" t="0" r="9525" b="0"/>
                  <wp:docPr id="1" name="圖片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998" cy="441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BE5" w:rsidRDefault="0029740F" w:rsidP="0029740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063958" w:rsidRDefault="00063958" w:rsidP="0029740F">
            <w:pPr>
              <w:jc w:val="center"/>
            </w:pPr>
          </w:p>
          <w:p w:rsidR="00063958" w:rsidRDefault="00063958" w:rsidP="0029740F">
            <w:pPr>
              <w:jc w:val="center"/>
            </w:pPr>
          </w:p>
          <w:p w:rsidR="00063958" w:rsidRDefault="00063958" w:rsidP="0029740F">
            <w:pPr>
              <w:jc w:val="center"/>
            </w:pPr>
          </w:p>
          <w:p w:rsidR="00C36EC7" w:rsidRDefault="00C36EC7" w:rsidP="00C36EC7">
            <w:r>
              <w:rPr>
                <w:rFonts w:hint="eastAsia"/>
              </w:rPr>
              <w:lastRenderedPageBreak/>
              <w:t>畫面說明</w:t>
            </w:r>
          </w:p>
          <w:p w:rsidR="00A94BE5" w:rsidRDefault="007C7EC0" w:rsidP="00C36EC7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密碼變更</w:t>
            </w:r>
          </w:p>
          <w:p w:rsidR="00A94BE5" w:rsidRDefault="007C7EC0" w:rsidP="00A94BE5">
            <w:pPr>
              <w:pStyle w:val="aa"/>
              <w:numPr>
                <w:ilvl w:val="1"/>
                <w:numId w:val="27"/>
              </w:numPr>
              <w:ind w:leftChars="0"/>
            </w:pPr>
            <w:r w:rsidRPr="007C7EC0">
              <w:rPr>
                <w:rFonts w:hint="eastAsia"/>
                <w:bdr w:val="single" w:sz="4" w:space="0" w:color="auto"/>
              </w:rPr>
              <w:t>舊密碼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確認密碼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密碼提示</w:t>
            </w:r>
            <w:r>
              <w:rPr>
                <w:rFonts w:hint="eastAsia"/>
              </w:rPr>
              <w:t>為字串欄位</w:t>
            </w:r>
            <w:r w:rsidR="00C36EC7">
              <w:rPr>
                <w:rFonts w:hint="eastAsia"/>
              </w:rPr>
              <w:t>。</w:t>
            </w:r>
          </w:p>
          <w:p w:rsidR="00E006F0" w:rsidRDefault="00AD032C" w:rsidP="00E006F0">
            <w:pPr>
              <w:pStyle w:val="aa"/>
              <w:numPr>
                <w:ilvl w:val="1"/>
                <w:numId w:val="27"/>
              </w:numPr>
              <w:ind w:leftChars="0"/>
            </w:pPr>
            <w:r w:rsidRPr="007C7EC0">
              <w:rPr>
                <w:rFonts w:hint="eastAsia"/>
                <w:bdr w:val="single" w:sz="4" w:space="0" w:color="auto"/>
              </w:rPr>
              <w:t>舊密碼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確認密碼</w:t>
            </w:r>
            <w:r w:rsidRPr="005A1188">
              <w:rPr>
                <w:rFonts w:hint="eastAsia"/>
              </w:rPr>
              <w:t>為</w:t>
            </w:r>
            <w:r>
              <w:rPr>
                <w:rFonts w:hint="eastAsia"/>
              </w:rPr>
              <w:t>必填欄位，</w:t>
            </w:r>
            <w:r w:rsidRPr="00AD032C">
              <w:rPr>
                <w:rFonts w:hint="eastAsia"/>
                <w:bdr w:val="single" w:sz="4" w:space="0" w:color="auto"/>
              </w:rPr>
              <w:t>舊密碼</w:t>
            </w:r>
            <w:r>
              <w:rPr>
                <w:rFonts w:hint="eastAsia"/>
              </w:rPr>
              <w:t>與</w:t>
            </w:r>
            <w:r w:rsidRPr="00AD032C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不得相同，</w:t>
            </w:r>
            <w:r w:rsidRPr="00AD032C">
              <w:rPr>
                <w:rFonts w:hint="eastAsia"/>
                <w:bdr w:val="single" w:sz="4" w:space="0" w:color="auto"/>
              </w:rPr>
              <w:t>確認密碼</w:t>
            </w:r>
            <w:r>
              <w:rPr>
                <w:rFonts w:hint="eastAsia"/>
              </w:rPr>
              <w:t>必須與</w:t>
            </w:r>
            <w:r w:rsidRPr="00AD032C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相同。</w:t>
            </w:r>
          </w:p>
          <w:p w:rsidR="00982725" w:rsidRPr="00472CFB" w:rsidRDefault="00982725" w:rsidP="00982725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501" w:rsidRDefault="00AE5501" w:rsidP="00AE5501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AE5501" w:rsidRPr="00AE5501" w:rsidRDefault="00AE5501" w:rsidP="00AE5501">
            <w:pPr>
              <w:pStyle w:val="M1"/>
              <w:numPr>
                <w:ilvl w:val="0"/>
                <w:numId w:val="37"/>
              </w:numPr>
            </w:pPr>
            <w:r>
              <w:rPr>
                <w:rFonts w:ascii="標楷體" w:hAnsi="標楷體" w:hint="eastAsia"/>
                <w:szCs w:val="24"/>
              </w:rPr>
              <w:t>帳號欄位說明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AE5501" w:rsidRPr="00C57682" w:rsidTr="002F2ADE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AE5501" w:rsidRPr="00C57682" w:rsidTr="002F2ADE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PK，</w:t>
                  </w:r>
                  <w:r w:rsidRPr="00AE5501">
                    <w:rPr>
                      <w:rFonts w:ascii="標楷體" w:hAnsi="標楷體" w:hint="eastAsia"/>
                      <w:szCs w:val="24"/>
                    </w:rPr>
                    <w:t>APF為流水號，子系統非自動增長</w:t>
                  </w:r>
                  <w:r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</w:tc>
            </w:tr>
            <w:tr w:rsidR="00AE5501" w:rsidRPr="00C57682" w:rsidTr="002F2ADE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舊密碼</w:t>
                  </w:r>
                </w:p>
              </w:tc>
              <w:tc>
                <w:tcPr>
                  <w:tcW w:w="708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AE5501" w:rsidRPr="00C57682" w:rsidTr="002F2ADE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新密碼</w:t>
                  </w:r>
                </w:p>
              </w:tc>
              <w:tc>
                <w:tcPr>
                  <w:tcW w:w="708" w:type="dxa"/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AE5501" w:rsidRDefault="00AE5501" w:rsidP="00483651">
                  <w:pPr>
                    <w:pStyle w:val="3TEXT"/>
                    <w:widowControl w:val="0"/>
                    <w:numPr>
                      <w:ilvl w:val="0"/>
                      <w:numId w:val="38"/>
                    </w:numPr>
                    <w:spacing w:line="200" w:lineRule="atLeast"/>
                    <w:ind w:left="284" w:hanging="284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不可與</w:t>
                  </w:r>
                  <w:r w:rsidR="00483651">
                    <w:rPr>
                      <w:rFonts w:ascii="標楷體" w:hAnsi="標楷體" w:hint="eastAsia"/>
                      <w:szCs w:val="24"/>
                    </w:rPr>
                    <w:t>前一次的</w:t>
                  </w:r>
                  <w:r>
                    <w:rPr>
                      <w:rFonts w:ascii="標楷體" w:hAnsi="標楷體" w:hint="eastAsia"/>
                      <w:szCs w:val="24"/>
                    </w:rPr>
                    <w:t>舊密碼相同。</w:t>
                  </w:r>
                </w:p>
                <w:p w:rsidR="00483651" w:rsidRDefault="00483651" w:rsidP="00483651">
                  <w:pPr>
                    <w:pStyle w:val="3TEXT"/>
                    <w:widowControl w:val="0"/>
                    <w:numPr>
                      <w:ilvl w:val="0"/>
                      <w:numId w:val="38"/>
                    </w:numPr>
                    <w:spacing w:line="200" w:lineRule="atLeast"/>
                    <w:ind w:left="284" w:hanging="284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必須</w:t>
                  </w:r>
                  <w:r w:rsidRPr="00483651">
                    <w:rPr>
                      <w:rFonts w:ascii="標楷體" w:hAnsi="標楷體" w:hint="eastAsia"/>
                      <w:szCs w:val="24"/>
                    </w:rPr>
                    <w:t>英數夾雜</w:t>
                  </w:r>
                  <w:r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  <w:p w:rsidR="00483651" w:rsidRDefault="00483651" w:rsidP="00483651">
                  <w:pPr>
                    <w:pStyle w:val="3TEXT"/>
                    <w:widowControl w:val="0"/>
                    <w:numPr>
                      <w:ilvl w:val="0"/>
                      <w:numId w:val="38"/>
                    </w:numPr>
                    <w:spacing w:line="200" w:lineRule="atLeast"/>
                    <w:ind w:left="284" w:hanging="284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長度</w:t>
                  </w:r>
                  <w:r w:rsidRPr="00483651">
                    <w:rPr>
                      <w:rFonts w:ascii="標楷體" w:hAnsi="標楷體" w:hint="eastAsia"/>
                      <w:szCs w:val="24"/>
                    </w:rPr>
                    <w:t>不得小於8碼</w:t>
                  </w:r>
                  <w:r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</w:tc>
            </w:tr>
            <w:tr w:rsidR="00AE5501" w:rsidRPr="00C57682" w:rsidTr="002F2ADE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確認密碼</w:t>
                  </w:r>
                </w:p>
              </w:tc>
              <w:tc>
                <w:tcPr>
                  <w:tcW w:w="708" w:type="dxa"/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必須與新密碼相同。</w:t>
                  </w:r>
                </w:p>
              </w:tc>
            </w:tr>
            <w:tr w:rsidR="00AE5501" w:rsidRPr="00C57682" w:rsidTr="002F2ADE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密碼提示</w:t>
                  </w:r>
                </w:p>
              </w:tc>
              <w:tc>
                <w:tcPr>
                  <w:tcW w:w="708" w:type="dxa"/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AE5501" w:rsidRDefault="007974DC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不可與新密碼相同，</w:t>
                  </w:r>
                  <w:r w:rsidR="00AE5501">
                    <w:rPr>
                      <w:rFonts w:ascii="標楷體" w:hAnsi="標楷體" w:hint="eastAsia"/>
                      <w:szCs w:val="24"/>
                    </w:rPr>
                    <w:t>登入時，按下密碼提示時顯示。</w:t>
                  </w:r>
                </w:p>
              </w:tc>
            </w:tr>
          </w:tbl>
          <w:p w:rsidR="00AE5501" w:rsidRPr="00AE5501" w:rsidRDefault="00AE5501" w:rsidP="00AE5501">
            <w:pPr>
              <w:pStyle w:val="M1"/>
              <w:numPr>
                <w:ilvl w:val="0"/>
                <w:numId w:val="0"/>
              </w:numPr>
            </w:pPr>
          </w:p>
          <w:p w:rsidR="00857874" w:rsidRDefault="00982725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982725" w:rsidRDefault="00982725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982725">
              <w:t>Core_User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590550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82541" w:rsidRDefault="00882541" w:rsidP="00982725">
            <w:pPr>
              <w:pStyle w:val="M1"/>
              <w:numPr>
                <w:ilvl w:val="0"/>
                <w:numId w:val="31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Pr="00435B82" w:rsidRDefault="00063958" w:rsidP="00882541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BD0" w:rsidRDefault="00A72BD0" w:rsidP="00A72BD0">
            <w:pPr>
              <w:pStyle w:val="N1"/>
              <w:numPr>
                <w:ilvl w:val="0"/>
                <w:numId w:val="40"/>
              </w:numPr>
            </w:pPr>
            <w:r>
              <w:rPr>
                <w:rFonts w:hint="eastAsia"/>
              </w:rPr>
              <w:t>使用者選取使用者管理模組，選擇帳號設定功能。</w:t>
            </w:r>
          </w:p>
          <w:p w:rsidR="00C83716" w:rsidRDefault="00A72BD0" w:rsidP="00A72BD0">
            <w:pPr>
              <w:pStyle w:val="N1"/>
              <w:numPr>
                <w:ilvl w:val="0"/>
                <w:numId w:val="40"/>
              </w:numPr>
            </w:pPr>
            <w:r>
              <w:rPr>
                <w:rFonts w:hint="eastAsia"/>
              </w:rPr>
              <w:t>帳號設定</w:t>
            </w:r>
          </w:p>
          <w:p w:rsidR="00A72BD0" w:rsidRDefault="00A72BD0" w:rsidP="00A72BD0">
            <w:pPr>
              <w:pStyle w:val="N1"/>
              <w:numPr>
                <w:ilvl w:val="1"/>
                <w:numId w:val="40"/>
              </w:numPr>
            </w:pPr>
            <w:r>
              <w:rPr>
                <w:rFonts w:hint="eastAsia"/>
              </w:rPr>
              <w:t>使用者輸入</w:t>
            </w:r>
            <w:r w:rsidRPr="007C7EC0">
              <w:rPr>
                <w:rFonts w:hint="eastAsia"/>
                <w:bdr w:val="single" w:sz="4" w:space="0" w:color="auto"/>
              </w:rPr>
              <w:t>舊密碼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確認密碼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密碼提示</w:t>
            </w:r>
            <w:r w:rsidRPr="00A72BD0">
              <w:rPr>
                <w:rFonts w:hint="eastAsia"/>
              </w:rPr>
              <w:t>。</w:t>
            </w:r>
          </w:p>
          <w:p w:rsidR="00463D9F" w:rsidRDefault="00463D9F" w:rsidP="00A72BD0">
            <w:pPr>
              <w:pStyle w:val="N1"/>
              <w:numPr>
                <w:ilvl w:val="1"/>
                <w:numId w:val="40"/>
              </w:numPr>
            </w:pPr>
            <w:r w:rsidRPr="00463D9F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欄位不得與</w:t>
            </w:r>
            <w:r w:rsidRPr="00463D9F">
              <w:rPr>
                <w:rFonts w:hint="eastAsia"/>
                <w:bdr w:val="single" w:sz="4" w:space="0" w:color="auto"/>
              </w:rPr>
              <w:t>舊密碼</w:t>
            </w:r>
            <w:r>
              <w:rPr>
                <w:rFonts w:hint="eastAsia"/>
              </w:rPr>
              <w:t>欄位相同，</w:t>
            </w:r>
            <w:r w:rsidRPr="00463D9F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欄位必須英數夾雜，且長度不得小於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碼。</w:t>
            </w:r>
          </w:p>
          <w:p w:rsidR="00463D9F" w:rsidRDefault="00463D9F" w:rsidP="00A72BD0">
            <w:pPr>
              <w:pStyle w:val="N1"/>
              <w:numPr>
                <w:ilvl w:val="1"/>
                <w:numId w:val="40"/>
              </w:numPr>
            </w:pPr>
            <w:r w:rsidRPr="00463D9F">
              <w:rPr>
                <w:rFonts w:hint="eastAsia"/>
                <w:bdr w:val="single" w:sz="4" w:space="0" w:color="auto"/>
              </w:rPr>
              <w:t>確認密碼</w:t>
            </w:r>
            <w:r>
              <w:rPr>
                <w:rFonts w:hint="eastAsia"/>
              </w:rPr>
              <w:t>欄位必須與新密碼相同。</w:t>
            </w:r>
          </w:p>
          <w:p w:rsidR="00463D9F" w:rsidRDefault="00463D9F" w:rsidP="00A72BD0">
            <w:pPr>
              <w:pStyle w:val="N1"/>
              <w:numPr>
                <w:ilvl w:val="1"/>
                <w:numId w:val="40"/>
              </w:numPr>
            </w:pPr>
            <w:r w:rsidRPr="00463D9F">
              <w:rPr>
                <w:rFonts w:hint="eastAsia"/>
                <w:bdr w:val="single" w:sz="4" w:space="0" w:color="auto"/>
              </w:rPr>
              <w:t>密碼提示</w:t>
            </w:r>
            <w:r>
              <w:rPr>
                <w:rFonts w:hint="eastAsia"/>
              </w:rPr>
              <w:t>欄位不得與</w:t>
            </w:r>
            <w:r w:rsidRPr="00463D9F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欄位相同。</w:t>
            </w:r>
          </w:p>
          <w:p w:rsidR="00A72BD0" w:rsidRPr="00435B82" w:rsidRDefault="00A72BD0" w:rsidP="00A72BD0">
            <w:pPr>
              <w:pStyle w:val="N1"/>
              <w:numPr>
                <w:ilvl w:val="1"/>
                <w:numId w:val="4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按鈕，系統回應新增成功訊息。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1BF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B43966" w:rsidRDefault="00492BA8" w:rsidP="00492BA8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帳號設定</w:t>
            </w:r>
          </w:p>
          <w:p w:rsidR="00492BA8" w:rsidRDefault="00492BA8" w:rsidP="00492BA8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246B94" w:rsidRDefault="00246B94" w:rsidP="00246B94">
            <w:pPr>
              <w:pStyle w:val="aa"/>
              <w:ind w:leftChars="0" w:left="425"/>
            </w:pPr>
          </w:p>
          <w:p w:rsidR="00246B94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2A53DF" w:rsidRDefault="008A473D" w:rsidP="007206A2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帳號設定</w:t>
            </w:r>
            <w:r w:rsidR="00492BA8">
              <w:rPr>
                <w:rFonts w:hint="eastAsia"/>
              </w:rPr>
              <w:t>畫面異常顯示</w:t>
            </w:r>
            <w:r w:rsidR="00492BA8">
              <w:rPr>
                <w:rFonts w:hint="eastAsia"/>
              </w:rPr>
              <w:t>[</w:t>
            </w:r>
            <w:r w:rsidR="00492BA8">
              <w:rPr>
                <w:rFonts w:hint="eastAsia"/>
              </w:rPr>
              <w:t>系統忙碌中</w:t>
            </w:r>
            <w:r w:rsidR="00492BA8">
              <w:rPr>
                <w:rFonts w:hint="eastAsia"/>
              </w:rPr>
              <w:t>]</w:t>
            </w:r>
            <w:r w:rsidR="00492BA8">
              <w:rPr>
                <w:rFonts w:hint="eastAsia"/>
              </w:rPr>
              <w:t>訊息，系統</w:t>
            </w:r>
            <w:r w:rsidR="00492BA8">
              <w:rPr>
                <w:rFonts w:hint="eastAsia"/>
              </w:rPr>
              <w:t>Log(</w:t>
            </w:r>
            <w:r w:rsidR="00492BA8">
              <w:rPr>
                <w:rFonts w:hint="eastAsia"/>
              </w:rPr>
              <w:t>文字檔</w:t>
            </w:r>
            <w:r w:rsidR="00492BA8">
              <w:rPr>
                <w:rFonts w:hint="eastAsia"/>
              </w:rPr>
              <w:t>)</w:t>
            </w:r>
            <w:r w:rsidR="00492BA8">
              <w:rPr>
                <w:rFonts w:hint="eastAsia"/>
              </w:rPr>
              <w:t>紀錄異常原因</w:t>
            </w:r>
            <w:r w:rsidR="00492BA8">
              <w:rPr>
                <w:rFonts w:hint="eastAsia"/>
              </w:rPr>
              <w:t>(</w:t>
            </w:r>
            <w:r w:rsidR="00492BA8">
              <w:rPr>
                <w:rFonts w:hint="eastAsia"/>
              </w:rPr>
              <w:t>可能為</w:t>
            </w:r>
            <w:r w:rsidR="00492BA8">
              <w:rPr>
                <w:rFonts w:hint="eastAsia"/>
              </w:rPr>
              <w:t>DB</w:t>
            </w:r>
            <w:r w:rsidR="00492BA8">
              <w:rPr>
                <w:rFonts w:hint="eastAsia"/>
              </w:rPr>
              <w:t>問題</w:t>
            </w:r>
            <w:r w:rsidR="00492BA8">
              <w:rPr>
                <w:rFonts w:hint="eastAsia"/>
              </w:rPr>
              <w:t>)</w:t>
            </w:r>
            <w:r w:rsidR="00492BA8">
              <w:rPr>
                <w:rFonts w:hint="eastAsia"/>
              </w:rPr>
              <w:t>。</w:t>
            </w:r>
          </w:p>
          <w:p w:rsidR="007206A2" w:rsidRDefault="007206A2" w:rsidP="007206A2">
            <w:pPr>
              <w:pStyle w:val="aa"/>
              <w:ind w:leftChars="0" w:left="0"/>
            </w:pPr>
          </w:p>
          <w:p w:rsidR="00882541" w:rsidRDefault="00882541" w:rsidP="007206A2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882541" w:rsidRDefault="008A473D" w:rsidP="00882541">
            <w:pPr>
              <w:pStyle w:val="aa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帳號設定</w:t>
            </w:r>
            <w:r w:rsidR="00882541" w:rsidRPr="00882541">
              <w:rPr>
                <w:rFonts w:hint="eastAsia"/>
              </w:rPr>
              <w:t xml:space="preserve">Log </w:t>
            </w:r>
            <w:r w:rsidR="00882541" w:rsidRPr="00882541">
              <w:rPr>
                <w:rFonts w:hint="eastAsia"/>
              </w:rPr>
              <w:t>紀錄</w:t>
            </w:r>
          </w:p>
          <w:p w:rsidR="008714B2" w:rsidRDefault="00492BA8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492BA8">
              <w:rPr>
                <w:rFonts w:hint="eastAsia"/>
              </w:rPr>
              <w:t>系統紀錄更新</w:t>
            </w:r>
            <w:r w:rsidRPr="00492BA8">
              <w:rPr>
                <w:rFonts w:hint="eastAsia"/>
              </w:rPr>
              <w:t>Log(DB)</w:t>
            </w:r>
            <w:r w:rsidR="008A473D">
              <w:rPr>
                <w:rFonts w:hint="eastAsia"/>
              </w:rPr>
              <w:t>。</w:t>
            </w:r>
          </w:p>
          <w:p w:rsidR="00C7395E" w:rsidRPr="007206A2" w:rsidRDefault="00C7395E" w:rsidP="00C7395E">
            <w:pPr>
              <w:pStyle w:val="aa"/>
              <w:ind w:leftChars="0" w:left="0"/>
            </w:pPr>
          </w:p>
          <w:p w:rsidR="00246B94" w:rsidRDefault="00671914" w:rsidP="006A14FF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8806CA" w:rsidRPr="00472CFB" w:rsidRDefault="008A473D" w:rsidP="008806CA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密碼提示</w:t>
            </w:r>
            <w:r w:rsidRPr="008A473D">
              <w:rPr>
                <w:rFonts w:hint="eastAsia"/>
              </w:rPr>
              <w:t>有資安風險，已請速達提出宣導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勿將密碼提示設定為密碼，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將數字密碼打成中文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D5C" w:rsidRDefault="00550D5C">
      <w:r>
        <w:separator/>
      </w:r>
    </w:p>
  </w:endnote>
  <w:endnote w:type="continuationSeparator" w:id="0">
    <w:p w:rsidR="00550D5C" w:rsidRDefault="00550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EF1A59" w:rsidRDefault="00BA2E6F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2861" w:rsidRPr="00362861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Pr="00EF1A59">
      <w:rPr>
        <w:rFonts w:hint="eastAsia"/>
        <w:sz w:val="18"/>
        <w:szCs w:val="18"/>
      </w:rPr>
      <w:t>PIC C</w:t>
    </w:r>
    <w:r w:rsidRPr="00EF1A59">
      <w:rPr>
        <w:sz w:val="18"/>
        <w:szCs w:val="18"/>
      </w:rPr>
      <w:t>onfidential</w:t>
    </w:r>
    <w:r w:rsidRPr="00EF1A59">
      <w:rPr>
        <w:rFonts w:eastAsia="｢ﾛ｢・｢ﾞ????"/>
        <w:sz w:val="18"/>
        <w:szCs w:val="18"/>
      </w:rPr>
      <w:t xml:space="preserve">           </w:t>
    </w:r>
    <w:r w:rsidRPr="00EF1A59">
      <w:rPr>
        <w:rFonts w:eastAsia="新細明體" w:hint="eastAsia"/>
        <w:sz w:val="18"/>
        <w:szCs w:val="18"/>
      </w:rPr>
      <w:t xml:space="preserve">                          </w:t>
    </w:r>
    <w:r>
      <w:rPr>
        <w:rFonts w:eastAsia="新細明體" w:hint="eastAsia"/>
        <w:sz w:val="18"/>
        <w:szCs w:val="18"/>
      </w:rPr>
      <w:t xml:space="preserve">               </w:t>
    </w:r>
    <w:r w:rsidRPr="00EF1A59">
      <w:rPr>
        <w:rFonts w:eastAsia="新細明體" w:hint="eastAsia"/>
        <w:sz w:val="18"/>
        <w:szCs w:val="18"/>
      </w:rPr>
      <w:t xml:space="preserve">      </w:t>
    </w:r>
    <w:r w:rsidRPr="00EF1A59">
      <w:rPr>
        <w:rFonts w:eastAsia="｢ﾛ｢・｢ﾞ????"/>
        <w:sz w:val="18"/>
        <w:szCs w:val="18"/>
      </w:rPr>
      <w:t xml:space="preserve"> Page </w:t>
    </w:r>
    <w:r w:rsidR="00362861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PAGE </w:instrText>
    </w:r>
    <w:r w:rsidR="00362861" w:rsidRPr="00EF1A59">
      <w:rPr>
        <w:rFonts w:eastAsia="｢ﾛ｢・｢ﾞ????"/>
        <w:sz w:val="18"/>
        <w:szCs w:val="18"/>
      </w:rPr>
      <w:fldChar w:fldCharType="separate"/>
    </w:r>
    <w:r w:rsidR="00A1285B">
      <w:rPr>
        <w:rFonts w:eastAsia="｢ﾛ｢・｢ﾞ????"/>
        <w:noProof/>
        <w:sz w:val="18"/>
        <w:szCs w:val="18"/>
      </w:rPr>
      <w:t>1</w:t>
    </w:r>
    <w:r w:rsidR="00362861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｢ﾛ｢・｢ﾞ????"/>
        <w:sz w:val="18"/>
        <w:szCs w:val="18"/>
      </w:rPr>
      <w:t xml:space="preserve"> of </w:t>
    </w:r>
    <w:r w:rsidR="00362861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NUMPAGES </w:instrText>
    </w:r>
    <w:r w:rsidR="00362861" w:rsidRPr="00EF1A59">
      <w:rPr>
        <w:rFonts w:eastAsia="｢ﾛ｢・｢ﾞ????"/>
        <w:sz w:val="18"/>
        <w:szCs w:val="18"/>
      </w:rPr>
      <w:fldChar w:fldCharType="separate"/>
    </w:r>
    <w:r w:rsidR="00A1285B">
      <w:rPr>
        <w:rFonts w:eastAsia="｢ﾛ｢・｢ﾞ????"/>
        <w:noProof/>
        <w:sz w:val="18"/>
        <w:szCs w:val="18"/>
      </w:rPr>
      <w:t>3</w:t>
    </w:r>
    <w:r w:rsidR="00362861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新細明體" w:hint="eastAsia"/>
        <w:sz w:val="18"/>
        <w:szCs w:val="18"/>
      </w:rPr>
      <w:t xml:space="preserve">     </w:t>
    </w:r>
    <w:r>
      <w:rPr>
        <w:rFonts w:eastAsia="新細明體" w:hint="eastAsia"/>
        <w:sz w:val="18"/>
        <w:szCs w:val="18"/>
      </w:rPr>
      <w:t xml:space="preserve">                                     </w:t>
    </w:r>
    <w:r w:rsidRPr="00EF1A59">
      <w:rPr>
        <w:rFonts w:eastAsia="｢ﾛ｢・｢ﾞ????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All</w:t>
    </w:r>
    <w:r w:rsidRPr="00EF1A59">
      <w:rPr>
        <w:rFonts w:eastAsia="新細明體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Rights Reserved,Copyright©</w:t>
    </w:r>
    <w:r w:rsidRPr="00EF1A59">
      <w:rPr>
        <w:rFonts w:eastAsia="｢ﾛ｢・｢ﾞ????" w:hint="eastAsia"/>
        <w:sz w:val="18"/>
        <w:szCs w:val="18"/>
      </w:rPr>
      <w:t>2013</w:t>
    </w:r>
  </w:p>
  <w:p w:rsidR="00BA2E6F" w:rsidRPr="000C4EE0" w:rsidRDefault="00BA2E6F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Default="00362861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BA2E6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2E6F">
      <w:rPr>
        <w:rFonts w:hint="eastAsia"/>
      </w:rPr>
      <w:t>PIC C</w:t>
    </w:r>
    <w:r w:rsidR="00BA2E6F">
      <w:t>onfidential</w:t>
    </w:r>
    <w:r w:rsidR="00BA2E6F">
      <w:rPr>
        <w:rFonts w:eastAsia="｢ﾛ｢・｢ﾞ????"/>
      </w:rPr>
      <w:t xml:space="preserve">           </w:t>
    </w:r>
    <w:r w:rsidR="00BA2E6F">
      <w:rPr>
        <w:rFonts w:eastAsia="新細明體" w:hint="eastAsia"/>
      </w:rPr>
      <w:t xml:space="preserve">                                 </w:t>
    </w:r>
    <w:r w:rsidR="00BA2E6F">
      <w:rPr>
        <w:rFonts w:eastAsia="｢ﾛ｢・｢ﾞ????"/>
      </w:rPr>
      <w:t xml:space="preserve">   </w:t>
    </w:r>
    <w:r w:rsidR="00BA2E6F">
      <w:rPr>
        <w:rFonts w:eastAsia="｢ﾛ｢・｢ﾞ????" w:hint="eastAsia"/>
      </w:rPr>
      <w:t xml:space="preserve"> </w:t>
    </w:r>
    <w:r w:rsidR="00BA2E6F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BA2E6F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BA2E6F">
      <w:rPr>
        <w:rFonts w:eastAsia="｢ﾛ｢・｢ﾞ????" w:hint="eastAsia"/>
      </w:rPr>
      <w:t xml:space="preserve">        </w:t>
    </w:r>
    <w:r w:rsidR="00BA2E6F">
      <w:rPr>
        <w:rFonts w:eastAsia="新細明體" w:hint="eastAsia"/>
      </w:rPr>
      <w:t xml:space="preserve">      </w:t>
    </w:r>
    <w:r w:rsidR="00BA2E6F">
      <w:rPr>
        <w:rFonts w:eastAsia="｢ﾛ｢・｢ﾞ????" w:hint="eastAsia"/>
      </w:rPr>
      <w:t xml:space="preserve">  </w:t>
    </w:r>
    <w:r w:rsidR="00BA2E6F">
      <w:rPr>
        <w:rFonts w:eastAsia="｢ﾛ｢・｢ﾞ????"/>
      </w:rPr>
      <w:t>All Rights Reserved,Copyright©200</w:t>
    </w:r>
    <w:r w:rsidR="00BA2E6F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D5C" w:rsidRDefault="00550D5C">
      <w:r>
        <w:separator/>
      </w:r>
    </w:p>
  </w:footnote>
  <w:footnote w:type="continuationSeparator" w:id="0">
    <w:p w:rsidR="00550D5C" w:rsidRDefault="00550D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0C4EE0" w:rsidRDefault="00BA2E6F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BA2E6F" w:rsidRPr="00EF1A59" w:rsidRDefault="00362861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BA2E6F" w:rsidRPr="00EF1A59">
      <w:rPr>
        <w:rFonts w:hint="eastAsia"/>
        <w:sz w:val="18"/>
        <w:szCs w:val="18"/>
      </w:rPr>
      <w:t>&lt;</w:t>
    </w:r>
    <w:r w:rsidR="00BA2E6F" w:rsidRPr="00EF1A59">
      <w:rPr>
        <w:rFonts w:hint="eastAsia"/>
        <w:sz w:val="18"/>
        <w:szCs w:val="18"/>
      </w:rPr>
      <w:t>功能名稱</w:t>
    </w:r>
    <w:r w:rsidR="00BA2E6F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BA2E6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BA2E6F" w:rsidRPr="00EF1A59">
      <w:rPr>
        <w:sz w:val="18"/>
        <w:szCs w:val="18"/>
      </w:rPr>
      <w:tab/>
    </w:r>
    <w:fldSimple w:instr=" FILENAME  \* DBCHAR  \* MERGEFORMAT ">
      <w:r w:rsidR="00BA2E6F">
        <w:rPr>
          <w:rFonts w:hint="eastAsia"/>
          <w:noProof/>
          <w:sz w:val="18"/>
          <w:szCs w:val="18"/>
        </w:rPr>
        <w:t>ＡＰＦ＿ＲＡ００６＿ＡＰＦ０</w:t>
      </w:r>
      <w:r w:rsidR="00371203">
        <w:rPr>
          <w:rFonts w:hint="eastAsia"/>
          <w:noProof/>
          <w:sz w:val="18"/>
          <w:szCs w:val="18"/>
        </w:rPr>
        <w:t>３</w:t>
      </w:r>
      <w:r w:rsidR="00BA2E6F">
        <w:rPr>
          <w:rFonts w:hint="eastAsia"/>
          <w:noProof/>
          <w:sz w:val="18"/>
          <w:szCs w:val="18"/>
        </w:rPr>
        <w:t>０１</w:t>
      </w:r>
      <w:r w:rsidR="00BA2E6F" w:rsidRPr="00EF1A59">
        <w:rPr>
          <w:rFonts w:hint="eastAsia"/>
          <w:noProof/>
          <w:sz w:val="18"/>
          <w:szCs w:val="18"/>
        </w:rPr>
        <w:t>＿</w:t>
      </w:r>
      <w:r w:rsidR="00371203">
        <w:rPr>
          <w:rFonts w:hint="eastAsia"/>
          <w:noProof/>
          <w:sz w:val="18"/>
          <w:szCs w:val="18"/>
        </w:rPr>
        <w:t>帳號設定</w:t>
      </w:r>
      <w:r w:rsidR="00BA2E6F" w:rsidRPr="00EF1A59">
        <w:rPr>
          <w:rFonts w:hint="eastAsia"/>
          <w:noProof/>
          <w:sz w:val="18"/>
          <w:szCs w:val="18"/>
        </w:rPr>
        <w:t>．ｄｏｃ</w:t>
      </w:r>
    </w:fldSimple>
    <w:r w:rsidR="00BA2E6F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C74EC2" w:rsidRDefault="00BA2E6F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BA2E6F" w:rsidRPr="00C74EC2" w:rsidRDefault="00362861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362861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BA2E6F" w:rsidRPr="00C74EC2">
      <w:rPr>
        <w:szCs w:val="24"/>
      </w:rPr>
      <w:t>系統功能規格書</w:t>
    </w:r>
    <w:r w:rsidR="00BA2E6F" w:rsidRPr="00C74EC2">
      <w:rPr>
        <w:szCs w:val="24"/>
      </w:rPr>
      <w:tab/>
    </w:r>
    <w:r w:rsidRPr="00C74EC2">
      <w:rPr>
        <w:szCs w:val="24"/>
      </w:rPr>
      <w:fldChar w:fldCharType="begin"/>
    </w:r>
    <w:r w:rsidR="00BA2E6F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BA2E6F">
      <w:rPr>
        <w:rFonts w:hint="eastAsia"/>
        <w:noProof/>
        <w:szCs w:val="24"/>
      </w:rPr>
      <w:t>RA006_COT221_</w:t>
    </w:r>
    <w:r w:rsidR="00BA2E6F">
      <w:rPr>
        <w:rFonts w:hint="eastAsia"/>
        <w:noProof/>
        <w:szCs w:val="24"/>
      </w:rPr>
      <w:t>門市進貨立帳</w:t>
    </w:r>
    <w:r w:rsidR="00BA2E6F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6D3BBF"/>
    <w:multiLevelType w:val="multilevel"/>
    <w:tmpl w:val="F23466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33C4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7287D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7B40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EC652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AD4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4E77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7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6674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0762EB7"/>
    <w:multiLevelType w:val="multilevel"/>
    <w:tmpl w:val="A6FE10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463F1873"/>
    <w:multiLevelType w:val="hybridMultilevel"/>
    <w:tmpl w:val="4F667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6B66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5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94E69D3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7">
    <w:nsid w:val="533A1F1E"/>
    <w:multiLevelType w:val="multilevel"/>
    <w:tmpl w:val="A0B4A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3C02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0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C520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D746DF0"/>
    <w:multiLevelType w:val="hybridMultilevel"/>
    <w:tmpl w:val="A7D04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2FC3B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BD56196"/>
    <w:multiLevelType w:val="hybridMultilevel"/>
    <w:tmpl w:val="1CE4D5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abstractNum w:abstractNumId="39">
    <w:nsid w:val="7F4A0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20"/>
  </w:num>
  <w:num w:numId="3">
    <w:abstractNumId w:val="36"/>
  </w:num>
  <w:num w:numId="4">
    <w:abstractNumId w:val="1"/>
  </w:num>
  <w:num w:numId="5">
    <w:abstractNumId w:val="2"/>
  </w:num>
  <w:num w:numId="6">
    <w:abstractNumId w:val="8"/>
  </w:num>
  <w:num w:numId="7">
    <w:abstractNumId w:val="29"/>
  </w:num>
  <w:num w:numId="8">
    <w:abstractNumId w:val="38"/>
  </w:num>
  <w:num w:numId="9">
    <w:abstractNumId w:val="35"/>
  </w:num>
  <w:num w:numId="10">
    <w:abstractNumId w:val="9"/>
  </w:num>
  <w:num w:numId="11">
    <w:abstractNumId w:val="21"/>
  </w:num>
  <w:num w:numId="12">
    <w:abstractNumId w:val="24"/>
  </w:num>
  <w:num w:numId="13">
    <w:abstractNumId w:val="7"/>
  </w:num>
  <w:num w:numId="14">
    <w:abstractNumId w:val="0"/>
  </w:num>
  <w:num w:numId="15">
    <w:abstractNumId w:val="25"/>
  </w:num>
  <w:num w:numId="16">
    <w:abstractNumId w:val="13"/>
  </w:num>
  <w:num w:numId="17">
    <w:abstractNumId w:val="26"/>
  </w:num>
  <w:num w:numId="18">
    <w:abstractNumId w:val="10"/>
  </w:num>
  <w:num w:numId="19">
    <w:abstractNumId w:val="22"/>
  </w:num>
  <w:num w:numId="20">
    <w:abstractNumId w:val="30"/>
  </w:num>
  <w:num w:numId="21">
    <w:abstractNumId w:val="15"/>
  </w:num>
  <w:num w:numId="22">
    <w:abstractNumId w:val="12"/>
  </w:num>
  <w:num w:numId="23">
    <w:abstractNumId w:val="18"/>
  </w:num>
  <w:num w:numId="24">
    <w:abstractNumId w:val="4"/>
  </w:num>
  <w:num w:numId="25">
    <w:abstractNumId w:val="14"/>
  </w:num>
  <w:num w:numId="26">
    <w:abstractNumId w:val="37"/>
  </w:num>
  <w:num w:numId="27">
    <w:abstractNumId w:val="31"/>
  </w:num>
  <w:num w:numId="28">
    <w:abstractNumId w:val="17"/>
  </w:num>
  <w:num w:numId="29">
    <w:abstractNumId w:val="6"/>
  </w:num>
  <w:num w:numId="30">
    <w:abstractNumId w:val="27"/>
  </w:num>
  <w:num w:numId="31">
    <w:abstractNumId w:val="19"/>
  </w:num>
  <w:num w:numId="32">
    <w:abstractNumId w:val="23"/>
  </w:num>
  <w:num w:numId="33">
    <w:abstractNumId w:val="28"/>
  </w:num>
  <w:num w:numId="34">
    <w:abstractNumId w:val="11"/>
  </w:num>
  <w:num w:numId="35">
    <w:abstractNumId w:val="3"/>
  </w:num>
  <w:num w:numId="36">
    <w:abstractNumId w:val="32"/>
  </w:num>
  <w:num w:numId="37">
    <w:abstractNumId w:val="33"/>
  </w:num>
  <w:num w:numId="38">
    <w:abstractNumId w:val="39"/>
  </w:num>
  <w:num w:numId="39">
    <w:abstractNumId w:val="5"/>
  </w:num>
  <w:num w:numId="40">
    <w:abstractNumId w:val="3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5842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6E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2CDE"/>
    <w:rsid w:val="00063958"/>
    <w:rsid w:val="00063A81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076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4E8"/>
    <w:rsid w:val="000D673E"/>
    <w:rsid w:val="000D6BC5"/>
    <w:rsid w:val="000D6D20"/>
    <w:rsid w:val="000D6E8A"/>
    <w:rsid w:val="000D7053"/>
    <w:rsid w:val="000E04A2"/>
    <w:rsid w:val="000E0A90"/>
    <w:rsid w:val="000E0D8D"/>
    <w:rsid w:val="000E1341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810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D90"/>
    <w:rsid w:val="000F7F52"/>
    <w:rsid w:val="00101DF9"/>
    <w:rsid w:val="00102AB9"/>
    <w:rsid w:val="001031C3"/>
    <w:rsid w:val="00104132"/>
    <w:rsid w:val="00104797"/>
    <w:rsid w:val="00104C77"/>
    <w:rsid w:val="00105D93"/>
    <w:rsid w:val="001064FF"/>
    <w:rsid w:val="00106BD1"/>
    <w:rsid w:val="00107858"/>
    <w:rsid w:val="00107AD8"/>
    <w:rsid w:val="00107B4B"/>
    <w:rsid w:val="00107DE8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6678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B8A"/>
    <w:rsid w:val="00197D23"/>
    <w:rsid w:val="00197F0E"/>
    <w:rsid w:val="001A00B1"/>
    <w:rsid w:val="001A0410"/>
    <w:rsid w:val="001A0B5B"/>
    <w:rsid w:val="001A0C2B"/>
    <w:rsid w:val="001A16BF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E4F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289"/>
    <w:rsid w:val="00211C5F"/>
    <w:rsid w:val="00212D42"/>
    <w:rsid w:val="002130B1"/>
    <w:rsid w:val="00213F1B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18F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6B94"/>
    <w:rsid w:val="002476A6"/>
    <w:rsid w:val="00247868"/>
    <w:rsid w:val="00250505"/>
    <w:rsid w:val="0025102B"/>
    <w:rsid w:val="002523F5"/>
    <w:rsid w:val="0025290A"/>
    <w:rsid w:val="00253967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387F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87"/>
    <w:rsid w:val="002919BD"/>
    <w:rsid w:val="002937A7"/>
    <w:rsid w:val="0029380B"/>
    <w:rsid w:val="00293DDA"/>
    <w:rsid w:val="00294037"/>
    <w:rsid w:val="0029500E"/>
    <w:rsid w:val="00296410"/>
    <w:rsid w:val="00296980"/>
    <w:rsid w:val="0029740F"/>
    <w:rsid w:val="002974A3"/>
    <w:rsid w:val="002A0388"/>
    <w:rsid w:val="002A0698"/>
    <w:rsid w:val="002A1432"/>
    <w:rsid w:val="002A1A7F"/>
    <w:rsid w:val="002A1FC1"/>
    <w:rsid w:val="002A22A4"/>
    <w:rsid w:val="002A3322"/>
    <w:rsid w:val="002A53DF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B7DEA"/>
    <w:rsid w:val="002C1CA2"/>
    <w:rsid w:val="002C26A6"/>
    <w:rsid w:val="002C2839"/>
    <w:rsid w:val="002C5D95"/>
    <w:rsid w:val="002C6F7B"/>
    <w:rsid w:val="002C7656"/>
    <w:rsid w:val="002D0028"/>
    <w:rsid w:val="002D1C29"/>
    <w:rsid w:val="002D24E7"/>
    <w:rsid w:val="002D2552"/>
    <w:rsid w:val="002D2695"/>
    <w:rsid w:val="002D29E2"/>
    <w:rsid w:val="002D319B"/>
    <w:rsid w:val="002D488E"/>
    <w:rsid w:val="002D4C22"/>
    <w:rsid w:val="002D4F95"/>
    <w:rsid w:val="002D548C"/>
    <w:rsid w:val="002D645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0713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232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2430"/>
    <w:rsid w:val="00362861"/>
    <w:rsid w:val="00363663"/>
    <w:rsid w:val="003636D7"/>
    <w:rsid w:val="003644EB"/>
    <w:rsid w:val="00364A93"/>
    <w:rsid w:val="00367546"/>
    <w:rsid w:val="00367CD6"/>
    <w:rsid w:val="00367D40"/>
    <w:rsid w:val="00371203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408F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7E2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2D1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3D84"/>
    <w:rsid w:val="0045514C"/>
    <w:rsid w:val="00455ED9"/>
    <w:rsid w:val="004561CE"/>
    <w:rsid w:val="00456DFD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D9F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1DE1"/>
    <w:rsid w:val="00483052"/>
    <w:rsid w:val="00483651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2BA8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97D44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2CAC"/>
    <w:rsid w:val="004C3D5E"/>
    <w:rsid w:val="004C3D64"/>
    <w:rsid w:val="004C449E"/>
    <w:rsid w:val="004C45C2"/>
    <w:rsid w:val="004C5372"/>
    <w:rsid w:val="004C568E"/>
    <w:rsid w:val="004C5BA2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441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D5C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26B4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2B4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914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4DD3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14FF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0AE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4321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6A2"/>
    <w:rsid w:val="00720924"/>
    <w:rsid w:val="00721292"/>
    <w:rsid w:val="0072186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2BC"/>
    <w:rsid w:val="00757E04"/>
    <w:rsid w:val="00757FD5"/>
    <w:rsid w:val="00761D03"/>
    <w:rsid w:val="007624FB"/>
    <w:rsid w:val="0076318C"/>
    <w:rsid w:val="00763A1F"/>
    <w:rsid w:val="00764A32"/>
    <w:rsid w:val="007656CB"/>
    <w:rsid w:val="00765FD4"/>
    <w:rsid w:val="00766BC4"/>
    <w:rsid w:val="00766F33"/>
    <w:rsid w:val="00770FBE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1F4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4DC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C7EC0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3F1F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8F6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14B2"/>
    <w:rsid w:val="0087314E"/>
    <w:rsid w:val="008736D7"/>
    <w:rsid w:val="008763DE"/>
    <w:rsid w:val="00876601"/>
    <w:rsid w:val="0087662B"/>
    <w:rsid w:val="0087695A"/>
    <w:rsid w:val="00877095"/>
    <w:rsid w:val="00877326"/>
    <w:rsid w:val="008806CA"/>
    <w:rsid w:val="00880832"/>
    <w:rsid w:val="00880FC9"/>
    <w:rsid w:val="008810A1"/>
    <w:rsid w:val="00882541"/>
    <w:rsid w:val="0088325C"/>
    <w:rsid w:val="00884325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272"/>
    <w:rsid w:val="00897CF4"/>
    <w:rsid w:val="008A0776"/>
    <w:rsid w:val="008A0C0B"/>
    <w:rsid w:val="008A1F53"/>
    <w:rsid w:val="008A473D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2E6B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6825"/>
    <w:rsid w:val="00947564"/>
    <w:rsid w:val="00947B60"/>
    <w:rsid w:val="0095103A"/>
    <w:rsid w:val="00951108"/>
    <w:rsid w:val="00951C79"/>
    <w:rsid w:val="00951CF9"/>
    <w:rsid w:val="00951F4C"/>
    <w:rsid w:val="00952092"/>
    <w:rsid w:val="009527BD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25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7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C5D"/>
    <w:rsid w:val="009D2E0C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285B"/>
    <w:rsid w:val="00A15AFD"/>
    <w:rsid w:val="00A1698B"/>
    <w:rsid w:val="00A169EA"/>
    <w:rsid w:val="00A16DEB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53E8"/>
    <w:rsid w:val="00A66F13"/>
    <w:rsid w:val="00A67DCC"/>
    <w:rsid w:val="00A706DB"/>
    <w:rsid w:val="00A71B3B"/>
    <w:rsid w:val="00A72BD0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4BE5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032C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5501"/>
    <w:rsid w:val="00AE617E"/>
    <w:rsid w:val="00AE61C4"/>
    <w:rsid w:val="00AE6269"/>
    <w:rsid w:val="00AF076D"/>
    <w:rsid w:val="00AF0B56"/>
    <w:rsid w:val="00AF1505"/>
    <w:rsid w:val="00AF2329"/>
    <w:rsid w:val="00AF23B8"/>
    <w:rsid w:val="00AF2785"/>
    <w:rsid w:val="00AF332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2ADE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1BC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966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0CB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1D65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2E6F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396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1B7D"/>
    <w:rsid w:val="00BF211A"/>
    <w:rsid w:val="00BF2ECC"/>
    <w:rsid w:val="00BF3283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0DC2"/>
    <w:rsid w:val="00C11335"/>
    <w:rsid w:val="00C11718"/>
    <w:rsid w:val="00C11BC0"/>
    <w:rsid w:val="00C123C5"/>
    <w:rsid w:val="00C12415"/>
    <w:rsid w:val="00C1354E"/>
    <w:rsid w:val="00C13EE6"/>
    <w:rsid w:val="00C14773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6EC7"/>
    <w:rsid w:val="00C37536"/>
    <w:rsid w:val="00C37D9B"/>
    <w:rsid w:val="00C40480"/>
    <w:rsid w:val="00C4070B"/>
    <w:rsid w:val="00C40763"/>
    <w:rsid w:val="00C40947"/>
    <w:rsid w:val="00C4155E"/>
    <w:rsid w:val="00C4162F"/>
    <w:rsid w:val="00C420B0"/>
    <w:rsid w:val="00C42556"/>
    <w:rsid w:val="00C427DA"/>
    <w:rsid w:val="00C42A57"/>
    <w:rsid w:val="00C42D01"/>
    <w:rsid w:val="00C42DE2"/>
    <w:rsid w:val="00C4327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246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95E"/>
    <w:rsid w:val="00C73A26"/>
    <w:rsid w:val="00C7403D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716"/>
    <w:rsid w:val="00C83D11"/>
    <w:rsid w:val="00C83DBE"/>
    <w:rsid w:val="00C869A6"/>
    <w:rsid w:val="00C86CA5"/>
    <w:rsid w:val="00C87038"/>
    <w:rsid w:val="00C874A1"/>
    <w:rsid w:val="00C87844"/>
    <w:rsid w:val="00C87957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06EF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837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6D95"/>
    <w:rsid w:val="00D775E0"/>
    <w:rsid w:val="00D77A13"/>
    <w:rsid w:val="00D818E4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4D7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316C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4096"/>
    <w:rsid w:val="00DF55AE"/>
    <w:rsid w:val="00DF70D9"/>
    <w:rsid w:val="00DF7270"/>
    <w:rsid w:val="00DF7CC5"/>
    <w:rsid w:val="00DF7D46"/>
    <w:rsid w:val="00DF7F33"/>
    <w:rsid w:val="00E003FA"/>
    <w:rsid w:val="00E00664"/>
    <w:rsid w:val="00E006F0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5BE"/>
    <w:rsid w:val="00E217B2"/>
    <w:rsid w:val="00E21B33"/>
    <w:rsid w:val="00E2251D"/>
    <w:rsid w:val="00E229E7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17B1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3B8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534"/>
    <w:rsid w:val="00EC0800"/>
    <w:rsid w:val="00EC1F91"/>
    <w:rsid w:val="00EC20BA"/>
    <w:rsid w:val="00EC2844"/>
    <w:rsid w:val="00EC2A31"/>
    <w:rsid w:val="00EC3609"/>
    <w:rsid w:val="00EC43EB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05AF"/>
    <w:rsid w:val="00EF110C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B3B"/>
    <w:rsid w:val="00F46D8D"/>
    <w:rsid w:val="00F46F9B"/>
    <w:rsid w:val="00F4707A"/>
    <w:rsid w:val="00F50CAF"/>
    <w:rsid w:val="00F5109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F6AF5-6E9A-4B1E-9C12-CEE25F6B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174</TotalTime>
  <Pages>3</Pages>
  <Words>165</Words>
  <Characters>943</Characters>
  <Application>Microsoft Office Word</Application>
  <DocSecurity>0</DocSecurity>
  <Lines>7</Lines>
  <Paragraphs>2</Paragraphs>
  <ScaleCrop>false</ScaleCrop>
  <Manager>梁玉璘經理</Manager>
  <Company>統一資訊股份有限公司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19</cp:revision>
  <cp:lastPrinted>2009-04-28T02:07:00Z</cp:lastPrinted>
  <dcterms:created xsi:type="dcterms:W3CDTF">2013-09-30T03:25:00Z</dcterms:created>
  <dcterms:modified xsi:type="dcterms:W3CDTF">2013-09-30T07:31:00Z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