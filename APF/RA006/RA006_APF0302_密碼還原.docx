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371203">
              <w:rPr>
                <w:rFonts w:hint="eastAsia"/>
                <w:szCs w:val="24"/>
              </w:rPr>
              <w:t>30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C148D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密碼還原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FC148D">
              <w:rPr>
                <w:rFonts w:ascii="標楷體" w:hAnsi="標楷體" w:hint="eastAsia"/>
                <w:szCs w:val="24"/>
                <w:u w:val="single"/>
              </w:rPr>
              <w:t>350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FC148D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371203">
              <w:rPr>
                <w:rFonts w:hint="eastAsia"/>
                <w:szCs w:val="24"/>
                <w:u w:val="single"/>
              </w:rPr>
              <w:t>3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FC148D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</w:t>
            </w:r>
            <w:r w:rsidR="00FC148D">
              <w:rPr>
                <w:rFonts w:hint="eastAsia"/>
                <w:szCs w:val="24"/>
              </w:rPr>
              <w:t>月</w:t>
            </w:r>
            <w:r w:rsidRPr="00704321">
              <w:rPr>
                <w:rFonts w:hint="eastAsia"/>
                <w:szCs w:val="24"/>
              </w:rPr>
              <w:t>預計</w:t>
            </w:r>
            <w:r w:rsidR="00FC148D">
              <w:rPr>
                <w:rFonts w:hint="eastAsia"/>
                <w:szCs w:val="24"/>
              </w:rPr>
              <w:t>10</w:t>
            </w:r>
            <w:r w:rsidRPr="00704321">
              <w:rPr>
                <w:rFonts w:hint="eastAsia"/>
                <w:szCs w:val="24"/>
              </w:rPr>
              <w:t>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967" w:rsidRPr="00C4155E" w:rsidRDefault="00515547" w:rsidP="00253967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515547">
              <w:rPr>
                <w:rFonts w:hint="eastAsia"/>
                <w:szCs w:val="24"/>
              </w:rPr>
              <w:t>選取特定帳號密碼進行密碼還原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967" w:rsidRPr="0009610C" w:rsidRDefault="00515547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使用者如忘記密碼時，可透過密碼還原重設密碼</w:t>
            </w:r>
            <w:r w:rsidR="00253967">
              <w:rPr>
                <w:rFonts w:hint="eastAsia"/>
                <w:szCs w:val="24"/>
              </w:rPr>
              <w:t>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515547" w:rsidP="00E677B8">
            <w:pPr>
              <w:rPr>
                <w:szCs w:val="24"/>
              </w:rPr>
            </w:pPr>
            <w:r w:rsidRPr="00515547">
              <w:rPr>
                <w:rFonts w:hint="eastAsia"/>
                <w:szCs w:val="24"/>
              </w:rPr>
              <w:t>授權功能使用者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253967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985B22">
              <w:rPr>
                <w:rFonts w:ascii="標楷體" w:hAnsi="標楷體" w:hint="eastAsia"/>
                <w:szCs w:val="24"/>
              </w:rPr>
              <w:t>密碼還原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18F" w:rsidRPr="0023018F" w:rsidRDefault="00A1285B" w:rsidP="00A1285B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A5897" w:rsidRPr="005A5897" w:rsidRDefault="005A5897" w:rsidP="005A5897">
            <w:pPr>
              <w:rPr>
                <w:szCs w:val="24"/>
              </w:rPr>
            </w:pPr>
            <w:r w:rsidRPr="005A5897">
              <w:rPr>
                <w:rFonts w:hint="eastAsia"/>
                <w:szCs w:val="24"/>
              </w:rPr>
              <w:t>查詢帳號</w:t>
            </w:r>
          </w:p>
          <w:p w:rsidR="005A5897" w:rsidRPr="005A5897" w:rsidRDefault="005A5897" w:rsidP="005A5897">
            <w:pPr>
              <w:rPr>
                <w:szCs w:val="24"/>
              </w:rPr>
            </w:pPr>
            <w:r w:rsidRPr="005A5897">
              <w:rPr>
                <w:rFonts w:hint="eastAsia"/>
                <w:szCs w:val="24"/>
              </w:rPr>
              <w:t>1.</w:t>
            </w:r>
            <w:r w:rsidRPr="005A5897">
              <w:rPr>
                <w:rFonts w:hint="eastAsia"/>
                <w:szCs w:val="24"/>
              </w:rPr>
              <w:t>使用者於輸入查詢條件篩選欲選取的帳號</w:t>
            </w:r>
          </w:p>
          <w:p w:rsidR="005A5897" w:rsidRPr="005A5897" w:rsidRDefault="005A5897" w:rsidP="005A5897">
            <w:pPr>
              <w:rPr>
                <w:szCs w:val="24"/>
              </w:rPr>
            </w:pPr>
            <w:r w:rsidRPr="005A5897">
              <w:rPr>
                <w:rFonts w:hint="eastAsia"/>
                <w:szCs w:val="24"/>
              </w:rPr>
              <w:t>2.</w:t>
            </w:r>
            <w:r w:rsidRPr="005A5897">
              <w:rPr>
                <w:rFonts w:hint="eastAsia"/>
                <w:szCs w:val="24"/>
              </w:rPr>
              <w:t>系統依查詢條件顯示資料於</w:t>
            </w:r>
            <w:r w:rsidRPr="005A5897">
              <w:rPr>
                <w:rFonts w:hint="eastAsia"/>
                <w:szCs w:val="24"/>
              </w:rPr>
              <w:t>grid</w:t>
            </w:r>
          </w:p>
          <w:p w:rsidR="005A5897" w:rsidRPr="005A5897" w:rsidRDefault="005A5897" w:rsidP="005A5897">
            <w:pPr>
              <w:rPr>
                <w:szCs w:val="24"/>
              </w:rPr>
            </w:pPr>
            <w:r w:rsidRPr="005A5897">
              <w:rPr>
                <w:rFonts w:hint="eastAsia"/>
                <w:szCs w:val="24"/>
              </w:rPr>
              <w:t>密碼還原</w:t>
            </w:r>
          </w:p>
          <w:p w:rsidR="00F36EE8" w:rsidRPr="001C172B" w:rsidRDefault="005A5897" w:rsidP="005A5897">
            <w:pPr>
              <w:rPr>
                <w:szCs w:val="24"/>
              </w:rPr>
            </w:pPr>
            <w:r w:rsidRPr="005A5897">
              <w:rPr>
                <w:rFonts w:hint="eastAsia"/>
                <w:szCs w:val="24"/>
              </w:rPr>
              <w:t>1.</w:t>
            </w:r>
            <w:r w:rsidRPr="005A5897">
              <w:rPr>
                <w:rFonts w:hint="eastAsia"/>
                <w:szCs w:val="24"/>
              </w:rPr>
              <w:t>選取特定帳號密碼進行密碼還原，系統回應設定成功訊息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6BF" w:rsidRDefault="001A16BF" w:rsidP="001A16BF">
            <w:pPr>
              <w:jc w:val="center"/>
            </w:pPr>
          </w:p>
          <w:p w:rsidR="00F36EE8" w:rsidRDefault="004577F6" w:rsidP="001A16B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67209" cy="4400550"/>
                  <wp:effectExtent l="19050" t="0" r="191" b="0"/>
                  <wp:docPr id="2" name="圖片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277" cy="440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29740F" w:rsidP="0029740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063958" w:rsidRDefault="00063958" w:rsidP="0029740F">
            <w:pPr>
              <w:jc w:val="center"/>
            </w:pPr>
          </w:p>
          <w:p w:rsidR="00063958" w:rsidRDefault="004577F6" w:rsidP="0029740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4075" cy="4450702"/>
                  <wp:effectExtent l="19050" t="0" r="9525" b="0"/>
                  <wp:docPr id="3" name="圖片 2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178" cy="445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7F6" w:rsidRDefault="004577F6" w:rsidP="0029740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7C55BE" w:rsidRDefault="007C55BE" w:rsidP="007C55BE">
            <w:pPr>
              <w:pStyle w:val="aa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帳號查詢</w:t>
            </w:r>
            <w:r>
              <w:rPr>
                <w:rFonts w:hint="eastAsia"/>
              </w:rPr>
              <w:t>(</w:t>
            </w:r>
            <w:r w:rsidRPr="00F227BE">
              <w:rPr>
                <w:rFonts w:hint="eastAsia"/>
                <w:highlight w:val="yellow"/>
              </w:rPr>
              <w:t>圖一</w:t>
            </w:r>
            <w:r>
              <w:rPr>
                <w:rFonts w:hint="eastAsia"/>
              </w:rPr>
              <w:t>)</w:t>
            </w:r>
          </w:p>
          <w:p w:rsidR="007C55BE" w:rsidRDefault="007C55BE" w:rsidP="007C55BE">
            <w:pPr>
              <w:pStyle w:val="aa"/>
              <w:numPr>
                <w:ilvl w:val="1"/>
                <w:numId w:val="42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>
              <w:rPr>
                <w:rFonts w:hint="eastAsia"/>
                <w:bdr w:val="single" w:sz="4" w:space="0" w:color="auto"/>
              </w:rPr>
              <w:t>員工編</w:t>
            </w:r>
            <w:r w:rsidRPr="005A1188">
              <w:rPr>
                <w:rFonts w:hint="eastAsia"/>
                <w:bdr w:val="single" w:sz="4" w:space="0" w:color="auto"/>
              </w:rPr>
              <w:t>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員工姓名</w:t>
            </w:r>
            <w:r w:rsidRPr="007C55BE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部門代號</w:t>
            </w:r>
            <w:r w:rsidRPr="007C55BE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員工職稱</w:t>
            </w:r>
            <w:r>
              <w:rPr>
                <w:rFonts w:hint="eastAsia"/>
              </w:rPr>
              <w:t>為字串欄位，查詢以此四個欄位進行交集</w:t>
            </w:r>
            <w:r>
              <w:rPr>
                <w:rFonts w:hint="eastAsia"/>
              </w:rPr>
              <w:t>(And)</w:t>
            </w:r>
            <w:r>
              <w:rPr>
                <w:rFonts w:hint="eastAsia"/>
              </w:rPr>
              <w:t>查詢。</w:t>
            </w:r>
          </w:p>
          <w:p w:rsidR="007C55BE" w:rsidRDefault="00CB2DCB" w:rsidP="007C55BE">
            <w:pPr>
              <w:pStyle w:val="aa"/>
              <w:numPr>
                <w:ilvl w:val="1"/>
                <w:numId w:val="42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員工編號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或點選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>
              <w:rPr>
                <w:rFonts w:hint="eastAsia"/>
              </w:rPr>
              <w:t>按鈕跳窗顯示員工查詢視窗，於員工查詢視窗輸入條件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員工編號或員工姓名模糊查詢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後按下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按鈕，下方顯示查詢結果，雙擊一筆員工查詢結果，帶回員工編號與員工姓名</w:t>
            </w:r>
            <w:r w:rsidR="007C55BE">
              <w:rPr>
                <w:rFonts w:hint="eastAsia"/>
              </w:rPr>
              <w:t>(</w:t>
            </w:r>
            <w:r w:rsidR="007C55BE" w:rsidRPr="004B1E9C">
              <w:rPr>
                <w:rFonts w:hint="eastAsia"/>
                <w:highlight w:val="yellow"/>
              </w:rPr>
              <w:t>圖</w:t>
            </w:r>
            <w:r w:rsidR="007C55BE">
              <w:rPr>
                <w:rFonts w:hint="eastAsia"/>
                <w:highlight w:val="yellow"/>
              </w:rPr>
              <w:t>二</w:t>
            </w:r>
            <w:r w:rsidR="007C55BE">
              <w:rPr>
                <w:rFonts w:hint="eastAsia"/>
              </w:rPr>
              <w:t>)</w:t>
            </w:r>
            <w:r w:rsidR="007C55BE">
              <w:rPr>
                <w:rFonts w:hint="eastAsia"/>
              </w:rPr>
              <w:t>。</w:t>
            </w:r>
          </w:p>
          <w:p w:rsidR="007C55BE" w:rsidRDefault="00AC686A" w:rsidP="007C55BE">
            <w:pPr>
              <w:pStyle w:val="aa"/>
              <w:numPr>
                <w:ilvl w:val="1"/>
                <w:numId w:val="42"/>
              </w:numPr>
              <w:ind w:leftChars="0"/>
            </w:pPr>
            <w:r w:rsidRPr="005A01BB">
              <w:rPr>
                <w:rFonts w:hint="eastAsia"/>
                <w:bdr w:val="single" w:sz="4" w:space="0" w:color="auto"/>
              </w:rPr>
              <w:t>部門</w:t>
            </w:r>
            <w:r>
              <w:rPr>
                <w:rFonts w:hint="eastAsia"/>
                <w:bdr w:val="single" w:sz="4" w:space="0" w:color="auto"/>
              </w:rPr>
              <w:t>代號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或點選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>
              <w:rPr>
                <w:rFonts w:hint="eastAsia"/>
              </w:rPr>
              <w:t>按鈕跳窗顯示部門查詢視窗，於部門查詢視窗輸入條件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部門代號或部門名稱模糊查詢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後按下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按鈕，下方顯示查詢結果，雙擊一筆部門查詢結果，帶回部門代號與部門名稱</w:t>
            </w:r>
            <w:r w:rsidR="007C55BE">
              <w:rPr>
                <w:rFonts w:hint="eastAsia"/>
              </w:rPr>
              <w:t>(</w:t>
            </w:r>
            <w:r w:rsidR="007C55BE" w:rsidRPr="004B1E9C">
              <w:rPr>
                <w:rFonts w:hint="eastAsia"/>
                <w:highlight w:val="yellow"/>
              </w:rPr>
              <w:t>圖</w:t>
            </w:r>
            <w:r w:rsidR="007C55BE">
              <w:rPr>
                <w:rFonts w:hint="eastAsia"/>
                <w:highlight w:val="yellow"/>
              </w:rPr>
              <w:t>二</w:t>
            </w:r>
            <w:r w:rsidR="007C55BE">
              <w:rPr>
                <w:rFonts w:hint="eastAsia"/>
              </w:rPr>
              <w:t>)</w:t>
            </w:r>
            <w:r w:rsidR="007C55BE">
              <w:rPr>
                <w:rFonts w:hint="eastAsia"/>
              </w:rPr>
              <w:t>。</w:t>
            </w:r>
          </w:p>
          <w:p w:rsidR="007C55BE" w:rsidRDefault="007C55BE" w:rsidP="007C55BE">
            <w:pPr>
              <w:pStyle w:val="aa"/>
              <w:numPr>
                <w:ilvl w:val="1"/>
                <w:numId w:val="42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D802A0">
              <w:rPr>
                <w:rFonts w:hint="eastAsia"/>
              </w:rPr>
              <w:t>帳號</w:t>
            </w:r>
            <w:r>
              <w:rPr>
                <w:rFonts w:hint="eastAsia"/>
              </w:rPr>
              <w:t>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982725" w:rsidRPr="00472CFB" w:rsidRDefault="007C55BE" w:rsidP="0082316A">
            <w:pPr>
              <w:pStyle w:val="aa"/>
              <w:numPr>
                <w:ilvl w:val="1"/>
                <w:numId w:val="42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="00D802A0">
              <w:rPr>
                <w:rFonts w:hint="eastAsia"/>
                <w:bdr w:val="single" w:sz="4" w:space="0" w:color="auto"/>
                <w:shd w:val="pct15" w:color="auto" w:fill="FFFFFF"/>
              </w:rPr>
              <w:t>密碼還原</w:t>
            </w:r>
            <w:r>
              <w:rPr>
                <w:rFonts w:hint="eastAsia"/>
              </w:rPr>
              <w:t>後進行批次</w:t>
            </w:r>
            <w:r w:rsidR="00D802A0">
              <w:rPr>
                <w:rFonts w:hint="eastAsia"/>
              </w:rPr>
              <w:t>密碼還原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501" w:rsidRDefault="00AE5501" w:rsidP="00AE5501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AE5501" w:rsidRPr="00AE5501" w:rsidRDefault="00AE5501" w:rsidP="00AE5501">
            <w:pPr>
              <w:pStyle w:val="M1"/>
              <w:numPr>
                <w:ilvl w:val="0"/>
                <w:numId w:val="37"/>
              </w:numPr>
            </w:pPr>
          </w:p>
          <w:p w:rsidR="00AE5501" w:rsidRPr="00AE5501" w:rsidRDefault="00AE5501" w:rsidP="00AE5501">
            <w:pPr>
              <w:pStyle w:val="M1"/>
              <w:numPr>
                <w:ilvl w:val="0"/>
                <w:numId w:val="0"/>
              </w:numPr>
            </w:pPr>
          </w:p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</w:pPr>
          </w:p>
          <w:p w:rsidR="00063958" w:rsidRPr="00435B82" w:rsidRDefault="00063958" w:rsidP="0082316A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BD0" w:rsidRDefault="00A72BD0" w:rsidP="00A72BD0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使用者選取使用者管理模組，選擇帳號設定功能。</w:t>
            </w:r>
          </w:p>
          <w:p w:rsidR="00C83716" w:rsidRDefault="00A72BD0" w:rsidP="00A72BD0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帳號</w:t>
            </w:r>
            <w:r w:rsidR="00F70779">
              <w:rPr>
                <w:rFonts w:hint="eastAsia"/>
              </w:rPr>
              <w:t>查詢</w:t>
            </w:r>
          </w:p>
          <w:p w:rsidR="00A72BD0" w:rsidRDefault="00F64FF6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0E5D6D">
              <w:rPr>
                <w:rFonts w:hint="eastAsia"/>
                <w:bdr w:val="single" w:sz="4" w:space="0" w:color="auto"/>
              </w:rPr>
              <w:t>員工編號</w:t>
            </w:r>
            <w:r w:rsidR="00A72BD0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員工姓名</w:t>
            </w:r>
            <w:r w:rsidR="00A72BD0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部門代號</w:t>
            </w:r>
            <w:r w:rsidR="00A72BD0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員工職稱</w:t>
            </w:r>
            <w:r w:rsidR="00A72BD0" w:rsidRPr="00A72BD0">
              <w:rPr>
                <w:rFonts w:hint="eastAsia"/>
              </w:rPr>
              <w:t>。</w:t>
            </w:r>
          </w:p>
          <w:p w:rsidR="00F64FF6" w:rsidRDefault="00F64FF6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按鈕後，系統依查詢條件顯示資料於下方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9A4178" w:rsidRDefault="009A4178" w:rsidP="009A4178">
            <w:pPr>
              <w:pStyle w:val="N1"/>
              <w:numPr>
                <w:ilvl w:val="0"/>
                <w:numId w:val="40"/>
              </w:numPr>
            </w:pPr>
            <w:r>
              <w:rPr>
                <w:rFonts w:hint="eastAsia"/>
              </w:rPr>
              <w:t>密碼還原</w:t>
            </w:r>
          </w:p>
          <w:p w:rsidR="00463D9F" w:rsidRDefault="009A4178" w:rsidP="00A72BD0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使用者於查詢後選取欲還原密碼的帳號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可多選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並點選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密碼還原</w:t>
            </w:r>
            <w:r>
              <w:rPr>
                <w:rFonts w:hint="eastAsia"/>
              </w:rPr>
              <w:t>按鈕。</w:t>
            </w:r>
          </w:p>
          <w:p w:rsidR="00A72BD0" w:rsidRPr="00435B82" w:rsidRDefault="009A4178" w:rsidP="009A4178">
            <w:pPr>
              <w:pStyle w:val="N1"/>
              <w:numPr>
                <w:ilvl w:val="1"/>
                <w:numId w:val="40"/>
              </w:numPr>
            </w:pPr>
            <w:r>
              <w:rPr>
                <w:rFonts w:hint="eastAsia"/>
              </w:rPr>
              <w:t>系統提示「是否將選取的帳號還原密碼為預設值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」，若選擇是，則進行密碼還原並回應成功訊息；若選擇否，則不做任何動作。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B43966" w:rsidRDefault="00492BA8" w:rsidP="00492BA8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</w:t>
            </w:r>
            <w:r w:rsidR="002861A9">
              <w:rPr>
                <w:rFonts w:hint="eastAsia"/>
              </w:rPr>
              <w:t>查詢</w:t>
            </w:r>
          </w:p>
          <w:p w:rsidR="00492BA8" w:rsidRDefault="00492BA8" w:rsidP="00492BA8">
            <w:pPr>
              <w:pStyle w:val="aa"/>
              <w:numPr>
                <w:ilvl w:val="1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使用者於帳號</w:t>
            </w:r>
            <w:r w:rsidR="002861A9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C429D2" w:rsidRDefault="00C429D2" w:rsidP="00C429D2">
            <w:pPr>
              <w:pStyle w:val="aa"/>
              <w:numPr>
                <w:ilvl w:val="1"/>
                <w:numId w:val="21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「員工編號</w:t>
            </w:r>
            <w:r w:rsidRPr="00422220">
              <w:rPr>
                <w:rFonts w:hint="eastAsia"/>
              </w:rPr>
              <w:t>/</w:t>
            </w:r>
            <w:r>
              <w:rPr>
                <w:rFonts w:hint="eastAsia"/>
              </w:rPr>
              <w:t>員工姓名」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C429D2" w:rsidRDefault="00C429D2" w:rsidP="00C429D2">
            <w:pPr>
              <w:pStyle w:val="aa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輸入查詢條件</w:t>
            </w:r>
            <w:r>
              <w:rPr>
                <w:rFonts w:hint="eastAsia"/>
              </w:rPr>
              <w:t>，可輸入員工編號或員工姓名，並以模糊查詢。</w:t>
            </w:r>
          </w:p>
          <w:p w:rsidR="00C429D2" w:rsidRDefault="00C429D2" w:rsidP="00C429D2">
            <w:pPr>
              <w:pStyle w:val="aa"/>
              <w:numPr>
                <w:ilvl w:val="2"/>
                <w:numId w:val="21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>
              <w:rPr>
                <w:rFonts w:hint="eastAsia"/>
              </w:rPr>
              <w:t>下方列表。</w:t>
            </w:r>
          </w:p>
          <w:p w:rsidR="00C429D2" w:rsidRDefault="00C429D2" w:rsidP="00C429D2">
            <w:pPr>
              <w:pStyle w:val="aa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選取特定人員，</w:t>
            </w:r>
            <w:r>
              <w:rPr>
                <w:rFonts w:hint="eastAsia"/>
              </w:rPr>
              <w:t>雙擊此筆資料，</w:t>
            </w:r>
            <w:r w:rsidRPr="00422220">
              <w:rPr>
                <w:rFonts w:hint="eastAsia"/>
              </w:rPr>
              <w:t>系統將選取</w:t>
            </w:r>
            <w:r>
              <w:rPr>
                <w:rFonts w:hint="eastAsia"/>
              </w:rPr>
              <w:t>的員工編號及員工姓名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C429D2" w:rsidRDefault="00C429D2" w:rsidP="00C429D2">
            <w:pPr>
              <w:pStyle w:val="aa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AF1F28" w:rsidRDefault="00AF1F28" w:rsidP="00AF1F28">
            <w:pPr>
              <w:pStyle w:val="aa"/>
              <w:numPr>
                <w:ilvl w:val="1"/>
                <w:numId w:val="21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「部門代號」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</w:t>
            </w:r>
            <w:r>
              <w:rPr>
                <w:rFonts w:hint="eastAsia"/>
              </w:rPr>
              <w:t>部門</w:t>
            </w:r>
            <w:r w:rsidRPr="00422220">
              <w:rPr>
                <w:rFonts w:hint="eastAsia"/>
              </w:rPr>
              <w:t>資訊</w:t>
            </w:r>
            <w:r>
              <w:rPr>
                <w:rFonts w:hint="eastAsia"/>
              </w:rPr>
              <w:t>。</w:t>
            </w:r>
          </w:p>
          <w:p w:rsidR="00AF1F28" w:rsidRDefault="00AF1F28" w:rsidP="00AF1F28">
            <w:pPr>
              <w:pStyle w:val="aa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輸入查詢條件</w:t>
            </w:r>
            <w:r>
              <w:rPr>
                <w:rFonts w:hint="eastAsia"/>
              </w:rPr>
              <w:t>，可輸入部門代號或部門名稱，並以模糊查詢。</w:t>
            </w:r>
          </w:p>
          <w:p w:rsidR="00AF1F28" w:rsidRDefault="00AF1F28" w:rsidP="00AF1F28">
            <w:pPr>
              <w:pStyle w:val="aa"/>
              <w:numPr>
                <w:ilvl w:val="2"/>
                <w:numId w:val="21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>
              <w:rPr>
                <w:rFonts w:hint="eastAsia"/>
              </w:rPr>
              <w:t>下方列表。</w:t>
            </w:r>
          </w:p>
          <w:p w:rsidR="00AF1F28" w:rsidRDefault="00AF1F28" w:rsidP="00AF1F28">
            <w:pPr>
              <w:pStyle w:val="aa"/>
              <w:numPr>
                <w:ilvl w:val="2"/>
                <w:numId w:val="21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</w:t>
            </w:r>
            <w:r>
              <w:rPr>
                <w:rFonts w:hint="eastAsia"/>
              </w:rPr>
              <w:t>部門</w:t>
            </w:r>
            <w:r w:rsidRPr="00422220">
              <w:rPr>
                <w:rFonts w:hint="eastAsia"/>
              </w:rPr>
              <w:t>，</w:t>
            </w:r>
            <w:r>
              <w:rPr>
                <w:rFonts w:hint="eastAsia"/>
              </w:rPr>
              <w:t>雙擊此筆資料，</w:t>
            </w:r>
            <w:r w:rsidRPr="00422220">
              <w:rPr>
                <w:rFonts w:hint="eastAsia"/>
              </w:rPr>
              <w:t>系統將選取</w:t>
            </w:r>
            <w:r>
              <w:rPr>
                <w:rFonts w:hint="eastAsia"/>
              </w:rPr>
              <w:t>的部門代號及部門名稱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AF1F28" w:rsidRDefault="002623C4" w:rsidP="00AF1F28">
            <w:pPr>
              <w:pStyle w:val="aa"/>
              <w:numPr>
                <w:ilvl w:val="2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部門代號</w:t>
            </w:r>
            <w:r w:rsidR="00AF1F28" w:rsidRPr="00422220">
              <w:rPr>
                <w:rFonts w:hint="eastAsia"/>
              </w:rPr>
              <w:t>提供是否開窗選取，選取後連同名稱欄位一併回填</w:t>
            </w:r>
            <w:r w:rsidR="00AF1F28">
              <w:rPr>
                <w:rFonts w:hint="eastAsia"/>
              </w:rPr>
              <w:t>。</w:t>
            </w:r>
          </w:p>
          <w:p w:rsidR="00AF1F28" w:rsidRDefault="00AF1F28" w:rsidP="00C429D2">
            <w:pPr>
              <w:pStyle w:val="aa"/>
              <w:ind w:leftChars="0" w:left="0"/>
            </w:pP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A53DF" w:rsidRDefault="008A473D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492BA8">
              <w:rPr>
                <w:rFonts w:hint="eastAsia"/>
              </w:rPr>
              <w:t>畫面異常顯示</w:t>
            </w:r>
            <w:r w:rsidR="00492BA8">
              <w:rPr>
                <w:rFonts w:hint="eastAsia"/>
              </w:rPr>
              <w:t>[</w:t>
            </w:r>
            <w:r w:rsidR="00492BA8">
              <w:rPr>
                <w:rFonts w:hint="eastAsia"/>
              </w:rPr>
              <w:t>系統忙碌中</w:t>
            </w:r>
            <w:r w:rsidR="00492BA8">
              <w:rPr>
                <w:rFonts w:hint="eastAsia"/>
              </w:rPr>
              <w:t>]</w:t>
            </w:r>
            <w:r w:rsidR="00492BA8">
              <w:rPr>
                <w:rFonts w:hint="eastAsia"/>
              </w:rPr>
              <w:t>訊息，系統</w:t>
            </w:r>
            <w:r w:rsidR="00492BA8">
              <w:rPr>
                <w:rFonts w:hint="eastAsia"/>
              </w:rPr>
              <w:t>Log(</w:t>
            </w:r>
            <w:r w:rsidR="00492BA8">
              <w:rPr>
                <w:rFonts w:hint="eastAsia"/>
              </w:rPr>
              <w:t>文字檔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紀錄異常原因</w:t>
            </w:r>
            <w:r w:rsidR="00492BA8">
              <w:rPr>
                <w:rFonts w:hint="eastAsia"/>
              </w:rPr>
              <w:t>(</w:t>
            </w:r>
            <w:r w:rsidR="00492BA8">
              <w:rPr>
                <w:rFonts w:hint="eastAsia"/>
              </w:rPr>
              <w:t>可能為</w:t>
            </w:r>
            <w:r w:rsidR="00492BA8">
              <w:rPr>
                <w:rFonts w:hint="eastAsia"/>
              </w:rPr>
              <w:t>DB</w:t>
            </w:r>
            <w:r w:rsidR="00492BA8">
              <w:rPr>
                <w:rFonts w:hint="eastAsia"/>
              </w:rPr>
              <w:t>問題</w:t>
            </w:r>
            <w:r w:rsidR="00492BA8">
              <w:rPr>
                <w:rFonts w:hint="eastAsia"/>
              </w:rPr>
              <w:t>)</w:t>
            </w:r>
            <w:r w:rsidR="00492BA8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A473D" w:rsidP="00882541">
            <w:pPr>
              <w:pStyle w:val="aa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帳號設定</w:t>
            </w:r>
            <w:r w:rsidR="00882541" w:rsidRPr="00882541">
              <w:rPr>
                <w:rFonts w:hint="eastAsia"/>
              </w:rPr>
              <w:t xml:space="preserve">Log </w:t>
            </w:r>
            <w:r w:rsidR="00882541" w:rsidRPr="00882541">
              <w:rPr>
                <w:rFonts w:hint="eastAsia"/>
              </w:rPr>
              <w:t>紀錄</w:t>
            </w:r>
          </w:p>
          <w:p w:rsidR="008714B2" w:rsidRDefault="002861A9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2861A9">
              <w:rPr>
                <w:rFonts w:hint="eastAsia"/>
              </w:rPr>
              <w:t>系統紀錄密碼還原</w:t>
            </w:r>
            <w:r w:rsidRPr="002861A9">
              <w:rPr>
                <w:rFonts w:hint="eastAsia"/>
              </w:rPr>
              <w:t>Log</w:t>
            </w:r>
            <w:r w:rsidRPr="002861A9">
              <w:rPr>
                <w:rFonts w:hint="eastAsia"/>
              </w:rPr>
              <w:t>紀錄</w:t>
            </w:r>
            <w:r w:rsidRPr="002861A9">
              <w:rPr>
                <w:rFonts w:hint="eastAsia"/>
              </w:rPr>
              <w:t>(DB)</w:t>
            </w:r>
            <w:r w:rsidR="008A473D"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8806CA" w:rsidRDefault="008A473D" w:rsidP="008806CA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密碼提示</w:t>
            </w:r>
            <w:r w:rsidRPr="008A473D">
              <w:rPr>
                <w:rFonts w:hint="eastAsia"/>
              </w:rPr>
              <w:t>有資安風險，已請速達提出宣導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勿將密碼提示設定為密碼，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將數字密碼打成中文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D3653D" w:rsidRDefault="00D3653D" w:rsidP="00D3653D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個月。</w:t>
            </w:r>
          </w:p>
          <w:p w:rsidR="00D3653D" w:rsidRPr="00472CFB" w:rsidRDefault="00D3653D" w:rsidP="00D3653D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其餘媒體備份保存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A1" w:rsidRDefault="00805BA1">
      <w:r>
        <w:separator/>
      </w:r>
    </w:p>
  </w:endnote>
  <w:endnote w:type="continuationSeparator" w:id="0">
    <w:p w:rsidR="00805BA1" w:rsidRDefault="00805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6265" w:rsidRPr="00E46265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E46265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E46265" w:rsidRPr="00EF1A59">
      <w:rPr>
        <w:rFonts w:eastAsia="｢ﾛ｢・｢ﾞ????"/>
        <w:sz w:val="18"/>
        <w:szCs w:val="18"/>
      </w:rPr>
      <w:fldChar w:fldCharType="separate"/>
    </w:r>
    <w:r w:rsidR="002623C4">
      <w:rPr>
        <w:rFonts w:eastAsia="｢ﾛ｢・｢ﾞ????"/>
        <w:noProof/>
        <w:sz w:val="18"/>
        <w:szCs w:val="18"/>
      </w:rPr>
      <w:t>3</w:t>
    </w:r>
    <w:r w:rsidR="00E46265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E46265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E46265" w:rsidRPr="00EF1A59">
      <w:rPr>
        <w:rFonts w:eastAsia="｢ﾛ｢・｢ﾞ????"/>
        <w:sz w:val="18"/>
        <w:szCs w:val="18"/>
      </w:rPr>
      <w:fldChar w:fldCharType="separate"/>
    </w:r>
    <w:r w:rsidR="002623C4">
      <w:rPr>
        <w:rFonts w:eastAsia="｢ﾛ｢・｢ﾞ????"/>
        <w:noProof/>
        <w:sz w:val="18"/>
        <w:szCs w:val="18"/>
      </w:rPr>
      <w:t>4</w:t>
    </w:r>
    <w:r w:rsidR="00E46265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E46265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A1" w:rsidRDefault="00805BA1">
      <w:r>
        <w:separator/>
      </w:r>
    </w:p>
  </w:footnote>
  <w:footnote w:type="continuationSeparator" w:id="0">
    <w:p w:rsidR="00805BA1" w:rsidRDefault="00805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E46265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</w:t>
      </w:r>
      <w:r w:rsidR="00371203">
        <w:rPr>
          <w:rFonts w:hint="eastAsia"/>
          <w:noProof/>
          <w:sz w:val="18"/>
          <w:szCs w:val="18"/>
        </w:rPr>
        <w:t>３</w:t>
      </w:r>
      <w:r w:rsidR="00BA2E6F">
        <w:rPr>
          <w:rFonts w:hint="eastAsia"/>
          <w:noProof/>
          <w:sz w:val="18"/>
          <w:szCs w:val="18"/>
        </w:rPr>
        <w:t>０</w:t>
      </w:r>
      <w:r w:rsidR="00F57E57">
        <w:rPr>
          <w:rFonts w:hint="eastAsia"/>
          <w:noProof/>
          <w:sz w:val="18"/>
          <w:szCs w:val="18"/>
        </w:rPr>
        <w:t>２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F57E57">
        <w:rPr>
          <w:rFonts w:hint="eastAsia"/>
          <w:noProof/>
          <w:sz w:val="18"/>
          <w:szCs w:val="18"/>
        </w:rPr>
        <w:t>密碼還原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E46265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E46265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9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7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9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2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2FC3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abstractNum w:abstractNumId="43">
    <w:nsid w:val="7F4A0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40"/>
  </w:num>
  <w:num w:numId="4">
    <w:abstractNumId w:val="1"/>
  </w:num>
  <w:num w:numId="5">
    <w:abstractNumId w:val="2"/>
  </w:num>
  <w:num w:numId="6">
    <w:abstractNumId w:val="8"/>
  </w:num>
  <w:num w:numId="7">
    <w:abstractNumId w:val="31"/>
  </w:num>
  <w:num w:numId="8">
    <w:abstractNumId w:val="42"/>
  </w:num>
  <w:num w:numId="9">
    <w:abstractNumId w:val="39"/>
  </w:num>
  <w:num w:numId="10">
    <w:abstractNumId w:val="9"/>
  </w:num>
  <w:num w:numId="11">
    <w:abstractNumId w:val="23"/>
  </w:num>
  <w:num w:numId="12">
    <w:abstractNumId w:val="26"/>
  </w:num>
  <w:num w:numId="13">
    <w:abstractNumId w:val="7"/>
  </w:num>
  <w:num w:numId="14">
    <w:abstractNumId w:val="0"/>
  </w:num>
  <w:num w:numId="15">
    <w:abstractNumId w:val="27"/>
  </w:num>
  <w:num w:numId="16">
    <w:abstractNumId w:val="14"/>
  </w:num>
  <w:num w:numId="17">
    <w:abstractNumId w:val="28"/>
  </w:num>
  <w:num w:numId="18">
    <w:abstractNumId w:val="10"/>
  </w:num>
  <w:num w:numId="19">
    <w:abstractNumId w:val="24"/>
  </w:num>
  <w:num w:numId="20">
    <w:abstractNumId w:val="32"/>
  </w:num>
  <w:num w:numId="21">
    <w:abstractNumId w:val="17"/>
  </w:num>
  <w:num w:numId="22">
    <w:abstractNumId w:val="13"/>
  </w:num>
  <w:num w:numId="23">
    <w:abstractNumId w:val="20"/>
  </w:num>
  <w:num w:numId="24">
    <w:abstractNumId w:val="4"/>
  </w:num>
  <w:num w:numId="25">
    <w:abstractNumId w:val="15"/>
  </w:num>
  <w:num w:numId="26">
    <w:abstractNumId w:val="41"/>
  </w:num>
  <w:num w:numId="27">
    <w:abstractNumId w:val="33"/>
  </w:num>
  <w:num w:numId="28">
    <w:abstractNumId w:val="19"/>
  </w:num>
  <w:num w:numId="29">
    <w:abstractNumId w:val="6"/>
  </w:num>
  <w:num w:numId="30">
    <w:abstractNumId w:val="29"/>
  </w:num>
  <w:num w:numId="31">
    <w:abstractNumId w:val="21"/>
  </w:num>
  <w:num w:numId="32">
    <w:abstractNumId w:val="25"/>
  </w:num>
  <w:num w:numId="33">
    <w:abstractNumId w:val="30"/>
  </w:num>
  <w:num w:numId="34">
    <w:abstractNumId w:val="12"/>
  </w:num>
  <w:num w:numId="35">
    <w:abstractNumId w:val="3"/>
  </w:num>
  <w:num w:numId="36">
    <w:abstractNumId w:val="34"/>
  </w:num>
  <w:num w:numId="37">
    <w:abstractNumId w:val="35"/>
  </w:num>
  <w:num w:numId="38">
    <w:abstractNumId w:val="43"/>
  </w:num>
  <w:num w:numId="39">
    <w:abstractNumId w:val="5"/>
  </w:num>
  <w:num w:numId="40">
    <w:abstractNumId w:val="38"/>
  </w:num>
  <w:num w:numId="41">
    <w:abstractNumId w:val="16"/>
  </w:num>
  <w:num w:numId="42">
    <w:abstractNumId w:val="36"/>
  </w:num>
  <w:num w:numId="43">
    <w:abstractNumId w:val="37"/>
  </w:num>
  <w:num w:numId="44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4403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958"/>
    <w:rsid w:val="00063A81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5D6D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6BF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3967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3C4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1A9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0F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B7DEA"/>
    <w:rsid w:val="002C1CA2"/>
    <w:rsid w:val="002C1DA2"/>
    <w:rsid w:val="002C26A6"/>
    <w:rsid w:val="002C2839"/>
    <w:rsid w:val="002C5D95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2861"/>
    <w:rsid w:val="00363663"/>
    <w:rsid w:val="003636D7"/>
    <w:rsid w:val="003644EB"/>
    <w:rsid w:val="00364A93"/>
    <w:rsid w:val="00367546"/>
    <w:rsid w:val="00367CD6"/>
    <w:rsid w:val="00367D40"/>
    <w:rsid w:val="00371203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7F6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D9F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3651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2BA8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97D44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5547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D5C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897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527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4DC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55BE"/>
    <w:rsid w:val="007C63CD"/>
    <w:rsid w:val="007C642E"/>
    <w:rsid w:val="007C6950"/>
    <w:rsid w:val="007C7965"/>
    <w:rsid w:val="007C7EC0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5BA1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16A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473D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5B22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178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B47"/>
    <w:rsid w:val="00A03C2E"/>
    <w:rsid w:val="00A03E38"/>
    <w:rsid w:val="00A03F96"/>
    <w:rsid w:val="00A06D57"/>
    <w:rsid w:val="00A0703E"/>
    <w:rsid w:val="00A075CD"/>
    <w:rsid w:val="00A0779A"/>
    <w:rsid w:val="00A10536"/>
    <w:rsid w:val="00A1285B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2BD0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86A"/>
    <w:rsid w:val="00AC6CA4"/>
    <w:rsid w:val="00AC6E72"/>
    <w:rsid w:val="00AC6ED2"/>
    <w:rsid w:val="00AC71A2"/>
    <w:rsid w:val="00AC79FE"/>
    <w:rsid w:val="00AD032C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5501"/>
    <w:rsid w:val="00AE617E"/>
    <w:rsid w:val="00AE61C4"/>
    <w:rsid w:val="00AE6269"/>
    <w:rsid w:val="00AF076D"/>
    <w:rsid w:val="00AF0B56"/>
    <w:rsid w:val="00AF1505"/>
    <w:rsid w:val="00AF1F28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790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27B47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67FA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773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9D2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2DC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626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53D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02A0"/>
    <w:rsid w:val="00D818E4"/>
    <w:rsid w:val="00D81C45"/>
    <w:rsid w:val="00D823E9"/>
    <w:rsid w:val="00D82956"/>
    <w:rsid w:val="00D83414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1A15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6F0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265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10C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57E57"/>
    <w:rsid w:val="00F6279E"/>
    <w:rsid w:val="00F633F6"/>
    <w:rsid w:val="00F64FF6"/>
    <w:rsid w:val="00F65881"/>
    <w:rsid w:val="00F65BFC"/>
    <w:rsid w:val="00F667D5"/>
    <w:rsid w:val="00F66F75"/>
    <w:rsid w:val="00F67BBD"/>
    <w:rsid w:val="00F67C43"/>
    <w:rsid w:val="00F70779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175F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48D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16406-113E-4EC4-84A0-10BEA6F4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140</TotalTime>
  <Pages>4</Pages>
  <Words>244</Words>
  <Characters>1391</Characters>
  <Application>Microsoft Office Word</Application>
  <DocSecurity>0</DocSecurity>
  <Lines>11</Lines>
  <Paragraphs>3</Paragraphs>
  <ScaleCrop>false</ScaleCrop>
  <Manager>梁玉璘經理</Manager>
  <Company>統一資訊股份有限公司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23</cp:revision>
  <cp:lastPrinted>2009-04-28T02:07:00Z</cp:lastPrinted>
  <dcterms:created xsi:type="dcterms:W3CDTF">2013-09-30T08:48:00Z</dcterms:created>
  <dcterms:modified xsi:type="dcterms:W3CDTF">2013-10-02T02:54:00Z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