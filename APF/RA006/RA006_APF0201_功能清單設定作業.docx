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DF0B30">
              <w:rPr>
                <w:rFonts w:hint="eastAsia"/>
                <w:szCs w:val="24"/>
              </w:rPr>
              <w:t>13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DF0B30" w:rsidP="00E677B8">
            <w:pPr>
              <w:rPr>
                <w:szCs w:val="24"/>
              </w:rPr>
            </w:pPr>
            <w:r w:rsidRPr="00DF0B30">
              <w:rPr>
                <w:rFonts w:hint="eastAsia"/>
                <w:szCs w:val="24"/>
              </w:rPr>
              <w:t>功能清單設定作業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>最大處理人數 -  n人</w:t>
            </w:r>
          </w:p>
          <w:p w:rsidR="007C228A" w:rsidRPr="00472CFB" w:rsidRDefault="007C228A" w:rsidP="0009610C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n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n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系統維護窗口進行功能與程式名稱對應</w:t>
            </w:r>
          </w:p>
          <w:p w:rsidR="00885B6F" w:rsidRP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預設功能查詢使用欄位名稱設定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885B6F" w:rsidP="00885B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提供權限設定中，角色功能對應使用。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F0B30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PIC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</w:t>
            </w:r>
            <w:r w:rsidR="00885B6F">
              <w:rPr>
                <w:rFonts w:ascii="標楷體" w:hAnsi="標楷體" w:hint="eastAsia"/>
                <w:szCs w:val="24"/>
              </w:rPr>
              <w:t>功能清單設定作業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查詢功能清單資訊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系統人員輸入查詢條件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系統依查詢條件顯示資料於</w:t>
            </w:r>
            <w:r w:rsidRPr="00545E77">
              <w:rPr>
                <w:rFonts w:hint="eastAsia"/>
                <w:szCs w:val="24"/>
              </w:rPr>
              <w:t>grid</w:t>
            </w:r>
          </w:p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維護功能清單資訊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後新增功能清單資訊</w:t>
            </w:r>
            <w:r w:rsidRPr="00545E77">
              <w:rPr>
                <w:rFonts w:hint="eastAsia"/>
                <w:szCs w:val="24"/>
              </w:rPr>
              <w:t xml:space="preserve"> </w:t>
            </w:r>
            <w:r w:rsidRPr="00545E77">
              <w:rPr>
                <w:rFonts w:hint="eastAsia"/>
                <w:szCs w:val="24"/>
              </w:rPr>
              <w:t>，系統回應新增成功訊息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系統人員選取特定功能清單資訊後進行更新，系統回應更新成功訊息</w:t>
            </w:r>
          </w:p>
          <w:p w:rsidR="00F36EE8" w:rsidRPr="00C914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97C" w:rsidRDefault="00E0197C" w:rsidP="005A1188">
            <w:pPr>
              <w:jc w:val="center"/>
            </w:pPr>
          </w:p>
          <w:p w:rsidR="00F36EE8" w:rsidRDefault="00A3163B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14975" cy="4136366"/>
                  <wp:effectExtent l="19050" t="0" r="0" b="0"/>
                  <wp:docPr id="5" name="圖片 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090" cy="414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A3163B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5A1188" w:rsidRDefault="005A1188" w:rsidP="005A1188">
            <w:pPr>
              <w:jc w:val="center"/>
            </w:pPr>
          </w:p>
          <w:p w:rsidR="005A1188" w:rsidRDefault="00A3163B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91175" cy="4193518"/>
                  <wp:effectExtent l="19050" t="0" r="0" b="0"/>
                  <wp:docPr id="7" name="圖片 6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098" cy="419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A3163B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圖二</w:t>
            </w:r>
            <w:r>
              <w:rPr>
                <w:rFonts w:hint="eastAsia"/>
              </w:rPr>
              <w:t>)</w:t>
            </w:r>
          </w:p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E79A4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D72ED5">
              <w:rPr>
                <w:rFonts w:hint="eastAsia"/>
              </w:rPr>
              <w:t>查詢</w:t>
            </w:r>
            <w:r w:rsidR="00A3163B">
              <w:rPr>
                <w:rFonts w:hint="eastAsia"/>
              </w:rPr>
              <w:t>(</w:t>
            </w:r>
            <w:r w:rsidR="00A3163B" w:rsidRPr="00A3163B">
              <w:rPr>
                <w:rFonts w:hint="eastAsia"/>
                <w:highlight w:val="yellow"/>
              </w:rPr>
              <w:t>圖一</w:t>
            </w:r>
            <w:r w:rsidR="00A3163B">
              <w:rPr>
                <w:rFonts w:hint="eastAsia"/>
              </w:rPr>
              <w:t>、</w:t>
            </w:r>
            <w:r w:rsidR="00A3163B" w:rsidRPr="00A3163B">
              <w:rPr>
                <w:rFonts w:hint="eastAsia"/>
                <w:highlight w:val="yellow"/>
              </w:rPr>
              <w:t>圖二</w:t>
            </w:r>
            <w:r w:rsidR="00A3163B">
              <w:rPr>
                <w:rFonts w:hint="eastAsia"/>
              </w:rPr>
              <w:t>上方</w:t>
            </w:r>
            <w:r w:rsidR="00A3163B">
              <w:rPr>
                <w:rFonts w:hint="eastAsia"/>
              </w:rPr>
              <w:t>)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9061BD">
              <w:rPr>
                <w:rFonts w:hint="eastAsia"/>
                <w:bdr w:val="single" w:sz="4" w:space="0" w:color="auto"/>
              </w:rPr>
              <w:t>模組名稱</w:t>
            </w:r>
            <w:r w:rsidR="009061BD" w:rsidRPr="009061BD">
              <w:rPr>
                <w:rFonts w:hint="eastAsia"/>
              </w:rPr>
              <w:t>為下拉式選單</w:t>
            </w:r>
            <w:r w:rsidR="000A0A39">
              <w:rPr>
                <w:rFonts w:hint="eastAsia"/>
              </w:rPr>
              <w:t>，</w:t>
            </w:r>
            <w:r w:rsidR="000A0A39" w:rsidRPr="000A0A39">
              <w:rPr>
                <w:rFonts w:hint="eastAsia"/>
                <w:bdr w:val="single" w:sz="4" w:space="0" w:color="auto"/>
              </w:rPr>
              <w:t>功能名稱</w:t>
            </w:r>
            <w:r w:rsidR="000A0A39">
              <w:rPr>
                <w:rFonts w:hint="eastAsia"/>
              </w:rPr>
              <w:t>、</w:t>
            </w:r>
            <w:r w:rsidR="000A0A39" w:rsidRPr="000A0A39">
              <w:rPr>
                <w:rFonts w:hint="eastAsia"/>
                <w:bdr w:val="single" w:sz="4" w:space="0" w:color="auto"/>
              </w:rPr>
              <w:t>功能代號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>
              <w:rPr>
                <w:rFonts w:hint="eastAsia"/>
              </w:rPr>
              <w:t>一次僅能選擇查詢一種</w:t>
            </w:r>
            <w:r w:rsidR="000A0A39">
              <w:rPr>
                <w:rFonts w:hint="eastAsia"/>
              </w:rPr>
              <w:t>模組名稱</w:t>
            </w:r>
            <w:r w:rsidR="00D72ED5">
              <w:rPr>
                <w:rFonts w:hint="eastAsia"/>
              </w:rPr>
              <w:t>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39765A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</w:t>
            </w:r>
            <w:r w:rsidR="0039765A">
              <w:rPr>
                <w:rFonts w:hint="eastAsia"/>
              </w:rPr>
              <w:t>左下</w:t>
            </w:r>
            <w:r>
              <w:rPr>
                <w:rFonts w:hint="eastAsia"/>
              </w:rPr>
              <w:t>方為查詢結果，以</w:t>
            </w:r>
            <w:proofErr w:type="spellStart"/>
            <w:r w:rsidR="0039765A"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方式顯示，</w:t>
            </w:r>
            <w:r w:rsidR="0039765A">
              <w:rPr>
                <w:rFonts w:hint="eastAsia"/>
              </w:rPr>
              <w:t>若查詢結果為第三層的功能清單，則一併帶出第一</w:t>
            </w:r>
            <w:r w:rsidR="00A82510">
              <w:rPr>
                <w:rFonts w:hint="eastAsia"/>
              </w:rPr>
              <w:t>及</w:t>
            </w:r>
            <w:r w:rsidR="0039765A">
              <w:rPr>
                <w:rFonts w:hint="eastAsia"/>
              </w:rPr>
              <w:t>第二層的功能清單；若為第二層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清單，則一併帶出第一層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清單。</w:t>
            </w:r>
          </w:p>
          <w:p w:rsidR="00D72ED5" w:rsidRDefault="0039765A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滑鼠移至功能清單時，於功能清單右側顯示功能列，包含編輯、新增、</w:t>
            </w:r>
            <w:r w:rsidR="00E55468">
              <w:rPr>
                <w:rFonts w:hint="eastAsia"/>
              </w:rPr>
              <w:t>同階層</w:t>
            </w:r>
            <w:r>
              <w:rPr>
                <w:rFonts w:hint="eastAsia"/>
              </w:rPr>
              <w:t>上移</w:t>
            </w:r>
            <w:r w:rsidR="00E55468">
              <w:rPr>
                <w:rFonts w:hint="eastAsia"/>
              </w:rPr>
              <w:t>/</w:t>
            </w:r>
            <w:r>
              <w:rPr>
                <w:rFonts w:hint="eastAsia"/>
              </w:rPr>
              <w:t>下移等功能。</w:t>
            </w:r>
          </w:p>
          <w:p w:rsidR="00F01F2D" w:rsidRDefault="00935757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點擊功能清單進行新增或修改時，畫面右下角顯示功能清單欄位資訊。</w:t>
            </w:r>
          </w:p>
          <w:p w:rsidR="00AF4342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新增</w:t>
            </w:r>
            <w:r w:rsidR="00982BB3">
              <w:rPr>
                <w:rFonts w:hint="eastAsia"/>
              </w:rPr>
              <w:t>(</w:t>
            </w:r>
            <w:r w:rsidR="00982BB3" w:rsidRPr="00982BB3">
              <w:rPr>
                <w:rFonts w:hint="eastAsia"/>
                <w:highlight w:val="yellow"/>
              </w:rPr>
              <w:t>圖一</w:t>
            </w:r>
            <w:r w:rsidR="00982BB3" w:rsidRPr="00982BB3">
              <w:rPr>
                <w:rFonts w:hint="eastAsia"/>
              </w:rPr>
              <w:t>下方</w:t>
            </w:r>
            <w:r w:rsidR="00982BB3">
              <w:rPr>
                <w:rFonts w:hint="eastAsia"/>
              </w:rPr>
              <w:t>)</w:t>
            </w:r>
          </w:p>
          <w:p w:rsidR="00E55468" w:rsidRDefault="00437305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功能代號</w:t>
            </w:r>
            <w:r w:rsid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名稱</w:t>
            </w:r>
            <w:r w:rsidR="005A1188"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URL</w:t>
            </w:r>
            <w:r w:rsidR="005A1188">
              <w:rPr>
                <w:rFonts w:hint="eastAsia"/>
              </w:rPr>
              <w:t>為字串欄位，</w:t>
            </w:r>
            <w:r w:rsidRPr="00437305"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為日期欄位，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生效</w:t>
            </w:r>
            <w:r w:rsidR="005A1188">
              <w:rPr>
                <w:rFonts w:hint="eastAsia"/>
              </w:rPr>
              <w:t>為</w:t>
            </w:r>
            <w:proofErr w:type="spellStart"/>
            <w:r w:rsidR="005A1188">
              <w:rPr>
                <w:rFonts w:hint="eastAsia"/>
              </w:rPr>
              <w:t>radiobutton</w:t>
            </w:r>
            <w:proofErr w:type="spellEnd"/>
            <w:r w:rsidR="005A1188">
              <w:rPr>
                <w:rFonts w:hint="eastAsia"/>
              </w:rPr>
              <w:t>/</w:t>
            </w:r>
            <w:proofErr w:type="spellStart"/>
            <w:r w:rsidR="005A1188">
              <w:rPr>
                <w:rFonts w:hint="eastAsia"/>
              </w:rPr>
              <w:t>radiobuttonlist</w:t>
            </w:r>
            <w:proofErr w:type="spellEnd"/>
            <w:r w:rsidR="005A1188">
              <w:rPr>
                <w:rFonts w:hint="eastAsia"/>
              </w:rPr>
              <w:t>欄位；</w:t>
            </w:r>
            <w:r w:rsidR="0088742E" w:rsidRPr="0088742E">
              <w:rPr>
                <w:rFonts w:hint="eastAsia"/>
                <w:bdr w:val="single" w:sz="4" w:space="0" w:color="auto"/>
              </w:rPr>
              <w:t>預設查詢條件</w:t>
            </w:r>
            <w:r w:rsidR="0088742E">
              <w:rPr>
                <w:rFonts w:hint="eastAsia"/>
              </w:rPr>
              <w:t>為下拉式選單欄位。</w:t>
            </w:r>
            <w:r w:rsidR="00E55468">
              <w:rPr>
                <w:rFonts w:hint="eastAsia"/>
                <w:bdr w:val="single" w:sz="4" w:space="0" w:color="auto"/>
              </w:rPr>
              <w:t>功能代號</w:t>
            </w:r>
            <w:r w:rsid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</w:t>
            </w:r>
            <w:r w:rsidR="00E55468" w:rsidRPr="005A1188">
              <w:rPr>
                <w:rFonts w:hint="eastAsia"/>
                <w:bdr w:val="single" w:sz="4" w:space="0" w:color="auto"/>
              </w:rPr>
              <w:t>名稱</w:t>
            </w:r>
            <w:r w:rsidR="00E55468" w:rsidRP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功能起訖日</w:t>
            </w:r>
            <w:r w:rsidR="005A1188" w:rsidRPr="005A1188">
              <w:rPr>
                <w:rFonts w:hint="eastAsia"/>
              </w:rPr>
              <w:t>為</w:t>
            </w:r>
            <w:r w:rsidR="005A1188">
              <w:rPr>
                <w:rFonts w:hint="eastAsia"/>
              </w:rPr>
              <w:t>必填欄位</w:t>
            </w:r>
            <w:r w:rsidR="00E55468">
              <w:rPr>
                <w:rFonts w:hint="eastAsia"/>
              </w:rPr>
              <w:t>。</w:t>
            </w:r>
          </w:p>
          <w:p w:rsidR="005A1188" w:rsidRDefault="00E55468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 w:rsidR="00FD189F">
              <w:rPr>
                <w:rFonts w:hint="eastAsia"/>
              </w:rPr>
              <w:t>預設</w:t>
            </w:r>
            <w:r>
              <w:rPr>
                <w:rFonts w:hint="eastAsia"/>
              </w:rPr>
              <w:t>起日</w:t>
            </w:r>
            <w:r w:rsidR="00FD189F">
              <w:rPr>
                <w:rFonts w:hint="eastAsia"/>
              </w:rPr>
              <w:t>為</w:t>
            </w:r>
            <w:r>
              <w:rPr>
                <w:rFonts w:hint="eastAsia"/>
              </w:rPr>
              <w:t>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 w:rsidR="00FD189F">
              <w:rPr>
                <w:rFonts w:hint="eastAsia"/>
              </w:rPr>
              <w:t>預設為「</w:t>
            </w:r>
            <w:r>
              <w:rPr>
                <w:rFonts w:hint="eastAsia"/>
              </w:rPr>
              <w:t>是</w:t>
            </w:r>
            <w:r w:rsidR="00FD189F">
              <w:rPr>
                <w:rFonts w:hint="eastAsia"/>
              </w:rPr>
              <w:t>」</w:t>
            </w:r>
            <w:r>
              <w:rPr>
                <w:rFonts w:hint="eastAsia"/>
              </w:rPr>
              <w:t>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來源</w:t>
            </w:r>
            <w:r w:rsidR="0088742E">
              <w:rPr>
                <w:rFonts w:hint="eastAsia"/>
              </w:rPr>
              <w:t>，</w:t>
            </w:r>
            <w:r>
              <w:rPr>
                <w:rFonts w:hint="eastAsia"/>
              </w:rPr>
              <w:t>為</w:t>
            </w:r>
            <w:r w:rsidR="0088742E" w:rsidRPr="0088742E">
              <w:rPr>
                <w:rFonts w:hint="eastAsia"/>
              </w:rPr>
              <w:t>各系統模組自行設定於系統參數檔</w:t>
            </w:r>
            <w:r w:rsidR="0088742E" w:rsidRPr="0088742E">
              <w:rPr>
                <w:rFonts w:hint="eastAsia"/>
              </w:rPr>
              <w:t>(</w:t>
            </w:r>
            <w:proofErr w:type="spellStart"/>
            <w:r w:rsidR="0088742E" w:rsidRPr="0088742E">
              <w:rPr>
                <w:rFonts w:hint="eastAsia"/>
              </w:rPr>
              <w:t>common_parameter</w:t>
            </w:r>
            <w:proofErr w:type="spellEnd"/>
            <w:r w:rsidR="0088742E" w:rsidRPr="0088742E">
              <w:rPr>
                <w:rFonts w:hint="eastAsia"/>
              </w:rPr>
              <w:t>)</w:t>
            </w:r>
            <w:r w:rsidR="0088742E" w:rsidRPr="0088742E">
              <w:rPr>
                <w:rFonts w:hint="eastAsia"/>
              </w:rPr>
              <w:t>之中</w:t>
            </w:r>
            <w:r w:rsidR="008C7F16">
              <w:rPr>
                <w:rFonts w:hint="eastAsia"/>
              </w:rPr>
              <w:t>，若有設定，則可</w:t>
            </w:r>
            <w:r w:rsidR="00D85A63">
              <w:rPr>
                <w:rFonts w:hint="eastAsia"/>
              </w:rPr>
              <w:t>作為該功能的額外查詢條件欄位</w:t>
            </w:r>
            <w:r w:rsidR="00083EF5">
              <w:rPr>
                <w:rFonts w:hint="eastAsia"/>
              </w:rPr>
              <w:t>；</w:t>
            </w:r>
            <w:r w:rsidR="00083EF5" w:rsidRPr="00083EF5">
              <w:rPr>
                <w:rFonts w:hint="eastAsia"/>
              </w:rPr>
              <w:t>如未設定則</w:t>
            </w:r>
            <w:r w:rsidR="00083EF5" w:rsidRPr="008C7F16">
              <w:rPr>
                <w:rFonts w:hint="eastAsia"/>
                <w:bdr w:val="single" w:sz="4" w:space="0" w:color="auto"/>
              </w:rPr>
              <w:t>預設查詢條件</w:t>
            </w:r>
            <w:r w:rsidR="00083EF5" w:rsidRPr="00083EF5">
              <w:rPr>
                <w:rFonts w:hint="eastAsia"/>
              </w:rPr>
              <w:t>顯示為</w:t>
            </w:r>
            <w:r w:rsidR="00083EF5" w:rsidRPr="00083EF5">
              <w:rPr>
                <w:rFonts w:hint="eastAsia"/>
              </w:rPr>
              <w:t>disable</w:t>
            </w:r>
            <w:r w:rsidR="00083EF5" w:rsidRPr="00083EF5">
              <w:rPr>
                <w:rFonts w:hint="eastAsia"/>
              </w:rPr>
              <w:t>狀態</w:t>
            </w:r>
            <w:r w:rsidR="00D85A63">
              <w:rPr>
                <w:rFonts w:hint="eastAsia"/>
              </w:rPr>
              <w:t>。</w:t>
            </w:r>
          </w:p>
          <w:p w:rsidR="005A1188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維護</w:t>
            </w:r>
            <w:r w:rsidR="00982BB3">
              <w:rPr>
                <w:rFonts w:hint="eastAsia"/>
              </w:rPr>
              <w:t>(</w:t>
            </w:r>
            <w:r w:rsidR="00982BB3" w:rsidRPr="00982BB3">
              <w:rPr>
                <w:rFonts w:hint="eastAsia"/>
                <w:highlight w:val="yellow"/>
              </w:rPr>
              <w:t>圖二</w:t>
            </w:r>
            <w:r w:rsidR="00982BB3" w:rsidRPr="00982BB3">
              <w:rPr>
                <w:rFonts w:hint="eastAsia"/>
              </w:rPr>
              <w:t>下方</w:t>
            </w:r>
            <w:r w:rsidR="00982BB3">
              <w:rPr>
                <w:rFonts w:hint="eastAsia"/>
              </w:rPr>
              <w:t>)</w:t>
            </w:r>
          </w:p>
          <w:p w:rsidR="007441D4" w:rsidRDefault="008C7F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425723">
              <w:rPr>
                <w:rFonts w:hint="eastAsia"/>
              </w:rPr>
              <w:t>編輯時，欄位均可變更。</w:t>
            </w:r>
          </w:p>
          <w:p w:rsidR="00425723" w:rsidRDefault="0042572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編輯時，按下</w:t>
            </w:r>
            <w:r w:rsidRPr="00425723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按鈕，即可刪除，但須提醒刪除時，子功能清單均會被刪除。</w:t>
            </w:r>
          </w:p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lastRenderedPageBreak/>
              <w:t>欄位驗證及說明</w:t>
            </w:r>
          </w:p>
          <w:p w:rsidR="006800EE" w:rsidRDefault="0088742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功能清單</w:t>
            </w:r>
            <w:r w:rsidR="006800EE">
              <w:rPr>
                <w:rFonts w:ascii="標楷體" w:hAnsi="標楷體" w:hint="eastAsia"/>
                <w:szCs w:val="24"/>
              </w:rPr>
              <w:t>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前</w:t>
                  </w:r>
                  <w:r w:rsidR="00D214AF">
                    <w:rPr>
                      <w:rFonts w:ascii="標楷體" w:hAnsi="標楷體" w:hint="eastAsia"/>
                      <w:szCs w:val="24"/>
                    </w:rPr>
                    <w:t>3</w:t>
                  </w:r>
                  <w:r>
                    <w:rPr>
                      <w:rFonts w:ascii="標楷體" w:hAnsi="標楷體" w:hint="eastAsia"/>
                      <w:szCs w:val="24"/>
                    </w:rPr>
                    <w:t>碼為模組編號，後</w:t>
                  </w:r>
                  <w:r w:rsidR="00D214AF">
                    <w:rPr>
                      <w:rFonts w:ascii="標楷體" w:hAnsi="標楷體" w:hint="eastAsia"/>
                      <w:szCs w:val="24"/>
                    </w:rPr>
                    <w:t>7</w:t>
                  </w:r>
                  <w:r>
                    <w:rPr>
                      <w:rFonts w:ascii="標楷體" w:hAnsi="標楷體" w:hint="eastAsia"/>
                      <w:szCs w:val="24"/>
                    </w:rPr>
                    <w:t>碼為功能清單流水號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生效起日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88742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生效迄日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9999/12/31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  <w:r w:rsidR="003F1ACB">
                    <w:rPr>
                      <w:rFonts w:ascii="標楷體" w:hAnsi="標楷體" w:hint="eastAsia"/>
                      <w:szCs w:val="24"/>
                    </w:rPr>
                    <w:t>，需大於生效起日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790FA7" w:rsidRPr="00CC105A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790FA7" w:rsidRPr="00CC105A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trike/>
                      <w:szCs w:val="24"/>
                      <w:highlight w:val="yellow"/>
                    </w:rPr>
                  </w:pPr>
                  <w:r w:rsidRPr="00CC105A">
                    <w:rPr>
                      <w:rFonts w:ascii="標楷體" w:hAnsi="標楷體" w:hint="eastAsia"/>
                      <w:strike/>
                      <w:szCs w:val="24"/>
                      <w:highlight w:val="yellow"/>
                    </w:rPr>
                    <w:t>是否繫結URL</w:t>
                  </w:r>
                </w:p>
              </w:tc>
              <w:tc>
                <w:tcPr>
                  <w:tcW w:w="708" w:type="dxa"/>
                </w:tcPr>
                <w:p w:rsidR="00790FA7" w:rsidRPr="00CC105A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trike/>
                      <w:szCs w:val="24"/>
                      <w:highlight w:val="yellow"/>
                    </w:rPr>
                  </w:pPr>
                  <w:r w:rsidRPr="00CC105A">
                    <w:rPr>
                      <w:rFonts w:ascii="標楷體" w:hAnsi="標楷體" w:hint="eastAsia"/>
                      <w:strike/>
                      <w:szCs w:val="24"/>
                      <w:highlight w:val="yellow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790FA7" w:rsidRPr="00CC105A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trike/>
                      <w:szCs w:val="24"/>
                      <w:highlight w:val="yellow"/>
                    </w:rPr>
                  </w:pPr>
                </w:p>
              </w:tc>
              <w:tc>
                <w:tcPr>
                  <w:tcW w:w="1276" w:type="dxa"/>
                </w:tcPr>
                <w:p w:rsidR="00790FA7" w:rsidRPr="00CC105A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trike/>
                      <w:szCs w:val="24"/>
                      <w:highlight w:val="yellow"/>
                    </w:rPr>
                  </w:pPr>
                  <w:r w:rsidRPr="00CC105A">
                    <w:rPr>
                      <w:rFonts w:ascii="標楷體" w:hAnsi="標楷體" w:hint="eastAsia"/>
                      <w:strike/>
                      <w:szCs w:val="24"/>
                      <w:highlight w:val="yellow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790FA7" w:rsidRPr="00CC105A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trike/>
                      <w:szCs w:val="24"/>
                      <w:highlight w:val="yellow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790FA7" w:rsidRPr="00CC105A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trike/>
                      <w:szCs w:val="24"/>
                    </w:rPr>
                  </w:pPr>
                  <w:r w:rsidRPr="00CC105A">
                    <w:rPr>
                      <w:rFonts w:ascii="標楷體" w:hAnsi="標楷體" w:hint="eastAsia"/>
                      <w:strike/>
                      <w:szCs w:val="24"/>
                      <w:highlight w:val="yellow"/>
                    </w:rPr>
                    <w:t>此欄位由URL欄位對應決定，若URL欄位有值，則為True(1)，否則為False(0)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URL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內部系統的格式為</w:t>
                  </w:r>
                  <w:r>
                    <w:rPr>
                      <w:rFonts w:ascii="標楷體" w:hAnsi="標楷體"/>
                      <w:szCs w:val="24"/>
                    </w:rPr>
                    <w:t>controller</w:t>
                  </w:r>
                  <w:r>
                    <w:rPr>
                      <w:rFonts w:ascii="標楷體" w:hAnsi="標楷體" w:hint="eastAsia"/>
                      <w:szCs w:val="24"/>
                    </w:rPr>
                    <w:t>/action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外部系統則為http://xxx/xxx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兩者均需以另一個頁面包起來</w:t>
                  </w:r>
                  <w:r w:rsidR="0033285C">
                    <w:rPr>
                      <w:rFonts w:ascii="標楷體" w:hAnsi="標楷體" w:hint="eastAsia"/>
                      <w:szCs w:val="24"/>
                    </w:rPr>
                    <w:t>，在iframe頁面內顯示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EX: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content/redirect?Role/index;   content/redirect?http://google.com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預設查詢條件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</w:pPr>
                  <w:r>
                    <w:rPr>
                      <w:rFonts w:hint="eastAsia"/>
                    </w:rPr>
                    <w:t>下拉式選單，來源為</w:t>
                  </w:r>
                  <w:r w:rsidRPr="0088742E">
                    <w:rPr>
                      <w:rFonts w:hint="eastAsia"/>
                    </w:rPr>
                    <w:t>各系統模組自行設定於系統參數檔</w:t>
                  </w:r>
                  <w:r w:rsidRPr="0088742E">
                    <w:rPr>
                      <w:rFonts w:hint="eastAsia"/>
                    </w:rPr>
                    <w:t>(common_parameter)</w:t>
                  </w:r>
                </w:p>
                <w:p w:rsidR="007226B3" w:rsidRDefault="007226B3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7226B3">
                    <w:rPr>
                      <w:rFonts w:ascii="標楷體" w:hAnsi="標楷體" w:hint="eastAsia"/>
                      <w:szCs w:val="24"/>
                    </w:rPr>
                    <w:t>如未設定則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7226B3">
                    <w:rPr>
                      <w:rFonts w:ascii="標楷體" w:hAnsi="標楷體" w:hint="eastAsia"/>
                      <w:szCs w:val="24"/>
                    </w:rPr>
                    <w:t>下拉選單顯示為disable狀態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980311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980311">
              <w:t>apf_menu_root</w:t>
            </w:r>
            <w:proofErr w:type="spellEnd"/>
          </w:p>
          <w:p w:rsidR="00980311" w:rsidRDefault="009D08EA" w:rsidP="009D08EA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77000" cy="1171575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C63" w:rsidRDefault="00980311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980311">
              <w:t>apf_menu_node</w:t>
            </w:r>
            <w:proofErr w:type="spellEnd"/>
          </w:p>
          <w:p w:rsidR="00980311" w:rsidRDefault="009D08EA" w:rsidP="009D08EA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895475"/>
                  <wp:effectExtent l="1905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C21" w:rsidRDefault="00980311" w:rsidP="001E7C21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980311">
              <w:t>apf_controller</w:t>
            </w:r>
            <w:proofErr w:type="spellEnd"/>
          </w:p>
          <w:p w:rsidR="001E7C21" w:rsidRDefault="009D08EA" w:rsidP="009D08EA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733425"/>
                  <wp:effectExtent l="19050" t="0" r="0" b="0"/>
                  <wp:docPr id="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8EA" w:rsidRDefault="009D08EA" w:rsidP="001E7C21">
            <w:pPr>
              <w:pStyle w:val="M1"/>
              <w:numPr>
                <w:ilvl w:val="0"/>
                <w:numId w:val="0"/>
              </w:numPr>
            </w:pPr>
          </w:p>
          <w:p w:rsidR="006D0E67" w:rsidRDefault="001E7C21" w:rsidP="001E7C21">
            <w:pPr>
              <w:pStyle w:val="M1"/>
              <w:numPr>
                <w:ilvl w:val="0"/>
                <w:numId w:val="0"/>
              </w:numPr>
            </w:pPr>
            <w:r w:rsidRPr="001E7C21">
              <w:rPr>
                <w:rFonts w:hint="eastAsia"/>
                <w:highlight w:val="yellow"/>
              </w:rPr>
              <w:t>各模組功能代號尚未確認，待確認後補上</w:t>
            </w:r>
            <w:r>
              <w:rPr>
                <w:rFonts w:hint="eastAsia"/>
              </w:rPr>
              <w:t>。</w:t>
            </w: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2C9" w:rsidRDefault="006942C9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此設定功能由各模組</w:t>
            </w:r>
            <w:r w:rsidRPr="006942C9">
              <w:rPr>
                <w:rFonts w:hint="eastAsia"/>
              </w:rPr>
              <w:t>維運負責人員</w:t>
            </w:r>
            <w:r>
              <w:rPr>
                <w:rFonts w:hint="eastAsia"/>
              </w:rPr>
              <w:t>進行設定，由各模組設定完後，再執行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</w:t>
            </w:r>
            <w:r w:rsidR="00AF6B7A">
              <w:rPr>
                <w:rFonts w:hint="eastAsia"/>
              </w:rPr>
              <w:t>功能清單設定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</w:t>
            </w:r>
            <w:r w:rsidR="00AF6B7A">
              <w:rPr>
                <w:rFonts w:hint="eastAsia"/>
              </w:rPr>
              <w:t>功能清單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，查詢條件</w:t>
            </w:r>
            <w:r w:rsidR="00C22B5B">
              <w:rPr>
                <w:rFonts w:hint="eastAsia"/>
                <w:bdr w:val="single" w:sz="4" w:space="0" w:color="auto"/>
              </w:rPr>
              <w:t>模組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功能代號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C22B5B">
              <w:rPr>
                <w:rFonts w:hint="eastAsia"/>
              </w:rPr>
              <w:t>左下方</w:t>
            </w:r>
            <w:proofErr w:type="spellStart"/>
            <w:r w:rsidR="00C22B5B">
              <w:rPr>
                <w:rFonts w:hint="eastAsia"/>
              </w:rPr>
              <w:t>TreeView</w:t>
            </w:r>
            <w:proofErr w:type="spellEnd"/>
            <w:r w:rsidR="00A4066A">
              <w:rPr>
                <w:rFonts w:hint="eastAsia"/>
              </w:rPr>
              <w:t>。</w:t>
            </w:r>
            <w:r w:rsidR="00C22B5B">
              <w:rPr>
                <w:rFonts w:hint="eastAsia"/>
              </w:rPr>
              <w:t>若查詢結果為第三層的功能清單，則一併帶出第一及第二層的功能清單；若為第二層功能清單，則一併帶出第一層功能清單。</w:t>
            </w:r>
          </w:p>
          <w:p w:rsidR="00E31361" w:rsidRDefault="00C00AB1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滑鼠移至功能清單時，於功能清單右側顯示功能列，</w:t>
            </w:r>
            <w:r w:rsidR="00E31361">
              <w:rPr>
                <w:rFonts w:hint="eastAsia"/>
              </w:rPr>
              <w:t>包含編輯、新增、同階層上移</w:t>
            </w:r>
            <w:r w:rsidR="00E31361">
              <w:rPr>
                <w:rFonts w:hint="eastAsia"/>
              </w:rPr>
              <w:t>/</w:t>
            </w:r>
            <w:r w:rsidR="00E31361">
              <w:rPr>
                <w:rFonts w:hint="eastAsia"/>
              </w:rPr>
              <w:t>下移等功能。</w:t>
            </w:r>
          </w:p>
          <w:p w:rsidR="00C00AB1" w:rsidRDefault="00C00AB1" w:rsidP="00C8705D">
            <w:pPr>
              <w:pStyle w:val="N1"/>
              <w:numPr>
                <w:ilvl w:val="1"/>
                <w:numId w:val="20"/>
              </w:numPr>
            </w:pPr>
            <w:r w:rsidRPr="00C00AB1">
              <w:rPr>
                <w:rFonts w:hint="eastAsia"/>
                <w:highlight w:val="yellow"/>
              </w:rPr>
              <w:t>已繫結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</w:t>
            </w:r>
            <w:r w:rsidRPr="00C00AB1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Pr="00C00AB1">
              <w:rPr>
                <w:rFonts w:hint="eastAsia"/>
                <w:highlight w:val="yellow"/>
              </w:rPr>
              <w:t>按鈕無法點擊</w:t>
            </w:r>
            <w:r w:rsidRPr="00C00AB1">
              <w:rPr>
                <w:rFonts w:hint="eastAsia"/>
                <w:highlight w:val="yellow"/>
              </w:rPr>
              <w:t>(</w:t>
            </w:r>
            <w:r w:rsidRPr="00C00AB1">
              <w:rPr>
                <w:rFonts w:hint="eastAsia"/>
                <w:highlight w:val="yellow"/>
              </w:rPr>
              <w:t>僅允許無繫結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的功能清單，新增子功能</w:t>
            </w:r>
            <w:r w:rsidRPr="00C00AB1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861C63" w:rsidRDefault="00A4066A" w:rsidP="00E31361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 w:rsidR="00E31361">
              <w:rPr>
                <w:rFonts w:hint="eastAsia"/>
              </w:rPr>
              <w:t>功能列的編輯</w:t>
            </w:r>
            <w:r>
              <w:rPr>
                <w:rFonts w:hint="eastAsia"/>
              </w:rPr>
              <w:t>，</w:t>
            </w:r>
            <w:r w:rsidR="00C22B5B">
              <w:rPr>
                <w:rFonts w:hint="eastAsia"/>
              </w:rPr>
              <w:t>於右下角</w:t>
            </w:r>
            <w:r>
              <w:rPr>
                <w:rFonts w:hint="eastAsia"/>
              </w:rPr>
              <w:t>顯示該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</w:t>
            </w:r>
            <w:r w:rsidR="00371217">
              <w:rPr>
                <w:rFonts w:hint="eastAsia"/>
              </w:rPr>
              <w:t>功能清單</w:t>
            </w:r>
          </w:p>
          <w:p w:rsidR="00F435B8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lastRenderedPageBreak/>
              <w:t>使用者於查詢</w:t>
            </w:r>
            <w:r w:rsidR="00F435B8">
              <w:rPr>
                <w:rFonts w:hint="eastAsia"/>
              </w:rPr>
              <w:t>後，左下角顯示查詢結果的</w:t>
            </w:r>
            <w:proofErr w:type="spellStart"/>
            <w:r w:rsidR="00F435B8">
              <w:rPr>
                <w:rFonts w:hint="eastAsia"/>
              </w:rPr>
              <w:t>TreeView</w:t>
            </w:r>
            <w:proofErr w:type="spellEnd"/>
            <w:r w:rsidR="00F435B8">
              <w:rPr>
                <w:rFonts w:hint="eastAsia"/>
              </w:rPr>
              <w:t>。</w:t>
            </w:r>
          </w:p>
          <w:p w:rsidR="006D0E67" w:rsidRDefault="007F5F53" w:rsidP="00DD5454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</w:t>
            </w:r>
            <w:r w:rsidR="00DD5454">
              <w:rPr>
                <w:rFonts w:hint="eastAsia"/>
              </w:rPr>
              <w:t>擇</w:t>
            </w:r>
            <w:r w:rsidR="00F50777">
              <w:rPr>
                <w:rFonts w:hint="eastAsia"/>
              </w:rPr>
              <w:t>無繫結</w:t>
            </w:r>
            <w:r w:rsidR="00F50777">
              <w:rPr>
                <w:rFonts w:hint="eastAsia"/>
              </w:rPr>
              <w:t>URL</w:t>
            </w:r>
            <w:r w:rsidR="00F50777">
              <w:rPr>
                <w:rFonts w:hint="eastAsia"/>
              </w:rPr>
              <w:t>的功能清單</w:t>
            </w:r>
            <w:r w:rsidR="00DD5454">
              <w:rPr>
                <w:rFonts w:hint="eastAsia"/>
              </w:rPr>
              <w:t>，點</w:t>
            </w:r>
            <w:r>
              <w:rPr>
                <w:rFonts w:hint="eastAsia"/>
              </w:rPr>
              <w:t>擊</w:t>
            </w:r>
            <w:r w:rsidR="00DD5454">
              <w:rPr>
                <w:rFonts w:hint="eastAsia"/>
              </w:rPr>
              <w:t>功能列的</w:t>
            </w:r>
            <w:r w:rsidR="00DD5454" w:rsidRPr="00F435B8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="00DD5454">
              <w:rPr>
                <w:rFonts w:hint="eastAsia"/>
              </w:rPr>
              <w:t>按鈕</w:t>
            </w:r>
            <w:r w:rsidR="00BC26C8">
              <w:rPr>
                <w:rFonts w:hint="eastAsia"/>
              </w:rPr>
              <w:t>，右下角顯示功能清單新增畫面</w:t>
            </w:r>
            <w:r w:rsidR="00DD5454"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 w:rsidR="00171819">
              <w:rPr>
                <w:rFonts w:hint="eastAsia"/>
              </w:rPr>
              <w:t>、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 w:rsidR="00171819">
              <w:rPr>
                <w:rFonts w:hint="eastAsia"/>
              </w:rPr>
              <w:t>、</w:t>
            </w:r>
            <w:r w:rsidR="00681A2C" w:rsidRPr="001E7C21">
              <w:rPr>
                <w:rFonts w:hint="eastAsia"/>
                <w:bdr w:val="single" w:sz="4" w:space="0" w:color="auto"/>
              </w:rPr>
              <w:t>URL</w:t>
            </w:r>
            <w:r w:rsidR="00681A2C" w:rsidRPr="00681A2C">
              <w:rPr>
                <w:rFonts w:hint="eastAsia"/>
              </w:rPr>
              <w:t>，</w:t>
            </w:r>
            <w:r w:rsidR="00681A2C">
              <w:rPr>
                <w:rFonts w:hint="eastAsia"/>
              </w:rPr>
              <w:t>選取</w:t>
            </w:r>
            <w:r w:rsidR="001E7C21">
              <w:rPr>
                <w:rFonts w:hint="eastAsia"/>
                <w:bdr w:val="single" w:sz="4" w:space="0" w:color="auto"/>
              </w:rPr>
              <w:t>功能起訖日</w:t>
            </w:r>
            <w:r w:rsidR="001E7C21" w:rsidRP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功能生效</w:t>
            </w:r>
            <w:r w:rsid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預設查詢條件</w:t>
            </w:r>
            <w:r w:rsidR="00171819">
              <w:rPr>
                <w:rFonts w:hint="eastAsia"/>
              </w:rPr>
              <w:t>。</w:t>
            </w:r>
          </w:p>
          <w:p w:rsidR="006D0E67" w:rsidRDefault="001E7C21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預設起日為今日，迄日為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預設為「是」；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預設不選擇</w:t>
            </w:r>
            <w:r w:rsidR="00171819">
              <w:rPr>
                <w:rFonts w:hint="eastAsia"/>
              </w:rPr>
              <w:t>。</w:t>
            </w:r>
          </w:p>
          <w:p w:rsidR="006D0E67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使用者輸入完成後點選</w:t>
            </w:r>
            <w:r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，系統回應新增成功訊息</w:t>
            </w:r>
            <w:r w:rsidR="001E7C21">
              <w:rPr>
                <w:rFonts w:hint="eastAsia"/>
              </w:rPr>
              <w:t>；左下方功能清單</w:t>
            </w:r>
            <w:proofErr w:type="spellStart"/>
            <w:r w:rsidR="001E7C21">
              <w:rPr>
                <w:rFonts w:hint="eastAsia"/>
              </w:rPr>
              <w:t>TreeView</w:t>
            </w:r>
            <w:proofErr w:type="spellEnd"/>
            <w:r w:rsidR="001E7C21">
              <w:rPr>
                <w:rFonts w:hint="eastAsia"/>
              </w:rPr>
              <w:t>重新載入，並顯示新增的功能清單</w:t>
            </w:r>
            <w:r w:rsidR="000F72B3">
              <w:rPr>
                <w:rFonts w:hint="eastAsia"/>
              </w:rPr>
              <w:t>，</w:t>
            </w:r>
            <w:r w:rsidR="001E7C21">
              <w:rPr>
                <w:rFonts w:hint="eastAsia"/>
              </w:rPr>
              <w:t>右下方頁面則保持在原新增畫面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</w:t>
            </w:r>
            <w:r w:rsidR="00F50B50">
              <w:rPr>
                <w:rFonts w:hint="eastAsia"/>
              </w:rPr>
              <w:t>功能清單</w:t>
            </w:r>
          </w:p>
          <w:p w:rsidR="006D0E67" w:rsidRDefault="007F5F53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7F5F53" w:rsidRDefault="007F5F53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點選欲修改的功能清單，點擊功能列的</w:t>
            </w:r>
            <w:r w:rsidRPr="007F5F53"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FE71C4">
              <w:rPr>
                <w:rFonts w:hint="eastAsia"/>
              </w:rPr>
              <w:t>，右下角顯示功能清單</w:t>
            </w:r>
            <w:r w:rsidR="00BC26C8">
              <w:rPr>
                <w:rFonts w:hint="eastAsia"/>
              </w:rPr>
              <w:t>編輯畫面</w:t>
            </w:r>
            <w:r>
              <w:rPr>
                <w:rFonts w:hint="eastAsia"/>
              </w:rPr>
              <w:t>。</w:t>
            </w:r>
          </w:p>
          <w:p w:rsidR="005F1664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 w:rsidR="000C190B">
              <w:rPr>
                <w:rFonts w:hint="eastAsia"/>
              </w:rPr>
              <w:t>、</w:t>
            </w:r>
            <w:r w:rsidR="000C190B" w:rsidRPr="001E7C21">
              <w:rPr>
                <w:rFonts w:hint="eastAsia"/>
                <w:bdr w:val="single" w:sz="4" w:space="0" w:color="auto"/>
              </w:rPr>
              <w:t>URL</w:t>
            </w:r>
            <w:r w:rsidR="000C190B">
              <w:rPr>
                <w:rFonts w:hint="eastAsia"/>
              </w:rPr>
              <w:t>，選取</w:t>
            </w:r>
            <w:r>
              <w:rPr>
                <w:rFonts w:hint="eastAsia"/>
                <w:bdr w:val="single" w:sz="4" w:space="0" w:color="auto"/>
              </w:rPr>
              <w:t>功能起訖日</w:t>
            </w:r>
            <w:r w:rsidRPr="001E7C21"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</w:t>
            </w:r>
            <w:r w:rsidR="005F1664">
              <w:rPr>
                <w:rFonts w:hint="eastAsia"/>
              </w:rPr>
              <w:t>左下方功能清單</w:t>
            </w:r>
            <w:proofErr w:type="spellStart"/>
            <w:r w:rsidR="005F1664">
              <w:rPr>
                <w:rFonts w:hint="eastAsia"/>
              </w:rPr>
              <w:t>TreeView</w:t>
            </w:r>
            <w:proofErr w:type="spellEnd"/>
            <w:r w:rsidR="005F1664">
              <w:rPr>
                <w:rFonts w:hint="eastAsia"/>
              </w:rPr>
              <w:t>重新載入，並顯示更新的功能清單，右下方頁面則保持在原編輯畫面</w:t>
            </w:r>
            <w:r w:rsidR="00D655AC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</w:t>
            </w:r>
            <w:r w:rsidR="00EA52DD">
              <w:rPr>
                <w:rFonts w:hint="eastAsia"/>
              </w:rPr>
              <w:t>功能清單</w:t>
            </w:r>
          </w:p>
          <w:p w:rsidR="006D0E67" w:rsidRDefault="00FE71C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FE71C4" w:rsidRDefault="00FE71C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點選欲刪除的功能清單，點擊功能列的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6D76CA">
              <w:rPr>
                <w:rFonts w:hint="eastAsia"/>
              </w:rPr>
              <w:t>，右下角顯示功能清單編輯畫面</w:t>
            </w:r>
            <w:r>
              <w:rPr>
                <w:rFonts w:hint="eastAsia"/>
              </w:rPr>
              <w:t>。</w:t>
            </w:r>
          </w:p>
          <w:p w:rsidR="00FE71C4" w:rsidRDefault="006D76C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6D76CA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按鈕，系統提示訊息「</w:t>
            </w:r>
            <w:r w:rsidR="0006339E">
              <w:rPr>
                <w:rFonts w:hint="eastAsia"/>
              </w:rPr>
              <w:t>是否將選取功能刪除，刪除後將一併刪除子功能清單</w:t>
            </w:r>
            <w:r>
              <w:rPr>
                <w:rFonts w:hint="eastAsia"/>
              </w:rPr>
              <w:t>」</w:t>
            </w:r>
            <w:r w:rsidR="0006339E">
              <w:rPr>
                <w:rFonts w:hint="eastAsia"/>
              </w:rPr>
              <w:t>，若選擇是，則進行刪除並回應刪除成功訊息，左下方功能清單</w:t>
            </w:r>
            <w:proofErr w:type="spellStart"/>
            <w:r w:rsidR="0006339E">
              <w:rPr>
                <w:rFonts w:hint="eastAsia"/>
              </w:rPr>
              <w:t>TreeView</w:t>
            </w:r>
            <w:proofErr w:type="spellEnd"/>
            <w:r w:rsidR="0006339E">
              <w:rPr>
                <w:rFonts w:hint="eastAsia"/>
              </w:rPr>
              <w:t>重新載入，右下角頁面則清除所有欄位；若選擇否，則不做任何動作。</w:t>
            </w:r>
          </w:p>
          <w:p w:rsidR="006D0E67" w:rsidRDefault="006D0E67" w:rsidP="00AC6716">
            <w:pPr>
              <w:pStyle w:val="N1"/>
              <w:numPr>
                <w:ilvl w:val="0"/>
                <w:numId w:val="0"/>
              </w:numPr>
              <w:ind w:leftChars="13" w:left="31"/>
            </w:pPr>
          </w:p>
          <w:p w:rsidR="0045054B" w:rsidRPr="00435B82" w:rsidRDefault="0045054B" w:rsidP="0006339E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AC6716" w:rsidP="00AC6716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功能清單</w:t>
            </w:r>
            <w:r w:rsidR="006D6E39" w:rsidRPr="006D6E39">
              <w:rPr>
                <w:rFonts w:hint="eastAsia"/>
              </w:rPr>
              <w:t>刪除時會刪除</w:t>
            </w:r>
            <w:r>
              <w:rPr>
                <w:rFonts w:hint="eastAsia"/>
              </w:rPr>
              <w:t>子功能清單及其以下功能。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</w:t>
            </w:r>
            <w:r w:rsidR="007226B3">
              <w:rPr>
                <w:rFonts w:hint="eastAsia"/>
              </w:rPr>
              <w:t>功能清單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</w:t>
            </w:r>
            <w:r w:rsidR="007226B3">
              <w:rPr>
                <w:rFonts w:hint="eastAsia"/>
              </w:rPr>
              <w:t>功能清單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7226B3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226B3" w:rsidRDefault="007226B3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已繫結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的功能清單不得新增子功能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新增按鈕不能點擊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</w:t>
            </w:r>
            <w:r w:rsidR="007226B3">
              <w:rPr>
                <w:rFonts w:hint="eastAsia"/>
              </w:rPr>
              <w:t>功能清單</w:t>
            </w:r>
          </w:p>
          <w:p w:rsidR="00F01F2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F1349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="007226B3" w:rsidRPr="007226B3">
              <w:rPr>
                <w:rFonts w:hint="eastAsia"/>
              </w:rPr>
              <w:t>所有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F01F2D" w:rsidP="00D42A46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</w:t>
            </w:r>
            <w:r w:rsidR="007226B3">
              <w:rPr>
                <w:rFonts w:hint="eastAsia"/>
              </w:rPr>
              <w:t>功能清單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5B5363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lastRenderedPageBreak/>
              <w:t>功能清單</w:t>
            </w:r>
            <w:r w:rsidR="006D6E39">
              <w:rPr>
                <w:rFonts w:hint="eastAsia"/>
              </w:rPr>
              <w:t>維護畫面異常顯示</w:t>
            </w:r>
            <w:r w:rsidR="006D6E39">
              <w:rPr>
                <w:rFonts w:hint="eastAsia"/>
              </w:rPr>
              <w:t>[</w:t>
            </w:r>
            <w:r w:rsidR="006D6E39">
              <w:rPr>
                <w:rFonts w:hint="eastAsia"/>
              </w:rPr>
              <w:t>系統忙碌中</w:t>
            </w:r>
            <w:r w:rsidR="006D6E39">
              <w:rPr>
                <w:rFonts w:hint="eastAsia"/>
              </w:rPr>
              <w:t>]</w:t>
            </w:r>
            <w:r w:rsidR="006D6E39">
              <w:rPr>
                <w:rFonts w:hint="eastAsia"/>
              </w:rPr>
              <w:t>訊息，系統</w:t>
            </w:r>
            <w:r w:rsidR="006D6E39">
              <w:rPr>
                <w:rFonts w:hint="eastAsia"/>
              </w:rPr>
              <w:t>Log(</w:t>
            </w:r>
            <w:r w:rsidR="006D6E39">
              <w:rPr>
                <w:rFonts w:hint="eastAsia"/>
              </w:rPr>
              <w:t>文字檔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紀錄異常原因</w:t>
            </w:r>
            <w:r w:rsidR="006D6E39">
              <w:rPr>
                <w:rFonts w:hint="eastAsia"/>
              </w:rPr>
              <w:t>(</w:t>
            </w:r>
            <w:r w:rsidR="006D6E39">
              <w:rPr>
                <w:rFonts w:hint="eastAsia"/>
              </w:rPr>
              <w:t>可能為</w:t>
            </w:r>
            <w:r w:rsidR="006D6E39">
              <w:rPr>
                <w:rFonts w:hint="eastAsia"/>
              </w:rPr>
              <w:t>DB</w:t>
            </w:r>
            <w:r w:rsidR="006D6E39">
              <w:rPr>
                <w:rFonts w:hint="eastAsia"/>
              </w:rPr>
              <w:t>問題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5B5363" w:rsidRDefault="005B5363" w:rsidP="007C228A">
            <w:pPr>
              <w:pStyle w:val="aa"/>
              <w:numPr>
                <w:ilvl w:val="0"/>
                <w:numId w:val="30"/>
              </w:numPr>
              <w:ind w:leftChars="0"/>
            </w:pPr>
            <w:r w:rsidRPr="005B5363">
              <w:rPr>
                <w:rFonts w:hint="eastAsia"/>
              </w:rPr>
              <w:t>各模組僅允許維護各自模組下方的功能清單</w:t>
            </w:r>
            <w:r>
              <w:rPr>
                <w:rFonts w:hint="eastAsia"/>
              </w:rPr>
              <w:t>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  <w:r w:rsidR="00D42A46">
              <w:rPr>
                <w:rFonts w:hint="eastAsia"/>
              </w:rPr>
              <w:t>。</w:t>
            </w:r>
          </w:p>
          <w:p w:rsidR="00C8705D" w:rsidRPr="00472CFB" w:rsidRDefault="005B5363" w:rsidP="00D42A46">
            <w:pPr>
              <w:pStyle w:val="aa"/>
              <w:numPr>
                <w:ilvl w:val="0"/>
                <w:numId w:val="30"/>
              </w:numPr>
              <w:ind w:leftChars="0"/>
            </w:pPr>
            <w:r w:rsidRPr="005B5363">
              <w:rPr>
                <w:rFonts w:hint="eastAsia"/>
              </w:rPr>
              <w:t>權限模組可顯示所有的功能清單，但只能維護權限模組下的功能清單，其餘模組僅為可讀狀態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16A" w:rsidRDefault="00AA216A">
      <w:r>
        <w:separator/>
      </w:r>
    </w:p>
  </w:endnote>
  <w:endnote w:type="continuationSeparator" w:id="0">
    <w:p w:rsidR="00AA216A" w:rsidRDefault="00AA2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87B45" w:rsidRPr="00787B45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787B45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787B45" w:rsidRPr="00EF1A59">
      <w:rPr>
        <w:rFonts w:eastAsia="｢ﾛ｢・｢ﾞ????"/>
        <w:sz w:val="18"/>
        <w:szCs w:val="18"/>
      </w:rPr>
      <w:fldChar w:fldCharType="separate"/>
    </w:r>
    <w:r w:rsidR="00982BB3">
      <w:rPr>
        <w:rFonts w:eastAsia="｢ﾛ｢・｢ﾞ????"/>
        <w:noProof/>
        <w:sz w:val="18"/>
        <w:szCs w:val="18"/>
      </w:rPr>
      <w:t>2</w:t>
    </w:r>
    <w:r w:rsidR="00787B45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787B45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787B45" w:rsidRPr="00EF1A59">
      <w:rPr>
        <w:rFonts w:eastAsia="｢ﾛ｢・｢ﾞ????"/>
        <w:sz w:val="18"/>
        <w:szCs w:val="18"/>
      </w:rPr>
      <w:fldChar w:fldCharType="separate"/>
    </w:r>
    <w:r w:rsidR="00982BB3">
      <w:rPr>
        <w:rFonts w:eastAsia="｢ﾛ｢・｢ﾞ????"/>
        <w:noProof/>
        <w:sz w:val="18"/>
        <w:szCs w:val="18"/>
      </w:rPr>
      <w:t>6</w:t>
    </w:r>
    <w:r w:rsidR="00787B45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787B45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16A" w:rsidRDefault="00AA216A">
      <w:r>
        <w:separator/>
      </w:r>
    </w:p>
  </w:footnote>
  <w:footnote w:type="continuationSeparator" w:id="0">
    <w:p w:rsidR="00AA216A" w:rsidRDefault="00AA21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787B45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DF0B30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DF0B30" w:rsidRPr="00DF0B30">
        <w:rPr>
          <w:rFonts w:hint="eastAsia"/>
          <w:noProof/>
          <w:sz w:val="18"/>
          <w:szCs w:val="18"/>
        </w:rPr>
        <w:t>功能清單設定作業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787B45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787B45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7B17CFA"/>
    <w:multiLevelType w:val="hybridMultilevel"/>
    <w:tmpl w:val="95041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2439F2"/>
    <w:multiLevelType w:val="hybridMultilevel"/>
    <w:tmpl w:val="73B2F2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FB251A9"/>
    <w:multiLevelType w:val="hybridMultilevel"/>
    <w:tmpl w:val="10E6A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1D6AF2"/>
    <w:multiLevelType w:val="hybridMultilevel"/>
    <w:tmpl w:val="25407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4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5"/>
  </w:num>
  <w:num w:numId="9">
    <w:abstractNumId w:val="33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31"/>
  </w:num>
  <w:num w:numId="21">
    <w:abstractNumId w:val="30"/>
  </w:num>
  <w:num w:numId="22">
    <w:abstractNumId w:val="26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7"/>
  </w:num>
  <w:num w:numId="32">
    <w:abstractNumId w:val="1"/>
  </w:num>
  <w:num w:numId="33">
    <w:abstractNumId w:val="32"/>
  </w:num>
  <w:num w:numId="34">
    <w:abstractNumId w:val="28"/>
  </w:num>
  <w:num w:numId="35">
    <w:abstractNumId w:val="25"/>
  </w:num>
  <w:num w:numId="36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7890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07A81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39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09DC"/>
    <w:rsid w:val="0008228A"/>
    <w:rsid w:val="000833E6"/>
    <w:rsid w:val="00083EF5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A39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190B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5F8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0E85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2889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E7C21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2F6F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340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A94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285C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217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65A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B63A0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D7FEE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1ACB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723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305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49"/>
    <w:rsid w:val="004F13C1"/>
    <w:rsid w:val="004F1E60"/>
    <w:rsid w:val="004F2CDB"/>
    <w:rsid w:val="004F3B0F"/>
    <w:rsid w:val="004F4477"/>
    <w:rsid w:val="004F59DD"/>
    <w:rsid w:val="004F663E"/>
    <w:rsid w:val="004F7485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5E77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63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664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1A2C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2C9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6CA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26B3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87B45"/>
    <w:rsid w:val="00790744"/>
    <w:rsid w:val="00790FA7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52A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5F53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1F2F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6EBA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1C63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5B6F"/>
    <w:rsid w:val="00886458"/>
    <w:rsid w:val="00886E88"/>
    <w:rsid w:val="0088742E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C7F16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61BD"/>
    <w:rsid w:val="00907BF3"/>
    <w:rsid w:val="00907CE6"/>
    <w:rsid w:val="00907CF5"/>
    <w:rsid w:val="009104FA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5757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311"/>
    <w:rsid w:val="0098048D"/>
    <w:rsid w:val="00980926"/>
    <w:rsid w:val="00981149"/>
    <w:rsid w:val="0098191F"/>
    <w:rsid w:val="00981D27"/>
    <w:rsid w:val="00982755"/>
    <w:rsid w:val="00982BB3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08EA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8F2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0A99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163B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510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504E"/>
    <w:rsid w:val="00A964F1"/>
    <w:rsid w:val="00A96A5C"/>
    <w:rsid w:val="00A97FBF"/>
    <w:rsid w:val="00AA015E"/>
    <w:rsid w:val="00AA029D"/>
    <w:rsid w:val="00AA18AD"/>
    <w:rsid w:val="00AA1A46"/>
    <w:rsid w:val="00AA216A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716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6B7A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6C8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B1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2B5B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05A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4AF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2A46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5A6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5454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E79A4"/>
    <w:rsid w:val="00DF0416"/>
    <w:rsid w:val="00DF0A8D"/>
    <w:rsid w:val="00DF0B30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197C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5F3B"/>
    <w:rsid w:val="00E2608E"/>
    <w:rsid w:val="00E27644"/>
    <w:rsid w:val="00E27769"/>
    <w:rsid w:val="00E27C92"/>
    <w:rsid w:val="00E30D99"/>
    <w:rsid w:val="00E30EB6"/>
    <w:rsid w:val="00E31361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468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2DD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7C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59D"/>
    <w:rsid w:val="00F24B56"/>
    <w:rsid w:val="00F26D21"/>
    <w:rsid w:val="00F26D42"/>
    <w:rsid w:val="00F2721C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5B8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777"/>
    <w:rsid w:val="00F50B50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1E9C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1C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748</TotalTime>
  <Pages>6</Pages>
  <Words>470</Words>
  <Characters>2679</Characters>
  <Application>Microsoft Office Word</Application>
  <DocSecurity>0</DocSecurity>
  <Lines>22</Lines>
  <Paragraphs>6</Paragraphs>
  <ScaleCrop>false</ScaleCrop>
  <Manager>梁玉璘經理</Manager>
  <Company>統一資訊股份有限公司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52</cp:revision>
  <cp:lastPrinted>2009-04-28T02:07:00Z</cp:lastPrinted>
  <dcterms:created xsi:type="dcterms:W3CDTF">2013-09-13T02:16:00Z</dcterms:created>
  <dcterms:modified xsi:type="dcterms:W3CDTF">2013-09-30T03:57:00Z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