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2755C9">
              <w:rPr>
                <w:rFonts w:hint="eastAsia"/>
                <w:szCs w:val="24"/>
              </w:rPr>
              <w:t>24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E4219B" w:rsidP="00E677B8">
            <w:pPr>
              <w:rPr>
                <w:szCs w:val="24"/>
              </w:rPr>
            </w:pPr>
            <w:r w:rsidRPr="00E4219B">
              <w:rPr>
                <w:rFonts w:hint="eastAsia"/>
                <w:szCs w:val="24"/>
              </w:rPr>
              <w:t>角色</w:t>
            </w:r>
            <w:r w:rsidR="002755C9" w:rsidRPr="002755C9">
              <w:rPr>
                <w:rFonts w:hint="eastAsia"/>
                <w:szCs w:val="24"/>
              </w:rPr>
              <w:t>功能清單</w:t>
            </w:r>
            <w:r w:rsidRPr="00E4219B">
              <w:rPr>
                <w:rFonts w:hint="eastAsia"/>
                <w:szCs w:val="24"/>
              </w:rPr>
              <w:t>設定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2755C9">
              <w:rPr>
                <w:rFonts w:ascii="標楷體" w:hAnsi="標楷體" w:hint="eastAsia"/>
                <w:szCs w:val="24"/>
                <w:u w:val="single"/>
              </w:rPr>
              <w:t>3</w:t>
            </w:r>
            <w:r w:rsidR="000C2F00">
              <w:rPr>
                <w:rFonts w:ascii="標楷體" w:hAnsi="標楷體" w:hint="eastAsia"/>
                <w:szCs w:val="24"/>
                <w:u w:val="single"/>
              </w:rPr>
              <w:t>0</w:t>
            </w:r>
            <w:r w:rsidRPr="007C228A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7C228A" w:rsidRPr="00472CFB" w:rsidRDefault="007C228A" w:rsidP="002755C9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</w:t>
            </w:r>
            <w:r w:rsidR="002755C9">
              <w:rPr>
                <w:rFonts w:hint="eastAsia"/>
                <w:szCs w:val="24"/>
                <w:u w:val="single"/>
              </w:rPr>
              <w:t>10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</w:t>
            </w:r>
            <w:r w:rsidR="000C2F00">
              <w:rPr>
                <w:rFonts w:hint="eastAsia"/>
                <w:szCs w:val="24"/>
                <w:u w:val="single"/>
              </w:rPr>
              <w:t>3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C2F00" w:rsidP="00E677B8">
            <w:pPr>
              <w:rPr>
                <w:szCs w:val="24"/>
              </w:rPr>
            </w:pPr>
            <w:r w:rsidRPr="000C2F00">
              <w:rPr>
                <w:rFonts w:hint="eastAsia"/>
                <w:szCs w:val="24"/>
              </w:rPr>
              <w:t>每年預計</w:t>
            </w:r>
            <w:r w:rsidRPr="000C2F00">
              <w:rPr>
                <w:rFonts w:hint="eastAsia"/>
                <w:szCs w:val="24"/>
              </w:rPr>
              <w:t xml:space="preserve"> </w:t>
            </w:r>
            <w:r w:rsidR="002755C9">
              <w:rPr>
                <w:rFonts w:hint="eastAsia"/>
                <w:szCs w:val="24"/>
              </w:rPr>
              <w:t>3</w:t>
            </w:r>
            <w:r w:rsidR="00026DE7">
              <w:rPr>
                <w:rFonts w:hint="eastAsia"/>
                <w:szCs w:val="24"/>
              </w:rPr>
              <w:t>000</w:t>
            </w:r>
            <w:r w:rsidRPr="000C2F00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Pr="00014B1F" w:rsidRDefault="00C06802" w:rsidP="00033B23">
            <w:pPr>
              <w:pStyle w:val="aa"/>
              <w:ind w:leftChars="0" w:left="0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進行角色</w:t>
            </w:r>
            <w:r w:rsidRPr="00C06802">
              <w:rPr>
                <w:rFonts w:hint="eastAsia"/>
                <w:szCs w:val="24"/>
              </w:rPr>
              <w:t>-</w:t>
            </w:r>
            <w:r w:rsidR="00743511">
              <w:rPr>
                <w:rFonts w:hint="eastAsia"/>
                <w:szCs w:val="24"/>
              </w:rPr>
              <w:t>功能清單</w:t>
            </w:r>
            <w:r w:rsidRPr="00C06802">
              <w:rPr>
                <w:rFonts w:hint="eastAsia"/>
                <w:szCs w:val="24"/>
              </w:rPr>
              <w:t>對應維護設定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033B23" w:rsidP="00C06802">
            <w:pPr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提供系統權限使用</w:t>
            </w:r>
            <w:r>
              <w:rPr>
                <w:rFonts w:hint="eastAsia"/>
                <w:szCs w:val="24"/>
              </w:rPr>
              <w:t>的</w:t>
            </w:r>
            <w:r w:rsidR="00C06802">
              <w:rPr>
                <w:rFonts w:hint="eastAsia"/>
                <w:szCs w:val="24"/>
              </w:rPr>
              <w:t>必要設定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C06802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系統部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使用者由功能清單點選角色</w:t>
            </w:r>
            <w:r w:rsidR="002755C9" w:rsidRPr="002755C9">
              <w:rPr>
                <w:rFonts w:ascii="標楷體" w:hAnsi="標楷體" w:hint="eastAsia"/>
                <w:szCs w:val="24"/>
              </w:rPr>
              <w:t>功能清單</w:t>
            </w:r>
            <w:r w:rsidR="00C06802">
              <w:rPr>
                <w:rFonts w:ascii="標楷體" w:hAnsi="標楷體" w:hint="eastAsia"/>
                <w:szCs w:val="24"/>
              </w:rPr>
              <w:t>對應</w:t>
            </w:r>
            <w:r>
              <w:rPr>
                <w:rFonts w:ascii="標楷體" w:hAnsi="標楷體" w:hint="eastAsia"/>
                <w:szCs w:val="24"/>
              </w:rPr>
              <w:t>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02" w:rsidRDefault="00800530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各模組已建立功能清單並上傳至</w:t>
            </w:r>
            <w:r>
              <w:rPr>
                <w:rFonts w:hint="eastAsia"/>
                <w:szCs w:val="24"/>
              </w:rPr>
              <w:t>APF</w:t>
            </w:r>
            <w:r w:rsidR="00C06802" w:rsidRPr="0023018F">
              <w:rPr>
                <w:rFonts w:hint="eastAsia"/>
                <w:szCs w:val="24"/>
              </w:rPr>
              <w:t>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各模組依需求在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已建立自訂角色。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E2441A" w:rsidRPr="00E2441A" w:rsidRDefault="00E2441A" w:rsidP="00E2441A">
            <w:pPr>
              <w:rPr>
                <w:szCs w:val="24"/>
              </w:rPr>
            </w:pPr>
            <w:r w:rsidRPr="00E2441A">
              <w:rPr>
                <w:rFonts w:hint="eastAsia"/>
                <w:szCs w:val="24"/>
              </w:rPr>
              <w:t>查詢角色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2"/>
              </w:numPr>
              <w:ind w:leftChars="0" w:left="284" w:hanging="284"/>
              <w:rPr>
                <w:szCs w:val="24"/>
              </w:rPr>
            </w:pPr>
            <w:r w:rsidRPr="001D5996">
              <w:rPr>
                <w:rFonts w:hint="eastAsia"/>
                <w:szCs w:val="24"/>
              </w:rPr>
              <w:t>使用者輸入查詢條件篩選欲選取的角色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2"/>
              </w:numPr>
              <w:ind w:leftChars="0" w:left="284" w:hanging="284"/>
              <w:rPr>
                <w:szCs w:val="24"/>
              </w:rPr>
            </w:pPr>
            <w:r w:rsidRPr="001D5996">
              <w:rPr>
                <w:rFonts w:hint="eastAsia"/>
                <w:szCs w:val="24"/>
              </w:rPr>
              <w:t>系統依查詢條件顯示資料於</w:t>
            </w:r>
            <w:r w:rsidRPr="001D5996">
              <w:rPr>
                <w:rFonts w:hint="eastAsia"/>
                <w:szCs w:val="24"/>
              </w:rPr>
              <w:t>grid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2"/>
              </w:numPr>
              <w:ind w:leftChars="0" w:left="284" w:hanging="284"/>
              <w:rPr>
                <w:szCs w:val="24"/>
              </w:rPr>
            </w:pPr>
            <w:r w:rsidRPr="001D5996">
              <w:rPr>
                <w:rFonts w:hint="eastAsia"/>
                <w:szCs w:val="24"/>
              </w:rPr>
              <w:t>使用者選取特定角色進行資料設定</w:t>
            </w:r>
          </w:p>
          <w:p w:rsidR="00E2441A" w:rsidRPr="00E2441A" w:rsidRDefault="00E2441A" w:rsidP="00E2441A">
            <w:pPr>
              <w:rPr>
                <w:szCs w:val="24"/>
              </w:rPr>
            </w:pPr>
            <w:r w:rsidRPr="00E2441A">
              <w:rPr>
                <w:rFonts w:hint="eastAsia"/>
                <w:szCs w:val="24"/>
              </w:rPr>
              <w:t>查詢功能清單資訊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3"/>
              </w:numPr>
              <w:ind w:leftChars="0" w:left="284" w:hanging="284"/>
              <w:rPr>
                <w:szCs w:val="24"/>
              </w:rPr>
            </w:pPr>
            <w:r w:rsidRPr="001D5996">
              <w:rPr>
                <w:rFonts w:hint="eastAsia"/>
                <w:szCs w:val="24"/>
              </w:rPr>
              <w:t>系統人員於特定色角色下輸入查詢條件篩選功能清單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3"/>
              </w:numPr>
              <w:ind w:leftChars="0" w:left="284" w:hanging="284"/>
              <w:rPr>
                <w:szCs w:val="24"/>
              </w:rPr>
            </w:pPr>
            <w:r w:rsidRPr="001D5996">
              <w:rPr>
                <w:rFonts w:hint="eastAsia"/>
                <w:szCs w:val="24"/>
              </w:rPr>
              <w:t>系統依查詢條件顯示資料於</w:t>
            </w:r>
            <w:r w:rsidRPr="001D5996">
              <w:rPr>
                <w:rFonts w:hint="eastAsia"/>
                <w:szCs w:val="24"/>
              </w:rPr>
              <w:t>grid</w:t>
            </w:r>
          </w:p>
          <w:p w:rsidR="00E2441A" w:rsidRPr="00E2441A" w:rsidRDefault="00E2441A" w:rsidP="00E2441A">
            <w:pPr>
              <w:rPr>
                <w:szCs w:val="24"/>
              </w:rPr>
            </w:pPr>
            <w:r w:rsidRPr="00E2441A">
              <w:rPr>
                <w:rFonts w:hint="eastAsia"/>
                <w:szCs w:val="24"/>
              </w:rPr>
              <w:t>維護</w:t>
            </w:r>
            <w:r w:rsidRPr="00E2441A">
              <w:rPr>
                <w:rFonts w:hint="eastAsia"/>
                <w:szCs w:val="24"/>
              </w:rPr>
              <w:t>Mapping</w:t>
            </w:r>
            <w:r w:rsidRPr="00E2441A">
              <w:rPr>
                <w:rFonts w:hint="eastAsia"/>
                <w:szCs w:val="24"/>
              </w:rPr>
              <w:t>設定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4"/>
              </w:numPr>
              <w:ind w:leftChars="0" w:left="284" w:hanging="284"/>
              <w:rPr>
                <w:szCs w:val="24"/>
              </w:rPr>
            </w:pPr>
            <w:r w:rsidRPr="001D5996">
              <w:rPr>
                <w:rFonts w:hint="eastAsia"/>
                <w:szCs w:val="24"/>
              </w:rPr>
              <w:t>使用者選取適當功能清單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4"/>
              </w:numPr>
              <w:ind w:leftChars="0" w:left="284" w:hanging="284"/>
              <w:rPr>
                <w:szCs w:val="24"/>
              </w:rPr>
            </w:pPr>
            <w:r w:rsidRPr="001D5996">
              <w:rPr>
                <w:rFonts w:hint="eastAsia"/>
                <w:szCs w:val="24"/>
              </w:rPr>
              <w:t>加入角色</w:t>
            </w:r>
            <w:r w:rsidRPr="001D5996">
              <w:rPr>
                <w:rFonts w:hint="eastAsia"/>
                <w:szCs w:val="24"/>
              </w:rPr>
              <w:t xml:space="preserve"> or </w:t>
            </w:r>
            <w:r w:rsidRPr="001D5996">
              <w:rPr>
                <w:rFonts w:hint="eastAsia"/>
                <w:szCs w:val="24"/>
              </w:rPr>
              <w:t>移除後點選</w:t>
            </w:r>
            <w:r w:rsidRPr="001D5996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儲存</w:t>
            </w:r>
            <w:r w:rsidR="001D5996">
              <w:rPr>
                <w:rFonts w:hint="eastAsia"/>
                <w:szCs w:val="24"/>
              </w:rPr>
              <w:t>按鈕</w:t>
            </w:r>
          </w:p>
          <w:p w:rsidR="00F36EE8" w:rsidRPr="00C91477" w:rsidRDefault="00E2441A" w:rsidP="001D5996">
            <w:pPr>
              <w:pStyle w:val="aa"/>
              <w:numPr>
                <w:ilvl w:val="0"/>
                <w:numId w:val="44"/>
              </w:numPr>
              <w:ind w:leftChars="0" w:left="284" w:hanging="284"/>
              <w:rPr>
                <w:szCs w:val="24"/>
              </w:rPr>
            </w:pPr>
            <w:r w:rsidRPr="00E2441A">
              <w:rPr>
                <w:rFonts w:hint="eastAsia"/>
                <w:szCs w:val="24"/>
              </w:rPr>
              <w:t>系統依設定資訊儲存並回應設定成功資訊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E8" w:rsidRDefault="00F36EE8" w:rsidP="005A1188">
            <w:pPr>
              <w:jc w:val="center"/>
            </w:pPr>
          </w:p>
          <w:p w:rsidR="005A1188" w:rsidRDefault="0054621C" w:rsidP="005A118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876925" cy="4407839"/>
                  <wp:effectExtent l="19050" t="0" r="9525" b="0"/>
                  <wp:docPr id="4" name="圖片 3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9998" cy="441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E56EAD" w:rsidP="005A118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圖一</w:t>
            </w:r>
            <w:r>
              <w:rPr>
                <w:rFonts w:hint="eastAsia"/>
              </w:rPr>
              <w:t>)</w:t>
            </w:r>
          </w:p>
          <w:p w:rsidR="0054621C" w:rsidRDefault="0054621C" w:rsidP="005A1188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5619750" cy="4214950"/>
                  <wp:effectExtent l="19050" t="0" r="0" b="0"/>
                  <wp:docPr id="5" name="圖片 4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5921" cy="421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6EAD" w:rsidRDefault="00E56EAD" w:rsidP="005A118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圖二</w:t>
            </w:r>
            <w:r>
              <w:rPr>
                <w:rFonts w:hint="eastAsia"/>
              </w:rPr>
              <w:t>)</w:t>
            </w:r>
          </w:p>
          <w:p w:rsidR="00AF4342" w:rsidRDefault="00D72ED5" w:rsidP="00313E60">
            <w:r>
              <w:rPr>
                <w:rFonts w:hint="eastAsia"/>
              </w:rPr>
              <w:lastRenderedPageBreak/>
              <w:t>畫面說明</w:t>
            </w:r>
          </w:p>
          <w:p w:rsidR="00D72ED5" w:rsidRDefault="00D72ED5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角色查詢</w:t>
            </w:r>
            <w:r w:rsidR="00E56EAD">
              <w:rPr>
                <w:rFonts w:hint="eastAsia"/>
              </w:rPr>
              <w:t>(</w:t>
            </w:r>
            <w:r w:rsidR="00E56EAD" w:rsidRPr="00E56EAD">
              <w:rPr>
                <w:rFonts w:hint="eastAsia"/>
                <w:highlight w:val="yellow"/>
              </w:rPr>
              <w:t>圖一</w:t>
            </w:r>
            <w:r w:rsidR="00E56EAD">
              <w:rPr>
                <w:rFonts w:hint="eastAsia"/>
              </w:rPr>
              <w:t>)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D72ED5" w:rsidRPr="005A1188">
              <w:rPr>
                <w:rFonts w:hint="eastAsia"/>
                <w:bdr w:val="single" w:sz="4" w:space="0" w:color="auto"/>
              </w:rPr>
              <w:t>角色代號</w:t>
            </w:r>
            <w:r w:rsidR="00D72ED5">
              <w:rPr>
                <w:rFonts w:hint="eastAsia"/>
              </w:rPr>
              <w:t>、</w:t>
            </w:r>
            <w:r w:rsidR="00D72ED5" w:rsidRPr="005A1188">
              <w:rPr>
                <w:rFonts w:hint="eastAsia"/>
                <w:bdr w:val="single" w:sz="4" w:space="0" w:color="auto"/>
              </w:rPr>
              <w:t>角色名稱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 w:rsidRPr="005A1188">
              <w:rPr>
                <w:rFonts w:hint="eastAsia"/>
                <w:bdr w:val="single" w:sz="4" w:space="0" w:color="auto"/>
              </w:rPr>
              <w:t>角色來源</w:t>
            </w:r>
            <w:r w:rsidR="00D72ED5">
              <w:rPr>
                <w:rFonts w:hint="eastAsia"/>
              </w:rPr>
              <w:t>為</w:t>
            </w:r>
            <w:proofErr w:type="spellStart"/>
            <w:r w:rsidR="00D72ED5">
              <w:rPr>
                <w:rFonts w:hint="eastAsia"/>
              </w:rPr>
              <w:t>radiobutton</w:t>
            </w:r>
            <w:proofErr w:type="spellEnd"/>
            <w:r w:rsidR="00D72ED5">
              <w:rPr>
                <w:rFonts w:hint="eastAsia"/>
              </w:rPr>
              <w:t>/</w:t>
            </w:r>
            <w:proofErr w:type="spellStart"/>
            <w:r w:rsidR="00D72ED5"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</w:t>
            </w:r>
            <w:r w:rsidR="00D72ED5">
              <w:rPr>
                <w:rFonts w:hint="eastAsia"/>
              </w:rPr>
              <w:t>，僅能查詢</w:t>
            </w:r>
            <w:r w:rsidR="00B23257">
              <w:rPr>
                <w:rFonts w:hint="eastAsia"/>
              </w:rPr>
              <w:t>自訂</w:t>
            </w:r>
            <w:r w:rsidR="00D72ED5">
              <w:rPr>
                <w:rFonts w:hint="eastAsia"/>
              </w:rPr>
              <w:t>角色來源。查詢以此三個欄位進行交集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F01F2D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畫面下方為查詢結果，以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方式顯示，顯示結果必須可設定每頁顯示筆數，並可進行分頁，並顯示總查詢筆數。</w:t>
            </w:r>
          </w:p>
          <w:p w:rsidR="004D3DC6" w:rsidRDefault="004D3DC6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於下方查詢結果列表按下</w:t>
            </w:r>
            <w:r w:rsidRPr="00C9532A">
              <w:rPr>
                <w:rFonts w:hint="eastAsia"/>
                <w:bdr w:val="single" w:sz="4" w:space="0" w:color="auto"/>
                <w:shd w:val="pct15" w:color="auto" w:fill="FFFFFF"/>
              </w:rPr>
              <w:t>匯出</w:t>
            </w:r>
            <w:r w:rsidRPr="00C9532A">
              <w:rPr>
                <w:rFonts w:hint="eastAsia"/>
                <w:bdr w:val="single" w:sz="4" w:space="0" w:color="auto"/>
                <w:shd w:val="pct15" w:color="auto" w:fill="FFFFFF"/>
              </w:rPr>
              <w:t>Excel</w:t>
            </w:r>
            <w:r>
              <w:rPr>
                <w:rFonts w:hint="eastAsia"/>
              </w:rPr>
              <w:t>按鈕，</w:t>
            </w:r>
            <w:r w:rsidRPr="00C9532A">
              <w:rPr>
                <w:rFonts w:hint="eastAsia"/>
              </w:rPr>
              <w:t>將已查詢出的</w:t>
            </w:r>
            <w:r>
              <w:rPr>
                <w:rFonts w:hint="eastAsia"/>
              </w:rPr>
              <w:t>角色及其功能清單對應</w:t>
            </w:r>
            <w:r w:rsidRPr="00C9532A">
              <w:rPr>
                <w:rFonts w:hint="eastAsia"/>
              </w:rPr>
              <w:t>匯出至</w:t>
            </w:r>
            <w:r w:rsidRPr="00C9532A">
              <w:rPr>
                <w:rFonts w:hint="eastAsia"/>
              </w:rPr>
              <w:t>Excel</w:t>
            </w:r>
            <w:r w:rsidRPr="00C9532A">
              <w:rPr>
                <w:rFonts w:hint="eastAsia"/>
              </w:rPr>
              <w:t>中</w:t>
            </w:r>
            <w:r>
              <w:rPr>
                <w:rFonts w:hint="eastAsia"/>
              </w:rPr>
              <w:t>。</w:t>
            </w:r>
          </w:p>
          <w:p w:rsidR="00AF4342" w:rsidRDefault="00AF153A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B23257">
              <w:rPr>
                <w:rFonts w:hint="eastAsia"/>
              </w:rPr>
              <w:t>查詢及</w:t>
            </w:r>
            <w:r>
              <w:rPr>
                <w:rFonts w:hint="eastAsia"/>
              </w:rPr>
              <w:t>角色權限</w:t>
            </w:r>
            <w:r w:rsidR="00B23257">
              <w:rPr>
                <w:rFonts w:hint="eastAsia"/>
              </w:rPr>
              <w:t>設定</w:t>
            </w:r>
            <w:r w:rsidR="00E56EAD">
              <w:rPr>
                <w:rFonts w:hint="eastAsia"/>
              </w:rPr>
              <w:t>(</w:t>
            </w:r>
            <w:r w:rsidR="00E56EAD" w:rsidRPr="00E56EAD">
              <w:rPr>
                <w:rFonts w:hint="eastAsia"/>
                <w:highlight w:val="yellow"/>
              </w:rPr>
              <w:t>圖二</w:t>
            </w:r>
            <w:r w:rsidR="00E56EAD">
              <w:rPr>
                <w:rFonts w:hint="eastAsia"/>
              </w:rPr>
              <w:t>)</w:t>
            </w:r>
          </w:p>
          <w:p w:rsidR="00B23257" w:rsidRDefault="00B23257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</w:t>
            </w:r>
            <w:r w:rsidR="00425E6B">
              <w:rPr>
                <w:rFonts w:hint="eastAsia"/>
              </w:rPr>
              <w:t>功能清單查詢</w:t>
            </w:r>
            <w:r w:rsidR="00E22E61">
              <w:rPr>
                <w:rFonts w:hint="eastAsia"/>
              </w:rPr>
              <w:t>及</w:t>
            </w:r>
            <w:r w:rsidR="00425E6B">
              <w:rPr>
                <w:rFonts w:hint="eastAsia"/>
              </w:rPr>
              <w:t>角色權限設定</w:t>
            </w:r>
            <w:r w:rsidR="00E22E61">
              <w:rPr>
                <w:rFonts w:hint="eastAsia"/>
              </w:rPr>
              <w:t>頁面。</w:t>
            </w:r>
          </w:p>
          <w:p w:rsidR="005A01BB" w:rsidRPr="00B23257" w:rsidRDefault="005A01BB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</w:t>
            </w:r>
            <w:r w:rsidR="00E23640">
              <w:rPr>
                <w:rFonts w:hint="eastAsia"/>
              </w:rPr>
              <w:t>，</w:t>
            </w:r>
            <w:r>
              <w:rPr>
                <w:rFonts w:hint="eastAsia"/>
              </w:rPr>
              <w:t>且為</w:t>
            </w:r>
            <w:r w:rsidR="00E23640">
              <w:rPr>
                <w:rFonts w:hint="eastAsia"/>
              </w:rPr>
              <w:t>唯讀</w:t>
            </w: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(</w:t>
            </w:r>
            <w:r w:rsidR="00E23640">
              <w:rPr>
                <w:rFonts w:hint="eastAsia"/>
              </w:rPr>
              <w:t>Label</w:t>
            </w:r>
            <w:r w:rsidR="00E23640"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5A1188" w:rsidRDefault="00E22E61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E22E61">
              <w:rPr>
                <w:rFonts w:hint="eastAsia"/>
              </w:rPr>
              <w:t>畫面上方為</w:t>
            </w:r>
            <w:r w:rsidR="00DC65CA">
              <w:rPr>
                <w:rFonts w:hint="eastAsia"/>
              </w:rPr>
              <w:t>功能清單</w:t>
            </w:r>
            <w:r w:rsidRPr="00E22E61">
              <w:rPr>
                <w:rFonts w:hint="eastAsia"/>
              </w:rPr>
              <w:t>查詢條件區，</w:t>
            </w:r>
            <w:r w:rsidR="005A01BB">
              <w:rPr>
                <w:rFonts w:hint="eastAsia"/>
              </w:rPr>
              <w:t xml:space="preserve"> </w:t>
            </w:r>
            <w:r w:rsidR="00DC65CA">
              <w:rPr>
                <w:rFonts w:hint="eastAsia"/>
                <w:bdr w:val="single" w:sz="4" w:space="0" w:color="auto"/>
              </w:rPr>
              <w:t>模組名稱</w:t>
            </w:r>
            <w:r w:rsidR="00166B6E" w:rsidRPr="00166B6E">
              <w:rPr>
                <w:rFonts w:hint="eastAsia"/>
              </w:rPr>
              <w:t>為下拉式選單</w:t>
            </w:r>
            <w:r w:rsidR="00166B6E">
              <w:rPr>
                <w:rFonts w:hint="eastAsia"/>
              </w:rPr>
              <w:t>，</w:t>
            </w:r>
            <w:r w:rsidR="00DC65CA">
              <w:rPr>
                <w:rFonts w:hint="eastAsia"/>
                <w:bdr w:val="single" w:sz="4" w:space="0" w:color="auto"/>
              </w:rPr>
              <w:t>功能名稱</w:t>
            </w:r>
            <w:r w:rsidR="005A1188">
              <w:rPr>
                <w:rFonts w:hint="eastAsia"/>
              </w:rPr>
              <w:t>為字串欄位，</w:t>
            </w:r>
            <w:r w:rsidR="007D515B">
              <w:rPr>
                <w:rFonts w:hint="eastAsia"/>
              </w:rPr>
              <w:t>查詢以此</w:t>
            </w:r>
            <w:r w:rsidR="00E008F1">
              <w:rPr>
                <w:rFonts w:hint="eastAsia"/>
              </w:rPr>
              <w:t>兩</w:t>
            </w:r>
            <w:r w:rsidR="007D515B">
              <w:rPr>
                <w:rFonts w:hint="eastAsia"/>
              </w:rPr>
              <w:t>個欄位進行交集</w:t>
            </w:r>
            <w:r w:rsidR="007D515B">
              <w:rPr>
                <w:rFonts w:hint="eastAsia"/>
              </w:rPr>
              <w:t>(And)</w:t>
            </w:r>
            <w:r w:rsidR="007D515B">
              <w:rPr>
                <w:rFonts w:hint="eastAsia"/>
              </w:rPr>
              <w:t>查詢。</w:t>
            </w:r>
          </w:p>
          <w:p w:rsidR="00B65986" w:rsidRDefault="0011504D" w:rsidP="00B65986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</w:t>
            </w:r>
            <w:r w:rsidR="00166B6E">
              <w:rPr>
                <w:rFonts w:hint="eastAsia"/>
              </w:rPr>
              <w:t>功能清單</w:t>
            </w:r>
            <w:r>
              <w:rPr>
                <w:rFonts w:hint="eastAsia"/>
              </w:rPr>
              <w:t>查詢結果</w:t>
            </w:r>
            <w:r w:rsidR="00C16455">
              <w:rPr>
                <w:rFonts w:hint="eastAsia"/>
              </w:rPr>
              <w:t>及權限設定</w:t>
            </w:r>
            <w:r w:rsidR="00166B6E">
              <w:rPr>
                <w:rFonts w:hint="eastAsia"/>
              </w:rPr>
              <w:t>，最上方列顯示模組名稱，</w:t>
            </w:r>
            <w:r w:rsidR="00B65986">
              <w:rPr>
                <w:rFonts w:hint="eastAsia"/>
              </w:rPr>
              <w:t>欄位由左至右依序顯示第一層功能清單、第二層功能清單、第三層功能清單、權限設定。</w:t>
            </w:r>
          </w:p>
          <w:p w:rsidR="002F6493" w:rsidRDefault="00B65986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B65986">
              <w:rPr>
                <w:rFonts w:hint="eastAsia"/>
              </w:rPr>
              <w:t>勾選上層功能則下層所有功能均全數選取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EX:</w:t>
            </w:r>
            <w:r>
              <w:rPr>
                <w:rFonts w:hint="eastAsia"/>
              </w:rPr>
              <w:t>勾選第一層角色設定功能清單，則第二層角色主檔、角色功能對應及第三層角色維護、及其所有權限</w:t>
            </w:r>
            <w:r w:rsidR="00126434">
              <w:rPr>
                <w:rFonts w:hint="eastAsia"/>
              </w:rPr>
              <w:t>將</w:t>
            </w:r>
            <w:r>
              <w:rPr>
                <w:rFonts w:hint="eastAsia"/>
              </w:rPr>
              <w:t>一併被勾選。</w:t>
            </w:r>
          </w:p>
          <w:p w:rsidR="00B65986" w:rsidRDefault="00B65986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勾選</w:t>
            </w:r>
            <w:r w:rsidR="006B2731">
              <w:rPr>
                <w:rFonts w:hint="eastAsia"/>
              </w:rPr>
              <w:t>下層功能，則其上層功能至第一層功能清單均被選取。</w:t>
            </w:r>
            <w:r w:rsidR="006B2731">
              <w:rPr>
                <w:rFonts w:hint="eastAsia"/>
              </w:rPr>
              <w:t>EX:</w:t>
            </w:r>
            <w:r w:rsidR="006B2731">
              <w:rPr>
                <w:rFonts w:hint="eastAsia"/>
              </w:rPr>
              <w:t>勾選第三層角色維護的查詢權限，第三層角色維護、第二層角色主檔、第一層角色設定將一併勾選。</w:t>
            </w:r>
          </w:p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6800EE" w:rsidRDefault="006800E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欄位說明</w:t>
            </w:r>
          </w:p>
          <w:p w:rsidR="00895839" w:rsidRDefault="00895839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6D0E67" w:rsidRDefault="001656DC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1656DC">
              <w:t>apf_menu_node</w:t>
            </w:r>
            <w:proofErr w:type="spellEnd"/>
          </w:p>
          <w:p w:rsidR="00A70541" w:rsidRDefault="001656DC" w:rsidP="001656DC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1895475"/>
                  <wp:effectExtent l="19050" t="0" r="0" b="0"/>
                  <wp:docPr id="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706D" w:rsidRDefault="00DA706D" w:rsidP="001656DC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DA706D" w:rsidRDefault="00DA706D" w:rsidP="001656DC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DA706D" w:rsidRDefault="00DA706D" w:rsidP="001656DC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DA706D" w:rsidRDefault="00DA706D" w:rsidP="001656DC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895839" w:rsidRDefault="001656DC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1656DC">
              <w:lastRenderedPageBreak/>
              <w:t>apf_controller</w:t>
            </w:r>
            <w:proofErr w:type="spellEnd"/>
          </w:p>
          <w:p w:rsidR="007B65EE" w:rsidRDefault="001656DC" w:rsidP="007B65EE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733425"/>
                  <wp:effectExtent l="19050" t="0" r="0" b="0"/>
                  <wp:docPr id="8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56DC" w:rsidRDefault="001656DC" w:rsidP="001656DC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1656DC">
              <w:t>apf_permission</w:t>
            </w:r>
            <w:proofErr w:type="spellEnd"/>
          </w:p>
          <w:p w:rsidR="001656DC" w:rsidRDefault="001656DC" w:rsidP="001656DC">
            <w:pPr>
              <w:pStyle w:val="M1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77000" cy="695325"/>
                  <wp:effectExtent l="19050" t="0" r="0" b="0"/>
                  <wp:docPr id="12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56DC" w:rsidRDefault="001656DC" w:rsidP="001656DC">
            <w:pPr>
              <w:pStyle w:val="M1"/>
              <w:numPr>
                <w:ilvl w:val="0"/>
                <w:numId w:val="0"/>
              </w:numPr>
            </w:pPr>
          </w:p>
          <w:p w:rsidR="001656DC" w:rsidRDefault="001656DC" w:rsidP="001656DC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1656DC">
              <w:t>apf_menu_rolerelation</w:t>
            </w:r>
            <w:proofErr w:type="spellEnd"/>
          </w:p>
          <w:p w:rsidR="001656DC" w:rsidRDefault="001656DC" w:rsidP="001656DC">
            <w:pPr>
              <w:pStyle w:val="M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6477000" cy="600075"/>
                  <wp:effectExtent l="19050" t="0" r="0" b="0"/>
                  <wp:docPr id="13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56DC" w:rsidRPr="00435B82" w:rsidRDefault="001656DC" w:rsidP="001656DC">
            <w:pPr>
              <w:pStyle w:val="M1"/>
              <w:numPr>
                <w:ilvl w:val="0"/>
                <w:numId w:val="0"/>
              </w:numPr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模組，選擇角色</w:t>
            </w:r>
            <w:r w:rsidR="00716FF6">
              <w:rPr>
                <w:rFonts w:hint="eastAsia"/>
              </w:rPr>
              <w:t>功能清單</w:t>
            </w:r>
            <w:r w:rsidR="009F0877">
              <w:rPr>
                <w:rFonts w:hint="eastAsia"/>
              </w:rPr>
              <w:t>設定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使用者輸入查詢條件篩選欲選取的角色，查詢條件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Pr="00C8705D">
              <w:rPr>
                <w:rFonts w:hint="eastAsia"/>
                <w:bdr w:val="single" w:sz="4" w:space="0" w:color="auto"/>
              </w:rPr>
              <w:t>角色</w:t>
            </w:r>
            <w:r w:rsidR="007C211A">
              <w:rPr>
                <w:rFonts w:hint="eastAsia"/>
                <w:bdr w:val="single" w:sz="4" w:space="0" w:color="auto"/>
              </w:rPr>
              <w:t>來源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A4066A">
              <w:rPr>
                <w:rFonts w:hint="eastAsia"/>
              </w:rPr>
              <w:t>下方</w:t>
            </w:r>
            <w:r w:rsidR="006D0E67">
              <w:rPr>
                <w:rFonts w:hint="eastAsia"/>
              </w:rPr>
              <w:t>grid</w:t>
            </w:r>
            <w:r w:rsidR="00A4066A">
              <w:rPr>
                <w:rFonts w:hint="eastAsia"/>
              </w:rPr>
              <w:t>。</w:t>
            </w:r>
          </w:p>
          <w:p w:rsidR="00A4066A" w:rsidRDefault="00A4066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按鈕，顯示該角色的</w:t>
            </w:r>
            <w:r w:rsidR="00716FF6">
              <w:rPr>
                <w:rFonts w:hint="eastAsia"/>
              </w:rPr>
              <w:t>功能清單對應</w:t>
            </w:r>
            <w:r>
              <w:rPr>
                <w:rFonts w:hint="eastAsia"/>
              </w:rPr>
              <w:t>資料。</w:t>
            </w:r>
          </w:p>
          <w:p w:rsidR="006D0E67" w:rsidRDefault="00716FF6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功能清單</w:t>
            </w:r>
            <w:r w:rsidR="00C7257C">
              <w:rPr>
                <w:rFonts w:hint="eastAsia"/>
              </w:rPr>
              <w:t>查詢及</w:t>
            </w:r>
            <w:r>
              <w:rPr>
                <w:rFonts w:hint="eastAsia"/>
              </w:rPr>
              <w:t>角色權限</w:t>
            </w:r>
            <w:r w:rsidR="00C7257C">
              <w:rPr>
                <w:rFonts w:hint="eastAsia"/>
              </w:rPr>
              <w:t>設定</w:t>
            </w:r>
          </w:p>
          <w:p w:rsidR="00A82C03" w:rsidRDefault="00A82C03" w:rsidP="00A82C03">
            <w:pPr>
              <w:pStyle w:val="aa"/>
              <w:numPr>
                <w:ilvl w:val="1"/>
                <w:numId w:val="20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按鈕，以換頁方式顯示帳號查詢及帳號設定頁面。</w:t>
            </w:r>
          </w:p>
          <w:p w:rsidR="006D0E67" w:rsidRDefault="00A82C03" w:rsidP="00A82C03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角色名稱」，且為唯讀顯示</w:t>
            </w:r>
            <w:r>
              <w:rPr>
                <w:rFonts w:hint="eastAsia"/>
              </w:rPr>
              <w:t>(Label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="007E0FDB">
              <w:rPr>
                <w:rFonts w:hint="eastAsia"/>
                <w:bdr w:val="single" w:sz="4" w:space="0" w:color="auto"/>
              </w:rPr>
              <w:t>模組名稱</w:t>
            </w:r>
            <w:r w:rsidR="00A82C03" w:rsidRPr="005A1188">
              <w:rPr>
                <w:rFonts w:hint="eastAsia"/>
              </w:rPr>
              <w:t>、</w:t>
            </w:r>
            <w:r w:rsidR="007E0FDB">
              <w:rPr>
                <w:rFonts w:hint="eastAsia"/>
                <w:bdr w:val="single" w:sz="4" w:space="0" w:color="auto"/>
              </w:rPr>
              <w:t>功能名稱</w:t>
            </w:r>
            <w:r w:rsidR="00A82C03" w:rsidRPr="00A82C03">
              <w:rPr>
                <w:rFonts w:hint="eastAsia"/>
              </w:rPr>
              <w:t>等查詢條件</w:t>
            </w:r>
            <w:r w:rsidR="00A82C03">
              <w:rPr>
                <w:rFonts w:hint="eastAsia"/>
              </w:rPr>
              <w:t>，按下</w:t>
            </w:r>
            <w:r w:rsidR="00A82C03" w:rsidRPr="00A82C03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 w:rsidR="00A82C03">
              <w:rPr>
                <w:rFonts w:hint="eastAsia"/>
              </w:rPr>
              <w:t>按鈕後，在</w:t>
            </w:r>
            <w:r w:rsidR="007E0FDB">
              <w:rPr>
                <w:rFonts w:hint="eastAsia"/>
              </w:rPr>
              <w:t>下方</w:t>
            </w:r>
            <w:r w:rsidR="00A82C03">
              <w:rPr>
                <w:rFonts w:hint="eastAsia"/>
              </w:rPr>
              <w:t>顯示</w:t>
            </w:r>
            <w:r w:rsidR="007E0FDB">
              <w:rPr>
                <w:rFonts w:hint="eastAsia"/>
              </w:rPr>
              <w:t>模組及功能清單</w:t>
            </w:r>
            <w:r w:rsidR="00A82C03">
              <w:rPr>
                <w:rFonts w:hint="eastAsia"/>
              </w:rPr>
              <w:t>查詢結果，</w:t>
            </w:r>
            <w:r w:rsidR="008B5619">
              <w:rPr>
                <w:rFonts w:hint="eastAsia"/>
              </w:rPr>
              <w:t>以及</w:t>
            </w:r>
            <w:r w:rsidR="007E0FDB">
              <w:rPr>
                <w:rFonts w:hint="eastAsia"/>
              </w:rPr>
              <w:t>此角色相對應的權限設定</w:t>
            </w:r>
            <w:r w:rsidR="00171819">
              <w:rPr>
                <w:rFonts w:hint="eastAsia"/>
              </w:rPr>
              <w:t>。</w:t>
            </w:r>
          </w:p>
          <w:p w:rsidR="00126434" w:rsidRDefault="00126434" w:rsidP="00126434">
            <w:pPr>
              <w:pStyle w:val="aa"/>
              <w:numPr>
                <w:ilvl w:val="1"/>
                <w:numId w:val="31"/>
              </w:numPr>
              <w:ind w:leftChars="0"/>
            </w:pPr>
            <w:r w:rsidRPr="00B65986">
              <w:rPr>
                <w:rFonts w:hint="eastAsia"/>
              </w:rPr>
              <w:t>勾選上層功能則下層所有功能均全數選取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EX:</w:t>
            </w:r>
            <w:r>
              <w:rPr>
                <w:rFonts w:hint="eastAsia"/>
              </w:rPr>
              <w:t>勾選第一層角色設定功能清單，則第二層角色主檔、角色功能對應及第三層角色維護、及其所有權限將一併被勾選。</w:t>
            </w:r>
          </w:p>
          <w:p w:rsidR="006D0E67" w:rsidRDefault="00126434" w:rsidP="00126434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勾選下層功能，則其上層功能至第一層功能清單均被選取。</w:t>
            </w:r>
            <w:r>
              <w:rPr>
                <w:rFonts w:hint="eastAsia"/>
              </w:rPr>
              <w:t>EX:</w:t>
            </w:r>
            <w:r>
              <w:rPr>
                <w:rFonts w:hint="eastAsia"/>
              </w:rPr>
              <w:t>勾選第三層角色維護的查詢權限，第三層角色維護、第二層角色主檔、第一層角色設定將一併勾選。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="00171819">
              <w:rPr>
                <w:rFonts w:hint="eastAsia"/>
              </w:rPr>
              <w:t>按鈕</w:t>
            </w:r>
            <w:r>
              <w:rPr>
                <w:rFonts w:hint="eastAsia"/>
              </w:rPr>
              <w:t>，</w:t>
            </w:r>
            <w:r w:rsidR="009F0EAE">
              <w:rPr>
                <w:rFonts w:hint="eastAsia"/>
              </w:rPr>
              <w:t>系統回應更新成功訊息，並導回角色查詢頁面，</w:t>
            </w:r>
            <w:r w:rsidR="009F0EAE" w:rsidRPr="000F72B3">
              <w:rPr>
                <w:rFonts w:hint="eastAsia"/>
              </w:rPr>
              <w:t>查詢</w:t>
            </w:r>
            <w:r w:rsidR="009F0EAE">
              <w:rPr>
                <w:rFonts w:hint="eastAsia"/>
              </w:rPr>
              <w:t>頁面下方</w:t>
            </w:r>
            <w:r w:rsidR="009F0EAE" w:rsidRPr="000F72B3">
              <w:rPr>
                <w:rFonts w:hint="eastAsia"/>
              </w:rPr>
              <w:t>grid</w:t>
            </w:r>
            <w:r w:rsidR="009F0EAE" w:rsidRPr="000F72B3">
              <w:rPr>
                <w:rFonts w:hint="eastAsia"/>
              </w:rPr>
              <w:t>帶出</w:t>
            </w:r>
            <w:r w:rsidR="009F0EAE">
              <w:rPr>
                <w:rFonts w:hint="eastAsia"/>
              </w:rPr>
              <w:t>原查詢條件</w:t>
            </w:r>
            <w:r w:rsidR="009F0EAE" w:rsidRPr="000F72B3">
              <w:rPr>
                <w:rFonts w:hint="eastAsia"/>
              </w:rPr>
              <w:t>資料</w:t>
            </w:r>
            <w:r w:rsidR="009F0EAE">
              <w:rPr>
                <w:rFonts w:hint="eastAsia"/>
              </w:rPr>
              <w:t>並帶回第一頁。</w:t>
            </w:r>
          </w:p>
          <w:p w:rsidR="0045054B" w:rsidRDefault="005F5792" w:rsidP="005F5792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匯出角色功能清單對應</w:t>
            </w:r>
          </w:p>
          <w:p w:rsidR="00930212" w:rsidRDefault="00930212" w:rsidP="00930212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使用者於角色查詢後，按下下方的</w:t>
            </w:r>
            <w:r w:rsidRPr="002A79D7">
              <w:rPr>
                <w:rFonts w:hint="eastAsia"/>
                <w:bdr w:val="single" w:sz="4" w:space="0" w:color="auto"/>
                <w:shd w:val="pct15" w:color="auto" w:fill="FFFFFF"/>
              </w:rPr>
              <w:t>匯出</w:t>
            </w:r>
            <w:r w:rsidRPr="002A79D7">
              <w:rPr>
                <w:rFonts w:hint="eastAsia"/>
                <w:bdr w:val="single" w:sz="4" w:space="0" w:color="auto"/>
                <w:shd w:val="pct15" w:color="auto" w:fill="FFFFFF"/>
              </w:rPr>
              <w:t>Excel</w:t>
            </w:r>
            <w:r>
              <w:rPr>
                <w:rFonts w:hint="eastAsia"/>
              </w:rPr>
              <w:t>按鈕。</w:t>
            </w:r>
          </w:p>
          <w:p w:rsidR="005F5792" w:rsidRPr="00435B82" w:rsidRDefault="00930212" w:rsidP="00930212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系統將角色功能</w:t>
            </w:r>
            <w:r w:rsidR="00967B7D">
              <w:rPr>
                <w:rFonts w:hint="eastAsia"/>
              </w:rPr>
              <w:t>清單</w:t>
            </w:r>
            <w:r>
              <w:rPr>
                <w:rFonts w:hint="eastAsia"/>
              </w:rPr>
              <w:t>對應查詢結果匯出成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檔案，附檔名為</w:t>
            </w:r>
            <w:proofErr w:type="spellStart"/>
            <w:r>
              <w:rPr>
                <w:rFonts w:hint="eastAsia"/>
              </w:rPr>
              <w:t>xls</w:t>
            </w:r>
            <w:proofErr w:type="spellEnd"/>
            <w:r>
              <w:rPr>
                <w:rFonts w:hint="eastAsia"/>
              </w:rPr>
              <w:t>，</w:t>
            </w:r>
            <w:r w:rsidRPr="002A79D7">
              <w:rPr>
                <w:rFonts w:hint="eastAsia"/>
                <w:highlight w:val="yellow"/>
              </w:rPr>
              <w:t>檔名為</w:t>
            </w:r>
            <w:r w:rsidRPr="002A79D7">
              <w:rPr>
                <w:rFonts w:hint="eastAsia"/>
                <w:highlight w:val="yellow"/>
              </w:rPr>
              <w:t>Role</w:t>
            </w:r>
            <w:r>
              <w:rPr>
                <w:rFonts w:hint="eastAsia"/>
                <w:highlight w:val="yellow"/>
              </w:rPr>
              <w:t>Permission</w:t>
            </w:r>
            <w:r w:rsidRPr="002A79D7">
              <w:rPr>
                <w:rFonts w:hint="eastAsia"/>
                <w:highlight w:val="yellow"/>
              </w:rPr>
              <w:t>Export_yyyyMMdd.xls</w:t>
            </w:r>
            <w:r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lastRenderedPageBreak/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6D6E39" w:rsidRPr="00D04325" w:rsidRDefault="006D6E39" w:rsidP="00172069">
            <w:pPr>
              <w:pStyle w:val="O2"/>
              <w:numPr>
                <w:ilvl w:val="0"/>
                <w:numId w:val="0"/>
              </w:numPr>
              <w:jc w:val="both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查詢角色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550A69">
              <w:rPr>
                <w:rFonts w:hint="eastAsia"/>
              </w:rPr>
              <w:t>角色</w:t>
            </w:r>
            <w:r>
              <w:rPr>
                <w:rFonts w:hint="eastAsia"/>
              </w:rPr>
              <w:t>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550A69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7F1B1B">
              <w:rPr>
                <w:rFonts w:hint="eastAsia"/>
              </w:rPr>
              <w:t>查詢及</w:t>
            </w:r>
            <w:r>
              <w:rPr>
                <w:rFonts w:hint="eastAsia"/>
              </w:rPr>
              <w:t>角色權限</w:t>
            </w:r>
            <w:r w:rsidR="007F1B1B">
              <w:rPr>
                <w:rFonts w:hint="eastAsia"/>
              </w:rPr>
              <w:t>設定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550A69">
              <w:rPr>
                <w:rFonts w:hint="eastAsia"/>
              </w:rPr>
              <w:t>功能清單</w:t>
            </w:r>
            <w:r w:rsidR="007F1B1B">
              <w:rPr>
                <w:rFonts w:hint="eastAsia"/>
              </w:rPr>
              <w:t>查詢</w:t>
            </w:r>
            <w:r>
              <w:rPr>
                <w:rFonts w:hint="eastAsia"/>
              </w:rPr>
              <w:t>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7F1B1B" w:rsidRDefault="007F1B1B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550A69">
              <w:rPr>
                <w:rFonts w:hint="eastAsia"/>
              </w:rPr>
              <w:t>角色權限</w:t>
            </w:r>
            <w:r>
              <w:rPr>
                <w:rFonts w:hint="eastAsia"/>
              </w:rPr>
              <w:t>設定時，點選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 w:rsidR="00550A69">
              <w:rPr>
                <w:rFonts w:hint="eastAsia"/>
              </w:rPr>
              <w:t>按鈕，系統提示「是否將此模組</w:t>
            </w:r>
            <w:r>
              <w:rPr>
                <w:rFonts w:hint="eastAsia"/>
              </w:rPr>
              <w:t>內</w:t>
            </w:r>
            <w:r w:rsidR="00550A69">
              <w:rPr>
                <w:rFonts w:hint="eastAsia"/>
              </w:rPr>
              <w:t>的功能清單權限</w:t>
            </w:r>
            <w:r>
              <w:rPr>
                <w:rFonts w:hint="eastAsia"/>
              </w:rPr>
              <w:t>清除」，若選擇是，則移除所有</w:t>
            </w:r>
            <w:r w:rsidR="00550A69">
              <w:rPr>
                <w:rFonts w:hint="eastAsia"/>
              </w:rPr>
              <w:t>此模組內功能清單權限</w:t>
            </w:r>
            <w:r>
              <w:rPr>
                <w:rFonts w:hint="eastAsia"/>
              </w:rPr>
              <w:t>，若選擇否，則不做任何動作。</w:t>
            </w:r>
          </w:p>
          <w:p w:rsidR="00F01F2D" w:rsidRDefault="007F1B1B" w:rsidP="001D0BD5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使用者於帳號設定時，點選</w:t>
            </w:r>
            <w:r w:rsidRPr="000A4B4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按鈕，系統導回角色查詢頁面。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6D6E39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角色維護畫面異常顯示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系統忙碌中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C8705D" w:rsidRPr="00472CFB" w:rsidRDefault="00C8705D" w:rsidP="000C2F00">
            <w:pPr>
              <w:pStyle w:val="aa"/>
              <w:numPr>
                <w:ilvl w:val="0"/>
                <w:numId w:val="30"/>
              </w:numPr>
              <w:ind w:leftChars="0"/>
            </w:pP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663" w:rsidRDefault="005A6663">
      <w:r>
        <w:separator/>
      </w:r>
    </w:p>
  </w:endnote>
  <w:endnote w:type="continuationSeparator" w:id="0">
    <w:p w:rsidR="005A6663" w:rsidRDefault="005A66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6CFE" w:rsidRPr="00F96CFE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F96CFE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F96CFE" w:rsidRPr="00EF1A59">
      <w:rPr>
        <w:rFonts w:eastAsia="｢ﾛ｢・｢ﾞ????"/>
        <w:sz w:val="18"/>
        <w:szCs w:val="18"/>
      </w:rPr>
      <w:fldChar w:fldCharType="separate"/>
    </w:r>
    <w:r w:rsidR="00E56EAD">
      <w:rPr>
        <w:rFonts w:eastAsia="｢ﾛ｢・｢ﾞ????"/>
        <w:noProof/>
        <w:sz w:val="18"/>
        <w:szCs w:val="18"/>
      </w:rPr>
      <w:t>3</w:t>
    </w:r>
    <w:r w:rsidR="00F96CFE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F96CFE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F96CFE" w:rsidRPr="00EF1A59">
      <w:rPr>
        <w:rFonts w:eastAsia="｢ﾛ｢・｢ﾞ????"/>
        <w:sz w:val="18"/>
        <w:szCs w:val="18"/>
      </w:rPr>
      <w:fldChar w:fldCharType="separate"/>
    </w:r>
    <w:r w:rsidR="00E56EAD">
      <w:rPr>
        <w:rFonts w:eastAsia="｢ﾛ｢・｢ﾞ????"/>
        <w:noProof/>
        <w:sz w:val="18"/>
        <w:szCs w:val="18"/>
      </w:rPr>
      <w:t>5</w:t>
    </w:r>
    <w:r w:rsidR="00F96CFE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F96CFE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663" w:rsidRDefault="005A6663">
      <w:r>
        <w:separator/>
      </w:r>
    </w:p>
  </w:footnote>
  <w:footnote w:type="continuationSeparator" w:id="0">
    <w:p w:rsidR="005A6663" w:rsidRDefault="005A66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F96CFE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517161">
        <w:rPr>
          <w:rFonts w:hint="eastAsia"/>
          <w:noProof/>
          <w:sz w:val="18"/>
          <w:szCs w:val="18"/>
        </w:rPr>
        <w:t>２</w:t>
      </w:r>
      <w:r w:rsidR="0029440A">
        <w:rPr>
          <w:rFonts w:hint="eastAsia"/>
          <w:noProof/>
          <w:sz w:val="18"/>
          <w:szCs w:val="18"/>
        </w:rPr>
        <w:t>０</w:t>
      </w:r>
      <w:r w:rsidR="00C1185D">
        <w:rPr>
          <w:rFonts w:hint="eastAsia"/>
          <w:noProof/>
          <w:sz w:val="18"/>
          <w:szCs w:val="18"/>
        </w:rPr>
        <w:t>２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29440A" w:rsidRPr="0029440A">
        <w:rPr>
          <w:rFonts w:hint="eastAsia"/>
          <w:noProof/>
          <w:sz w:val="18"/>
          <w:szCs w:val="18"/>
        </w:rPr>
        <w:t>角色</w:t>
      </w:r>
      <w:r w:rsidR="00517161" w:rsidRPr="00517161">
        <w:rPr>
          <w:rFonts w:hint="eastAsia"/>
          <w:noProof/>
          <w:sz w:val="18"/>
          <w:szCs w:val="18"/>
        </w:rPr>
        <w:t>功能清單</w:t>
      </w:r>
      <w:r w:rsidR="00E4219B">
        <w:rPr>
          <w:rFonts w:hint="eastAsia"/>
          <w:noProof/>
          <w:sz w:val="18"/>
          <w:szCs w:val="18"/>
        </w:rPr>
        <w:t>設定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F96CFE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F96CFE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9466416"/>
    <w:multiLevelType w:val="hybridMultilevel"/>
    <w:tmpl w:val="D8B2B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8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11E5591"/>
    <w:multiLevelType w:val="hybridMultilevel"/>
    <w:tmpl w:val="B5F62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11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2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59C03AF"/>
    <w:multiLevelType w:val="hybridMultilevel"/>
    <w:tmpl w:val="00A288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8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A164A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2A2A5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3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AB62829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8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4FD562A1"/>
    <w:multiLevelType w:val="hybridMultilevel"/>
    <w:tmpl w:val="EF3204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28867A1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33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E786F3F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AA623F6"/>
    <w:multiLevelType w:val="hybridMultilevel"/>
    <w:tmpl w:val="9266DA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A1D6A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>
    <w:nsid w:val="7BD56196"/>
    <w:multiLevelType w:val="hybridMultilevel"/>
    <w:tmpl w:val="B734E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7"/>
  </w:num>
  <w:num w:numId="2">
    <w:abstractNumId w:val="25"/>
  </w:num>
  <w:num w:numId="3">
    <w:abstractNumId w:val="41"/>
  </w:num>
  <w:num w:numId="4">
    <w:abstractNumId w:val="2"/>
  </w:num>
  <w:num w:numId="5">
    <w:abstractNumId w:val="3"/>
  </w:num>
  <w:num w:numId="6">
    <w:abstractNumId w:val="10"/>
  </w:num>
  <w:num w:numId="7">
    <w:abstractNumId w:val="32"/>
  </w:num>
  <w:num w:numId="8">
    <w:abstractNumId w:val="43"/>
  </w:num>
  <w:num w:numId="9">
    <w:abstractNumId w:val="40"/>
  </w:num>
  <w:num w:numId="10">
    <w:abstractNumId w:val="11"/>
  </w:num>
  <w:num w:numId="11">
    <w:abstractNumId w:val="26"/>
  </w:num>
  <w:num w:numId="12">
    <w:abstractNumId w:val="27"/>
  </w:num>
  <w:num w:numId="13">
    <w:abstractNumId w:val="7"/>
  </w:num>
  <w:num w:numId="14">
    <w:abstractNumId w:val="0"/>
  </w:num>
  <w:num w:numId="15">
    <w:abstractNumId w:val="28"/>
  </w:num>
  <w:num w:numId="16">
    <w:abstractNumId w:val="18"/>
  </w:num>
  <w:num w:numId="17">
    <w:abstractNumId w:val="23"/>
  </w:num>
  <w:num w:numId="18">
    <w:abstractNumId w:val="6"/>
  </w:num>
  <w:num w:numId="19">
    <w:abstractNumId w:val="8"/>
  </w:num>
  <w:num w:numId="20">
    <w:abstractNumId w:val="38"/>
  </w:num>
  <w:num w:numId="21">
    <w:abstractNumId w:val="37"/>
  </w:num>
  <w:num w:numId="22">
    <w:abstractNumId w:val="33"/>
  </w:num>
  <w:num w:numId="23">
    <w:abstractNumId w:val="16"/>
  </w:num>
  <w:num w:numId="24">
    <w:abstractNumId w:val="12"/>
  </w:num>
  <w:num w:numId="25">
    <w:abstractNumId w:val="22"/>
  </w:num>
  <w:num w:numId="26">
    <w:abstractNumId w:val="4"/>
  </w:num>
  <w:num w:numId="27">
    <w:abstractNumId w:val="14"/>
  </w:num>
  <w:num w:numId="28">
    <w:abstractNumId w:val="13"/>
  </w:num>
  <w:num w:numId="29">
    <w:abstractNumId w:val="21"/>
  </w:num>
  <w:num w:numId="30">
    <w:abstractNumId w:val="29"/>
  </w:num>
  <w:num w:numId="31">
    <w:abstractNumId w:val="35"/>
  </w:num>
  <w:num w:numId="32">
    <w:abstractNumId w:val="1"/>
  </w:num>
  <w:num w:numId="33">
    <w:abstractNumId w:val="39"/>
  </w:num>
  <w:num w:numId="34">
    <w:abstractNumId w:val="42"/>
  </w:num>
  <w:num w:numId="35">
    <w:abstractNumId w:val="24"/>
  </w:num>
  <w:num w:numId="36">
    <w:abstractNumId w:val="15"/>
  </w:num>
  <w:num w:numId="37">
    <w:abstractNumId w:val="36"/>
  </w:num>
  <w:num w:numId="38">
    <w:abstractNumId w:val="31"/>
  </w:num>
  <w:num w:numId="39">
    <w:abstractNumId w:val="34"/>
  </w:num>
  <w:num w:numId="40">
    <w:abstractNumId w:val="20"/>
  </w:num>
  <w:num w:numId="41">
    <w:abstractNumId w:val="19"/>
  </w:num>
  <w:num w:numId="42">
    <w:abstractNumId w:val="5"/>
  </w:num>
  <w:num w:numId="43">
    <w:abstractNumId w:val="30"/>
  </w:num>
  <w:num w:numId="44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41986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6DE7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352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B4A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3AAA"/>
    <w:rsid w:val="000B576D"/>
    <w:rsid w:val="000B7A53"/>
    <w:rsid w:val="000C022B"/>
    <w:rsid w:val="000C04F9"/>
    <w:rsid w:val="000C0604"/>
    <w:rsid w:val="000C0B46"/>
    <w:rsid w:val="000C2F00"/>
    <w:rsid w:val="000C3C79"/>
    <w:rsid w:val="000C4EE0"/>
    <w:rsid w:val="000C511F"/>
    <w:rsid w:val="000C542D"/>
    <w:rsid w:val="000C562C"/>
    <w:rsid w:val="000C5A1B"/>
    <w:rsid w:val="000C7261"/>
    <w:rsid w:val="000D0063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634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04D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6434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0A9F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6DC"/>
    <w:rsid w:val="00165A59"/>
    <w:rsid w:val="00165F89"/>
    <w:rsid w:val="0016662F"/>
    <w:rsid w:val="00166B6E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069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0BD5"/>
    <w:rsid w:val="001D2D38"/>
    <w:rsid w:val="001D2DCA"/>
    <w:rsid w:val="001D366A"/>
    <w:rsid w:val="001D4222"/>
    <w:rsid w:val="001D436E"/>
    <w:rsid w:val="001D547B"/>
    <w:rsid w:val="001D5996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7AD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5C9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2837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4DDD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2F6493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069E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220"/>
    <w:rsid w:val="00422652"/>
    <w:rsid w:val="00422BDF"/>
    <w:rsid w:val="00424541"/>
    <w:rsid w:val="00425377"/>
    <w:rsid w:val="00425D63"/>
    <w:rsid w:val="00425E6B"/>
    <w:rsid w:val="00426884"/>
    <w:rsid w:val="00426AA2"/>
    <w:rsid w:val="00427DCA"/>
    <w:rsid w:val="0043059B"/>
    <w:rsid w:val="004307F2"/>
    <w:rsid w:val="00430C29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4F26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1E60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96F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3DC6"/>
    <w:rsid w:val="004D4A92"/>
    <w:rsid w:val="004D4D66"/>
    <w:rsid w:val="004D4DF5"/>
    <w:rsid w:val="004D6B12"/>
    <w:rsid w:val="004D6FAB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161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268E1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21C"/>
    <w:rsid w:val="00546681"/>
    <w:rsid w:val="00547E64"/>
    <w:rsid w:val="00550A47"/>
    <w:rsid w:val="00550A69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413"/>
    <w:rsid w:val="00556885"/>
    <w:rsid w:val="0056086E"/>
    <w:rsid w:val="00560BE0"/>
    <w:rsid w:val="00560C56"/>
    <w:rsid w:val="00560D3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1BB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6663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C0E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579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A7D31"/>
    <w:rsid w:val="006B0189"/>
    <w:rsid w:val="006B0445"/>
    <w:rsid w:val="006B1487"/>
    <w:rsid w:val="006B1E06"/>
    <w:rsid w:val="006B23F6"/>
    <w:rsid w:val="006B2731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6FF6"/>
    <w:rsid w:val="00717658"/>
    <w:rsid w:val="00720924"/>
    <w:rsid w:val="00721292"/>
    <w:rsid w:val="00721C8B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0CED"/>
    <w:rsid w:val="007418DF"/>
    <w:rsid w:val="00741B33"/>
    <w:rsid w:val="00741C76"/>
    <w:rsid w:val="007428C5"/>
    <w:rsid w:val="00742A7D"/>
    <w:rsid w:val="0074346C"/>
    <w:rsid w:val="00743511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0CE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5E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15B"/>
    <w:rsid w:val="007D580F"/>
    <w:rsid w:val="007D62FA"/>
    <w:rsid w:val="007D79F5"/>
    <w:rsid w:val="007E0A6B"/>
    <w:rsid w:val="007E0F27"/>
    <w:rsid w:val="007E0FDB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B1B"/>
    <w:rsid w:val="007F1F08"/>
    <w:rsid w:val="007F27C8"/>
    <w:rsid w:val="007F32A1"/>
    <w:rsid w:val="007F37C1"/>
    <w:rsid w:val="007F4720"/>
    <w:rsid w:val="007F479C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3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0F9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038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1CE"/>
    <w:rsid w:val="00893C33"/>
    <w:rsid w:val="008957D2"/>
    <w:rsid w:val="00895839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619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10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26C6"/>
    <w:rsid w:val="00923276"/>
    <w:rsid w:val="009237FF"/>
    <w:rsid w:val="00923B00"/>
    <w:rsid w:val="00924329"/>
    <w:rsid w:val="00926143"/>
    <w:rsid w:val="00926E1E"/>
    <w:rsid w:val="0092787B"/>
    <w:rsid w:val="00930212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67B7D"/>
    <w:rsid w:val="00970D65"/>
    <w:rsid w:val="00973389"/>
    <w:rsid w:val="009737AB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D3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0877"/>
    <w:rsid w:val="009F0EAE"/>
    <w:rsid w:val="009F1FD5"/>
    <w:rsid w:val="009F24B6"/>
    <w:rsid w:val="009F2681"/>
    <w:rsid w:val="009F3B74"/>
    <w:rsid w:val="009F463E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1EB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541"/>
    <w:rsid w:val="00A706DB"/>
    <w:rsid w:val="00A71B3B"/>
    <w:rsid w:val="00A72CB6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2C03"/>
    <w:rsid w:val="00A83E3A"/>
    <w:rsid w:val="00A857EC"/>
    <w:rsid w:val="00A86A37"/>
    <w:rsid w:val="00A876B3"/>
    <w:rsid w:val="00A905BD"/>
    <w:rsid w:val="00A92235"/>
    <w:rsid w:val="00A92984"/>
    <w:rsid w:val="00A92C66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153A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3257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86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D50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802"/>
    <w:rsid w:val="00C06FAC"/>
    <w:rsid w:val="00C07888"/>
    <w:rsid w:val="00C104FD"/>
    <w:rsid w:val="00C10800"/>
    <w:rsid w:val="00C10C1A"/>
    <w:rsid w:val="00C10D9B"/>
    <w:rsid w:val="00C11335"/>
    <w:rsid w:val="00C11718"/>
    <w:rsid w:val="00C1185D"/>
    <w:rsid w:val="00C11BC0"/>
    <w:rsid w:val="00C121C0"/>
    <w:rsid w:val="00C123C5"/>
    <w:rsid w:val="00C12415"/>
    <w:rsid w:val="00C1354E"/>
    <w:rsid w:val="00C13EE6"/>
    <w:rsid w:val="00C14F7F"/>
    <w:rsid w:val="00C16455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57C6A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57C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6534"/>
    <w:rsid w:val="00C973D0"/>
    <w:rsid w:val="00C97404"/>
    <w:rsid w:val="00CA0E4F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4A9"/>
    <w:rsid w:val="00D84830"/>
    <w:rsid w:val="00D84C64"/>
    <w:rsid w:val="00D84DEF"/>
    <w:rsid w:val="00D84FC2"/>
    <w:rsid w:val="00D856C3"/>
    <w:rsid w:val="00D8595A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14C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6D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C65CA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8F1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2E61"/>
    <w:rsid w:val="00E23640"/>
    <w:rsid w:val="00E236DA"/>
    <w:rsid w:val="00E2424A"/>
    <w:rsid w:val="00E2441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19B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6EAD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0C64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5859"/>
    <w:rsid w:val="00F26D21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89E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5C9F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6CFE"/>
    <w:rsid w:val="00F974C9"/>
    <w:rsid w:val="00F97B40"/>
    <w:rsid w:val="00FA01DC"/>
    <w:rsid w:val="00FA0346"/>
    <w:rsid w:val="00FA05AD"/>
    <w:rsid w:val="00FA08C0"/>
    <w:rsid w:val="00FA233E"/>
    <w:rsid w:val="00FA35A2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3624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312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4EAA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A2B0A5-CD70-40A0-9C7D-7AE717EEA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223</TotalTime>
  <Pages>5</Pages>
  <Words>322</Words>
  <Characters>1842</Characters>
  <Application>Microsoft Office Word</Application>
  <DocSecurity>0</DocSecurity>
  <Lines>15</Lines>
  <Paragraphs>4</Paragraphs>
  <ScaleCrop>false</ScaleCrop>
  <Manager>梁玉璘經理</Manager>
  <Company>統一資訊股份有限公司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35</cp:revision>
  <cp:lastPrinted>2009-04-28T02:07:00Z</cp:lastPrinted>
  <dcterms:created xsi:type="dcterms:W3CDTF">2013-09-24T03:31:00Z</dcterms:created>
  <dcterms:modified xsi:type="dcterms:W3CDTF">2013-09-30T03:59:00Z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